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2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58BA" w:rsidRDefault="00A358BA" w:rsidP="000C1C63"/>
    <w:p w:rsidR="00142063" w:rsidRPr="000C1C63" w:rsidRDefault="00DC1D15" w:rsidP="008E5BEB">
      <w:pPr>
        <w:pStyle w:val="ad"/>
      </w:pPr>
      <w:r w:rsidRPr="000C1C63">
        <w:rPr>
          <w:rFonts w:hint="eastAsia"/>
        </w:rPr>
        <w:t>요구사항</w:t>
      </w:r>
      <w:r w:rsidR="00A833BF" w:rsidRPr="000C1C63">
        <w:rPr>
          <w:rFonts w:hint="eastAsia"/>
        </w:rPr>
        <w:t xml:space="preserve"> </w:t>
      </w:r>
      <w:r w:rsidRPr="000C1C63">
        <w:rPr>
          <w:rFonts w:hint="eastAsia"/>
        </w:rPr>
        <w:t>명세서</w:t>
      </w:r>
    </w:p>
    <w:p w:rsidR="00BF2488" w:rsidRPr="00137DCF" w:rsidRDefault="008D603B" w:rsidP="00936487">
      <w:pPr>
        <w:pStyle w:val="ad"/>
      </w:pPr>
      <w:r>
        <w:rPr>
          <w:noProof/>
        </w:rPr>
        <mc:AlternateContent>
          <mc:Choice Requires="wpc">
            <w:drawing>
              <wp:inline distT="0" distB="0" distL="0" distR="0">
                <wp:extent cx="5372100" cy="198755"/>
                <wp:effectExtent l="0" t="0" r="3175" b="2540"/>
                <wp:docPr id="164" name="Canvas 16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5" name="Rectangle 162"/>
                        <wps:cNvSpPr>
                          <a:spLocks noChangeArrowheads="1"/>
                        </wps:cNvSpPr>
                        <wps:spPr bwMode="auto">
                          <a:xfrm>
                            <a:off x="0" y="55622"/>
                            <a:ext cx="5372100" cy="143133"/>
                          </a:xfrm>
                          <a:prstGeom prst="rect">
                            <a:avLst/>
                          </a:prstGeom>
                          <a:solidFill>
                            <a:srgbClr val="99003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1FD65F2" id="Canvas 164" o:spid="_x0000_s1026" editas="canvas" style="width:423pt;height:15.65pt;mso-position-horizontal-relative:char;mso-position-vertical-relative:line" coordsize="53721,19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3721;height:1987;visibility:visible;mso-wrap-style:square">
                  <v:fill o:detectmouseclick="t"/>
                  <v:path o:connecttype="none"/>
                </v:shape>
                <v:rect id="Rectangle 162" o:spid="_x0000_s1028" style="position:absolute;top:556;width:53721;height:14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" fillcolor="#903" stroked="f" strokecolor="blue"/>
                <w10:anchorlock/>
              </v:group>
            </w:pict>
          </mc:Fallback>
        </mc:AlternateContent>
      </w:r>
    </w:p>
    <w:p w:rsidR="00BF2488" w:rsidRPr="00137DCF" w:rsidRDefault="00BF2488" w:rsidP="00BF2488"/>
    <w:p w:rsidR="00BF2488" w:rsidRPr="00137DCF" w:rsidRDefault="00BF2488" w:rsidP="00BF2488"/>
    <w:p w:rsidR="00BF2488" w:rsidRPr="00137DCF" w:rsidRDefault="00BF2488" w:rsidP="00BF2488"/>
    <w:p w:rsidR="00BF2488" w:rsidRPr="00137DCF" w:rsidRDefault="00BF2488" w:rsidP="00BF2488"/>
    <w:p w:rsidR="00BF2488" w:rsidRPr="00137DCF" w:rsidRDefault="00BF2488" w:rsidP="00BF2488"/>
    <w:p w:rsidR="00BF2488" w:rsidRPr="00137DCF" w:rsidRDefault="00BF2488" w:rsidP="00BF2488"/>
    <w:p w:rsidR="00BF2488" w:rsidRPr="00137DCF" w:rsidRDefault="00BF2488" w:rsidP="00BF2488"/>
    <w:p w:rsidR="00BF2488" w:rsidRPr="00137DCF" w:rsidRDefault="00BF2488" w:rsidP="00BF2488"/>
    <w:p w:rsidR="00BF2488" w:rsidRPr="00137DCF" w:rsidRDefault="00BF2488" w:rsidP="00BF2488"/>
    <w:p w:rsidR="005A0F5A" w:rsidRDefault="005A0F5A" w:rsidP="00BF2488"/>
    <w:p w:rsidR="005A0F5A" w:rsidRDefault="005A0F5A" w:rsidP="00BF2488"/>
    <w:p w:rsidR="005A0F5A" w:rsidRDefault="005A0F5A" w:rsidP="00BF2488"/>
    <w:p w:rsidR="005A0F5A" w:rsidRDefault="005A0F5A" w:rsidP="00BF2488"/>
    <w:p w:rsidR="005A0F5A" w:rsidRDefault="005A0F5A" w:rsidP="00BF2488"/>
    <w:p w:rsidR="005A0F5A" w:rsidRPr="00137DCF" w:rsidRDefault="005A0F5A" w:rsidP="00BF2488"/>
    <w:p w:rsidR="004921E5" w:rsidRPr="002C1DC5" w:rsidRDefault="004921E5" w:rsidP="008A302C">
      <w:pPr>
        <w:pStyle w:val="af1"/>
      </w:pPr>
      <w:r w:rsidRPr="002C1DC5">
        <w:rPr>
          <w:rFonts w:hint="eastAsia"/>
        </w:rPr>
        <w:t>&lt;</w:t>
      </w:r>
      <w:r w:rsidR="00814232">
        <w:rPr>
          <w:rFonts w:hint="eastAsia"/>
        </w:rPr>
        <w:t>3조</w:t>
      </w:r>
      <w:r w:rsidRPr="002C1DC5">
        <w:rPr>
          <w:rFonts w:hint="eastAsia"/>
        </w:rPr>
        <w:t>&gt;</w:t>
      </w:r>
    </w:p>
    <w:p w:rsidR="00BF2488" w:rsidRPr="00137DCF" w:rsidRDefault="00BF2488" w:rsidP="00BF2488"/>
    <w:p w:rsidR="00BF2488" w:rsidRPr="00137DCF" w:rsidRDefault="00BF2488" w:rsidP="00BF2488"/>
    <w:p w:rsidR="00E26985" w:rsidRDefault="00616F3A" w:rsidP="00D668F3">
      <w:r w:rsidRPr="00936487">
        <w:br w:type="page"/>
      </w:r>
      <w:bookmarkStart w:id="0" w:name="[문서의_처음]"/>
      <w:bookmarkEnd w:id="0"/>
    </w:p>
    <w:p w:rsidR="0051769F" w:rsidRDefault="0051769F" w:rsidP="00D668F3"/>
    <w:p w:rsidR="000F729C" w:rsidRDefault="000F729C" w:rsidP="00D668F3"/>
    <w:p w:rsidR="000F729C" w:rsidRPr="00EE00FD" w:rsidRDefault="000F729C" w:rsidP="008A302C">
      <w:pPr>
        <w:pStyle w:val="af0"/>
      </w:pPr>
      <w:r w:rsidRPr="00EE00FD">
        <w:rPr>
          <w:rFonts w:hint="eastAsia"/>
        </w:rPr>
        <w:t>- 변 경 이 력 -</w:t>
      </w:r>
    </w:p>
    <w:p w:rsidR="000F729C" w:rsidRPr="00D668F3" w:rsidRDefault="000F729C" w:rsidP="00D668F3"/>
    <w:tbl>
      <w:tblPr>
        <w:tblW w:w="8540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635"/>
        <w:gridCol w:w="1260"/>
        <w:gridCol w:w="3960"/>
        <w:gridCol w:w="1685"/>
      </w:tblGrid>
      <w:tr w:rsidR="000F729C" w:rsidRPr="00BA2195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0F729C" w:rsidRPr="00420E54" w:rsidRDefault="000F729C" w:rsidP="00420E54">
            <w:pPr>
              <w:pStyle w:val="af"/>
            </w:pPr>
            <w:bookmarkStart w:id="1" w:name="#68c23650"/>
            <w:bookmarkEnd w:id="1"/>
            <w:r w:rsidRPr="00420E54">
              <w:rPr>
                <w:rFonts w:hint="eastAsia"/>
              </w:rPr>
              <w:t>일자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0F729C" w:rsidRPr="00420E54" w:rsidRDefault="000F729C" w:rsidP="00420E54">
            <w:pPr>
              <w:pStyle w:val="af"/>
            </w:pPr>
            <w:r w:rsidRPr="00420E54">
              <w:rPr>
                <w:rFonts w:hint="eastAsia"/>
              </w:rPr>
              <w:t>버전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0F729C" w:rsidRPr="00420E54" w:rsidRDefault="000F729C" w:rsidP="00420E54">
            <w:pPr>
              <w:pStyle w:val="af"/>
            </w:pPr>
            <w:r w:rsidRPr="00420E54">
              <w:rPr>
                <w:rFonts w:hint="eastAsia"/>
              </w:rPr>
              <w:t>변경 내역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0F729C" w:rsidRPr="00420E54" w:rsidRDefault="000F729C" w:rsidP="00420E54">
            <w:pPr>
              <w:pStyle w:val="af"/>
            </w:pPr>
            <w:r w:rsidRPr="00420E54">
              <w:rPr>
                <w:rFonts w:hint="eastAsia"/>
              </w:rPr>
              <w:t>작 성 자</w:t>
            </w:r>
          </w:p>
        </w:tc>
      </w:tr>
      <w:tr w:rsidR="00F80867" w:rsidRPr="00BA2195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80867" w:rsidRPr="00BA2195" w:rsidRDefault="00F80867" w:rsidP="006B5376">
            <w:pPr>
              <w:jc w:val="center"/>
              <w:rPr>
                <w:kern w:val="0"/>
              </w:rPr>
            </w:pPr>
            <w:r>
              <w:rPr>
                <w:kern w:val="0"/>
              </w:rPr>
              <w:t>17.09.29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80867" w:rsidRPr="00BA2195" w:rsidRDefault="00F80867" w:rsidP="006B5376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0.0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80867" w:rsidRPr="00BA2195" w:rsidRDefault="00F80867" w:rsidP="006B5376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유스케이스</w:t>
            </w:r>
            <w:r>
              <w:rPr>
                <w:rFonts w:hint="eastAsia"/>
                <w:kern w:val="0"/>
              </w:rPr>
              <w:t xml:space="preserve"> </w:t>
            </w:r>
            <w:r>
              <w:rPr>
                <w:kern w:val="0"/>
              </w:rPr>
              <w:t>(</w:t>
            </w:r>
            <w:r>
              <w:rPr>
                <w:rFonts w:hint="eastAsia"/>
                <w:kern w:val="0"/>
              </w:rPr>
              <w:t>다이어그램</w:t>
            </w:r>
            <w:r>
              <w:rPr>
                <w:rFonts w:hint="eastAsia"/>
                <w:kern w:val="0"/>
              </w:rPr>
              <w:t>,</w:t>
            </w:r>
            <w:r>
              <w:rPr>
                <w:rFonts w:hint="eastAsia"/>
                <w:kern w:val="0"/>
              </w:rPr>
              <w:t>기술</w:t>
            </w:r>
            <w:r>
              <w:rPr>
                <w:rFonts w:hint="eastAsia"/>
                <w:kern w:val="0"/>
              </w:rPr>
              <w:t xml:space="preserve">) </w:t>
            </w:r>
            <w:r>
              <w:rPr>
                <w:rFonts w:hint="eastAsia"/>
                <w:kern w:val="0"/>
              </w:rPr>
              <w:t>추가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80867" w:rsidRPr="004D74F0" w:rsidRDefault="00F80867" w:rsidP="006B5376">
            <w:pPr>
              <w:jc w:val="center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김광연</w:t>
            </w:r>
          </w:p>
        </w:tc>
      </w:tr>
      <w:tr w:rsidR="00F80867" w:rsidRPr="00BA2195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80867" w:rsidRPr="00BA2195" w:rsidRDefault="00F80867" w:rsidP="006B5376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17.11.02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80867" w:rsidRPr="00BA2195" w:rsidRDefault="00F80867" w:rsidP="006B5376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0.01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80867" w:rsidRPr="00BA2195" w:rsidRDefault="00F80867" w:rsidP="006B5376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고객요구사항</w:t>
            </w:r>
            <w:r>
              <w:rPr>
                <w:rFonts w:hint="eastAsia"/>
                <w:kern w:val="0"/>
              </w:rPr>
              <w:t>,</w:t>
            </w:r>
            <w:r>
              <w:rPr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화면</w:t>
            </w:r>
            <w:r>
              <w:rPr>
                <w:rFonts w:hint="eastAsia"/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구성</w:t>
            </w:r>
            <w:r>
              <w:rPr>
                <w:rFonts w:hint="eastAsia"/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추가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80867" w:rsidRPr="004D74F0" w:rsidRDefault="00F80867" w:rsidP="006B5376">
            <w:pPr>
              <w:jc w:val="center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이찬우</w:t>
            </w:r>
          </w:p>
        </w:tc>
      </w:tr>
      <w:tr w:rsidR="00F80867" w:rsidRPr="00BA2195">
        <w:trPr>
          <w:trHeight w:val="337"/>
        </w:trP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80867" w:rsidRPr="00BA2195" w:rsidRDefault="00F80867" w:rsidP="006B5376">
            <w:pPr>
              <w:jc w:val="center"/>
            </w:pPr>
            <w:r>
              <w:rPr>
                <w:rFonts w:hint="eastAsia"/>
              </w:rPr>
              <w:t>17.11.17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80867" w:rsidRPr="00BA2195" w:rsidRDefault="00F80867" w:rsidP="006B5376">
            <w:pPr>
              <w:jc w:val="center"/>
            </w:pPr>
            <w:r>
              <w:rPr>
                <w:rFonts w:hint="eastAsia"/>
              </w:rPr>
              <w:t>0.02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80867" w:rsidRPr="00BA2195" w:rsidRDefault="00F80867" w:rsidP="006B5376">
            <w:pPr>
              <w:jc w:val="center"/>
            </w:pPr>
            <w:r>
              <w:rPr>
                <w:rFonts w:hint="eastAsia"/>
              </w:rPr>
              <w:t>요구사항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추가로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유스케이스</w:t>
            </w:r>
            <w:r>
              <w:rPr>
                <w:rFonts w:hint="eastAsia"/>
              </w:rPr>
              <w:t xml:space="preserve"> </w:t>
            </w:r>
            <w:r>
              <w:t>(</w:t>
            </w:r>
            <w:r>
              <w:rPr>
                <w:rFonts w:hint="eastAsia"/>
              </w:rPr>
              <w:t>다이어그램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기술</w:t>
            </w:r>
            <w:r>
              <w:rPr>
                <w:rFonts w:hint="eastAsia"/>
              </w:rPr>
              <w:t xml:space="preserve">) </w:t>
            </w:r>
            <w:r>
              <w:t xml:space="preserve">, </w:t>
            </w:r>
            <w:r>
              <w:rPr>
                <w:rFonts w:hint="eastAsia"/>
              </w:rPr>
              <w:t>고객요구사항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추가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80867" w:rsidRPr="00BA2195" w:rsidRDefault="00F80867" w:rsidP="006B5376">
            <w:pPr>
              <w:jc w:val="center"/>
            </w:pPr>
            <w:r>
              <w:rPr>
                <w:rFonts w:hint="eastAsia"/>
              </w:rPr>
              <w:t>김광연</w:t>
            </w:r>
          </w:p>
        </w:tc>
      </w:tr>
      <w:tr w:rsidR="00F80867" w:rsidRPr="00BA2195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80867" w:rsidRPr="00BA2195" w:rsidRDefault="00F80867" w:rsidP="006B5376">
            <w:pPr>
              <w:jc w:val="center"/>
            </w:pPr>
            <w:r>
              <w:rPr>
                <w:rFonts w:hint="eastAsia"/>
              </w:rPr>
              <w:t>17.11.24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80867" w:rsidRPr="00BA2195" w:rsidRDefault="00F80867" w:rsidP="006B5376">
            <w:pPr>
              <w:jc w:val="center"/>
            </w:pPr>
            <w:r>
              <w:rPr>
                <w:rFonts w:hint="eastAsia"/>
              </w:rPr>
              <w:t>0.03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80867" w:rsidRDefault="00F80867" w:rsidP="006B5376">
            <w:pPr>
              <w:jc w:val="center"/>
            </w:pPr>
            <w:r>
              <w:rPr>
                <w:rFonts w:hint="eastAsia"/>
              </w:rPr>
              <w:t>고객요구사항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유스케이스</w:t>
            </w:r>
            <w:r>
              <w:rPr>
                <w:rFonts w:hint="eastAsia"/>
              </w:rPr>
              <w:t xml:space="preserve"> </w:t>
            </w:r>
            <w:r>
              <w:t>(</w:t>
            </w:r>
            <w:r>
              <w:rPr>
                <w:rFonts w:hint="eastAsia"/>
              </w:rPr>
              <w:t>목록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기술</w:t>
            </w:r>
            <w:r>
              <w:rPr>
                <w:rFonts w:hint="eastAsia"/>
              </w:rPr>
              <w:t xml:space="preserve">) </w:t>
            </w:r>
            <w:r>
              <w:rPr>
                <w:rFonts w:hint="eastAsia"/>
              </w:rPr>
              <w:t>수정</w:t>
            </w:r>
          </w:p>
          <w:p w:rsidR="00F80867" w:rsidRPr="00F71B49" w:rsidRDefault="00F80867" w:rsidP="006B5376">
            <w:pPr>
              <w:jc w:val="center"/>
            </w:pPr>
            <w:r>
              <w:rPr>
                <w:rFonts w:hint="eastAsia"/>
              </w:rPr>
              <w:t>화면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구성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비기능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요구사항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추가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80867" w:rsidRPr="00BA2195" w:rsidRDefault="00F80867" w:rsidP="006B5376">
            <w:pPr>
              <w:jc w:val="center"/>
            </w:pPr>
            <w:r>
              <w:rPr>
                <w:rFonts w:hint="eastAsia"/>
              </w:rPr>
              <w:t>김광연</w:t>
            </w:r>
          </w:p>
        </w:tc>
      </w:tr>
      <w:tr w:rsidR="00F80867" w:rsidRPr="00BA2195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80867" w:rsidRPr="00BA2195" w:rsidRDefault="006B5376" w:rsidP="006B5376">
            <w:pPr>
              <w:jc w:val="center"/>
            </w:pPr>
            <w:r>
              <w:rPr>
                <w:rFonts w:hint="eastAsia"/>
              </w:rPr>
              <w:t>17.12.02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80867" w:rsidRPr="00BA2195" w:rsidRDefault="006B5376" w:rsidP="006B5376">
            <w:pPr>
              <w:jc w:val="center"/>
            </w:pPr>
            <w:r>
              <w:rPr>
                <w:rFonts w:hint="eastAsia"/>
              </w:rPr>
              <w:t>0.04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80867" w:rsidRPr="00BA2195" w:rsidRDefault="006B5376" w:rsidP="006B5376">
            <w:pPr>
              <w:jc w:val="center"/>
            </w:pPr>
            <w:r>
              <w:rPr>
                <w:rFonts w:hint="eastAsia"/>
              </w:rPr>
              <w:t>액터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추가</w:t>
            </w:r>
            <w:r>
              <w:rPr>
                <w:rFonts w:hint="eastAsia"/>
              </w:rPr>
              <w:t>,</w:t>
            </w:r>
            <w:r>
              <w:t xml:space="preserve"> (</w:t>
            </w:r>
            <w:r>
              <w:rPr>
                <w:rFonts w:hint="eastAsia"/>
              </w:rPr>
              <w:t>머리글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쪽번호</w:t>
            </w:r>
            <w:r>
              <w:rPr>
                <w:rFonts w:hint="eastAsia"/>
              </w:rPr>
              <w:t xml:space="preserve">) </w:t>
            </w:r>
            <w:r>
              <w:rPr>
                <w:rFonts w:hint="eastAsia"/>
              </w:rPr>
              <w:t>정리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80867" w:rsidRPr="006B5376" w:rsidRDefault="006B5376" w:rsidP="006B5376">
            <w:pPr>
              <w:jc w:val="center"/>
            </w:pPr>
            <w:r>
              <w:rPr>
                <w:rFonts w:hint="eastAsia"/>
              </w:rPr>
              <w:t>김광연</w:t>
            </w:r>
          </w:p>
        </w:tc>
      </w:tr>
      <w:tr w:rsidR="00F80867" w:rsidRPr="00BA2195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80867" w:rsidRPr="00BA2195" w:rsidRDefault="00F80867" w:rsidP="006B5376">
            <w:pPr>
              <w:jc w:val="center"/>
            </w:pP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80867" w:rsidRPr="00BA2195" w:rsidRDefault="00F80867" w:rsidP="006B5376">
            <w:pPr>
              <w:jc w:val="center"/>
            </w:pP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80867" w:rsidRPr="00BA2195" w:rsidRDefault="00F80867" w:rsidP="006B5376">
            <w:pPr>
              <w:jc w:val="center"/>
            </w:pP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80867" w:rsidRPr="00BA2195" w:rsidRDefault="00F80867" w:rsidP="006B5376">
            <w:pPr>
              <w:jc w:val="center"/>
            </w:pPr>
          </w:p>
        </w:tc>
      </w:tr>
      <w:tr w:rsidR="00F80867" w:rsidRPr="00BA2195">
        <w:trPr>
          <w:trHeight w:val="365"/>
        </w:trP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80867" w:rsidRPr="00BA2195" w:rsidRDefault="00F80867" w:rsidP="006B5376">
            <w:pPr>
              <w:jc w:val="center"/>
            </w:pP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80867" w:rsidRPr="00BA2195" w:rsidRDefault="00F80867" w:rsidP="006B5376">
            <w:pPr>
              <w:jc w:val="center"/>
            </w:pP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80867" w:rsidRPr="00BA2195" w:rsidRDefault="00F80867" w:rsidP="006B5376">
            <w:pPr>
              <w:jc w:val="center"/>
            </w:pP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80867" w:rsidRPr="00BA2195" w:rsidRDefault="00F80867" w:rsidP="006B5376">
            <w:pPr>
              <w:jc w:val="center"/>
            </w:pPr>
          </w:p>
        </w:tc>
      </w:tr>
    </w:tbl>
    <w:p w:rsidR="00D668F3" w:rsidRDefault="000F729C" w:rsidP="00D668F3">
      <w:r>
        <w:br w:type="page"/>
      </w:r>
    </w:p>
    <w:p w:rsidR="006A1701" w:rsidRDefault="006A1701" w:rsidP="005C5C76">
      <w:pPr>
        <w:pStyle w:val="a4"/>
        <w:spacing w:before="100" w:after="100"/>
      </w:pPr>
      <w:r>
        <w:rPr>
          <w:rFonts w:hint="eastAsia"/>
        </w:rPr>
        <w:lastRenderedPageBreak/>
        <w:t>- 목 차 -</w:t>
      </w:r>
    </w:p>
    <w:p w:rsidR="00F80867" w:rsidRDefault="004221DF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"1-3" \h \z </w:instrText>
      </w:r>
      <w:r>
        <w:rPr>
          <w:b w:val="0"/>
          <w:bCs w:val="0"/>
          <w:caps w:val="0"/>
        </w:rPr>
        <w:fldChar w:fldCharType="separate"/>
      </w:r>
      <w:hyperlink w:anchor="_Toc499986703" w:history="1">
        <w:r w:rsidR="00F80867" w:rsidRPr="00A66D2F">
          <w:rPr>
            <w:rStyle w:val="af2"/>
            <w:noProof/>
          </w:rPr>
          <w:t>1.</w:t>
        </w:r>
        <w:r w:rsidR="00F8086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</w:rPr>
          <w:tab/>
        </w:r>
        <w:r w:rsidR="00F80867" w:rsidRPr="00A66D2F">
          <w:rPr>
            <w:rStyle w:val="af2"/>
            <w:noProof/>
          </w:rPr>
          <w:t>시스템</w:t>
        </w:r>
        <w:r w:rsidR="00F80867" w:rsidRPr="00A66D2F">
          <w:rPr>
            <w:rStyle w:val="af2"/>
            <w:noProof/>
          </w:rPr>
          <w:t xml:space="preserve"> </w:t>
        </w:r>
        <w:r w:rsidR="00F80867" w:rsidRPr="00A66D2F">
          <w:rPr>
            <w:rStyle w:val="af2"/>
            <w:noProof/>
          </w:rPr>
          <w:t>개요</w:t>
        </w:r>
        <w:r w:rsidR="00F80867">
          <w:rPr>
            <w:noProof/>
            <w:webHidden/>
          </w:rPr>
          <w:tab/>
        </w:r>
        <w:r w:rsidR="00F80867">
          <w:rPr>
            <w:noProof/>
            <w:webHidden/>
          </w:rPr>
          <w:fldChar w:fldCharType="begin"/>
        </w:r>
        <w:r w:rsidR="00F80867">
          <w:rPr>
            <w:noProof/>
            <w:webHidden/>
          </w:rPr>
          <w:instrText xml:space="preserve"> PAGEREF _Toc499986703 \h </w:instrText>
        </w:r>
        <w:r w:rsidR="00F80867">
          <w:rPr>
            <w:noProof/>
            <w:webHidden/>
          </w:rPr>
        </w:r>
        <w:r w:rsidR="00F80867">
          <w:rPr>
            <w:noProof/>
            <w:webHidden/>
          </w:rPr>
          <w:fldChar w:fldCharType="separate"/>
        </w:r>
        <w:r w:rsidR="00F80867">
          <w:rPr>
            <w:noProof/>
            <w:webHidden/>
          </w:rPr>
          <w:t>- 3 -</w:t>
        </w:r>
        <w:r w:rsidR="00F80867">
          <w:rPr>
            <w:noProof/>
            <w:webHidden/>
          </w:rPr>
          <w:fldChar w:fldCharType="end"/>
        </w:r>
      </w:hyperlink>
    </w:p>
    <w:p w:rsidR="00F80867" w:rsidRDefault="00891E1D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499986704" w:history="1">
        <w:r w:rsidR="00F80867" w:rsidRPr="00A66D2F">
          <w:rPr>
            <w:rStyle w:val="af2"/>
            <w:noProof/>
          </w:rPr>
          <w:t>2.</w:t>
        </w:r>
        <w:r w:rsidR="00F8086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</w:rPr>
          <w:tab/>
        </w:r>
        <w:r w:rsidR="00F80867" w:rsidRPr="00A66D2F">
          <w:rPr>
            <w:rStyle w:val="af2"/>
            <w:noProof/>
          </w:rPr>
          <w:t>사용자</w:t>
        </w:r>
        <w:r w:rsidR="00F80867" w:rsidRPr="00A66D2F">
          <w:rPr>
            <w:rStyle w:val="af2"/>
            <w:noProof/>
          </w:rPr>
          <w:t xml:space="preserve"> </w:t>
        </w:r>
        <w:r w:rsidR="00F80867" w:rsidRPr="00A66D2F">
          <w:rPr>
            <w:rStyle w:val="af2"/>
            <w:noProof/>
          </w:rPr>
          <w:t>분석</w:t>
        </w:r>
        <w:r w:rsidR="00F80867">
          <w:rPr>
            <w:noProof/>
            <w:webHidden/>
          </w:rPr>
          <w:tab/>
        </w:r>
        <w:r w:rsidR="00F80867">
          <w:rPr>
            <w:noProof/>
            <w:webHidden/>
          </w:rPr>
          <w:fldChar w:fldCharType="begin"/>
        </w:r>
        <w:r w:rsidR="00F80867">
          <w:rPr>
            <w:noProof/>
            <w:webHidden/>
          </w:rPr>
          <w:instrText xml:space="preserve"> PAGEREF _Toc499986704 \h </w:instrText>
        </w:r>
        <w:r w:rsidR="00F80867">
          <w:rPr>
            <w:noProof/>
            <w:webHidden/>
          </w:rPr>
        </w:r>
        <w:r w:rsidR="00F80867">
          <w:rPr>
            <w:noProof/>
            <w:webHidden/>
          </w:rPr>
          <w:fldChar w:fldCharType="separate"/>
        </w:r>
        <w:r w:rsidR="00F80867">
          <w:rPr>
            <w:noProof/>
            <w:webHidden/>
          </w:rPr>
          <w:t>- 4 -</w:t>
        </w:r>
        <w:r w:rsidR="00F80867">
          <w:rPr>
            <w:noProof/>
            <w:webHidden/>
          </w:rPr>
          <w:fldChar w:fldCharType="end"/>
        </w:r>
      </w:hyperlink>
    </w:p>
    <w:p w:rsidR="00F80867" w:rsidRDefault="00891E1D">
      <w:pPr>
        <w:pStyle w:val="20"/>
        <w:tabs>
          <w:tab w:val="left" w:pos="80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99986705" w:history="1">
        <w:r w:rsidR="00F80867" w:rsidRPr="00A66D2F">
          <w:rPr>
            <w:rStyle w:val="af2"/>
            <w:noProof/>
          </w:rPr>
          <w:t>2.1</w:t>
        </w:r>
        <w:r w:rsidR="00F80867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F80867" w:rsidRPr="00A66D2F">
          <w:rPr>
            <w:rStyle w:val="af2"/>
            <w:noProof/>
          </w:rPr>
          <w:t>액터</w:t>
        </w:r>
        <w:r w:rsidR="00F80867" w:rsidRPr="00A66D2F">
          <w:rPr>
            <w:rStyle w:val="af2"/>
            <w:noProof/>
          </w:rPr>
          <w:t xml:space="preserve"> </w:t>
        </w:r>
        <w:r w:rsidR="00F80867" w:rsidRPr="00A66D2F">
          <w:rPr>
            <w:rStyle w:val="af2"/>
            <w:noProof/>
          </w:rPr>
          <w:t>정의</w:t>
        </w:r>
        <w:r w:rsidR="00F80867">
          <w:rPr>
            <w:noProof/>
            <w:webHidden/>
          </w:rPr>
          <w:tab/>
        </w:r>
        <w:r w:rsidR="00F80867">
          <w:rPr>
            <w:noProof/>
            <w:webHidden/>
          </w:rPr>
          <w:fldChar w:fldCharType="begin"/>
        </w:r>
        <w:r w:rsidR="00F80867">
          <w:rPr>
            <w:noProof/>
            <w:webHidden/>
          </w:rPr>
          <w:instrText xml:space="preserve"> PAGEREF _Toc499986705 \h </w:instrText>
        </w:r>
        <w:r w:rsidR="00F80867">
          <w:rPr>
            <w:noProof/>
            <w:webHidden/>
          </w:rPr>
        </w:r>
        <w:r w:rsidR="00F80867">
          <w:rPr>
            <w:noProof/>
            <w:webHidden/>
          </w:rPr>
          <w:fldChar w:fldCharType="separate"/>
        </w:r>
        <w:r w:rsidR="00F80867">
          <w:rPr>
            <w:noProof/>
            <w:webHidden/>
          </w:rPr>
          <w:t>- 4 -</w:t>
        </w:r>
        <w:r w:rsidR="00F80867">
          <w:rPr>
            <w:noProof/>
            <w:webHidden/>
          </w:rPr>
          <w:fldChar w:fldCharType="end"/>
        </w:r>
      </w:hyperlink>
    </w:p>
    <w:p w:rsidR="00F80867" w:rsidRDefault="00891E1D">
      <w:pPr>
        <w:pStyle w:val="20"/>
        <w:tabs>
          <w:tab w:val="left" w:pos="80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99986706" w:history="1">
        <w:r w:rsidR="00F80867" w:rsidRPr="00A66D2F">
          <w:rPr>
            <w:rStyle w:val="af2"/>
            <w:noProof/>
          </w:rPr>
          <w:t>2.2</w:t>
        </w:r>
        <w:r w:rsidR="00F80867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F80867" w:rsidRPr="00A66D2F">
          <w:rPr>
            <w:rStyle w:val="af2"/>
            <w:noProof/>
          </w:rPr>
          <w:t>액터</w:t>
        </w:r>
        <w:r w:rsidR="00F80867" w:rsidRPr="00A66D2F">
          <w:rPr>
            <w:rStyle w:val="af2"/>
            <w:noProof/>
          </w:rPr>
          <w:t xml:space="preserve"> </w:t>
        </w:r>
        <w:r w:rsidR="00F80867" w:rsidRPr="00A66D2F">
          <w:rPr>
            <w:rStyle w:val="af2"/>
            <w:noProof/>
          </w:rPr>
          <w:t>다이어그램</w:t>
        </w:r>
        <w:r w:rsidR="00F80867">
          <w:rPr>
            <w:noProof/>
            <w:webHidden/>
          </w:rPr>
          <w:tab/>
        </w:r>
        <w:r w:rsidR="00F80867">
          <w:rPr>
            <w:noProof/>
            <w:webHidden/>
          </w:rPr>
          <w:fldChar w:fldCharType="begin"/>
        </w:r>
        <w:r w:rsidR="00F80867">
          <w:rPr>
            <w:noProof/>
            <w:webHidden/>
          </w:rPr>
          <w:instrText xml:space="preserve"> PAGEREF _Toc499986706 \h </w:instrText>
        </w:r>
        <w:r w:rsidR="00F80867">
          <w:rPr>
            <w:noProof/>
            <w:webHidden/>
          </w:rPr>
        </w:r>
        <w:r w:rsidR="00F80867">
          <w:rPr>
            <w:noProof/>
            <w:webHidden/>
          </w:rPr>
          <w:fldChar w:fldCharType="separate"/>
        </w:r>
        <w:r w:rsidR="00F80867">
          <w:rPr>
            <w:noProof/>
            <w:webHidden/>
          </w:rPr>
          <w:t>- 4 -</w:t>
        </w:r>
        <w:r w:rsidR="00F80867">
          <w:rPr>
            <w:noProof/>
            <w:webHidden/>
          </w:rPr>
          <w:fldChar w:fldCharType="end"/>
        </w:r>
      </w:hyperlink>
    </w:p>
    <w:p w:rsidR="00F80867" w:rsidRDefault="00891E1D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499986707" w:history="1">
        <w:r w:rsidR="00F80867" w:rsidRPr="00A66D2F">
          <w:rPr>
            <w:rStyle w:val="af2"/>
            <w:noProof/>
          </w:rPr>
          <w:t>3.</w:t>
        </w:r>
        <w:r w:rsidR="00F8086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</w:rPr>
          <w:tab/>
        </w:r>
        <w:r w:rsidR="00F80867" w:rsidRPr="00A66D2F">
          <w:rPr>
            <w:rStyle w:val="af2"/>
            <w:noProof/>
          </w:rPr>
          <w:t>요구사항</w:t>
        </w:r>
        <w:r w:rsidR="00F80867" w:rsidRPr="00A66D2F">
          <w:rPr>
            <w:rStyle w:val="af2"/>
            <w:noProof/>
          </w:rPr>
          <w:t xml:space="preserve"> </w:t>
        </w:r>
        <w:r w:rsidR="00F80867" w:rsidRPr="00A66D2F">
          <w:rPr>
            <w:rStyle w:val="af2"/>
            <w:noProof/>
          </w:rPr>
          <w:t>분석</w:t>
        </w:r>
        <w:r w:rsidR="00F80867">
          <w:rPr>
            <w:noProof/>
            <w:webHidden/>
          </w:rPr>
          <w:tab/>
        </w:r>
        <w:r w:rsidR="00F80867">
          <w:rPr>
            <w:noProof/>
            <w:webHidden/>
          </w:rPr>
          <w:fldChar w:fldCharType="begin"/>
        </w:r>
        <w:r w:rsidR="00F80867">
          <w:rPr>
            <w:noProof/>
            <w:webHidden/>
          </w:rPr>
          <w:instrText xml:space="preserve"> PAGEREF _Toc499986707 \h </w:instrText>
        </w:r>
        <w:r w:rsidR="00F80867">
          <w:rPr>
            <w:noProof/>
            <w:webHidden/>
          </w:rPr>
        </w:r>
        <w:r w:rsidR="00F80867">
          <w:rPr>
            <w:noProof/>
            <w:webHidden/>
          </w:rPr>
          <w:fldChar w:fldCharType="separate"/>
        </w:r>
        <w:r w:rsidR="00F80867">
          <w:rPr>
            <w:noProof/>
            <w:webHidden/>
          </w:rPr>
          <w:t>- 5 -</w:t>
        </w:r>
        <w:r w:rsidR="00F80867">
          <w:rPr>
            <w:noProof/>
            <w:webHidden/>
          </w:rPr>
          <w:fldChar w:fldCharType="end"/>
        </w:r>
      </w:hyperlink>
    </w:p>
    <w:p w:rsidR="00F80867" w:rsidRDefault="00891E1D">
      <w:pPr>
        <w:pStyle w:val="20"/>
        <w:tabs>
          <w:tab w:val="left" w:pos="80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99986708" w:history="1">
        <w:r w:rsidR="00F80867" w:rsidRPr="00A66D2F">
          <w:rPr>
            <w:rStyle w:val="af2"/>
            <w:noProof/>
          </w:rPr>
          <w:t>3.1</w:t>
        </w:r>
        <w:r w:rsidR="00F80867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F80867" w:rsidRPr="00A66D2F">
          <w:rPr>
            <w:rStyle w:val="af2"/>
            <w:noProof/>
          </w:rPr>
          <w:t>고객</w:t>
        </w:r>
        <w:r w:rsidR="00F80867" w:rsidRPr="00A66D2F">
          <w:rPr>
            <w:rStyle w:val="af2"/>
            <w:noProof/>
          </w:rPr>
          <w:t xml:space="preserve"> </w:t>
        </w:r>
        <w:r w:rsidR="00F80867" w:rsidRPr="00A66D2F">
          <w:rPr>
            <w:rStyle w:val="af2"/>
            <w:noProof/>
          </w:rPr>
          <w:t>기능</w:t>
        </w:r>
        <w:r w:rsidR="00F80867" w:rsidRPr="00A66D2F">
          <w:rPr>
            <w:rStyle w:val="af2"/>
            <w:noProof/>
          </w:rPr>
          <w:t xml:space="preserve"> </w:t>
        </w:r>
        <w:r w:rsidR="00F80867" w:rsidRPr="00A66D2F">
          <w:rPr>
            <w:rStyle w:val="af2"/>
            <w:noProof/>
          </w:rPr>
          <w:t>요구사항</w:t>
        </w:r>
        <w:r w:rsidR="00F80867">
          <w:rPr>
            <w:noProof/>
            <w:webHidden/>
          </w:rPr>
          <w:tab/>
        </w:r>
        <w:r w:rsidR="00F80867">
          <w:rPr>
            <w:noProof/>
            <w:webHidden/>
          </w:rPr>
          <w:fldChar w:fldCharType="begin"/>
        </w:r>
        <w:r w:rsidR="00F80867">
          <w:rPr>
            <w:noProof/>
            <w:webHidden/>
          </w:rPr>
          <w:instrText xml:space="preserve"> PAGEREF _Toc499986708 \h </w:instrText>
        </w:r>
        <w:r w:rsidR="00F80867">
          <w:rPr>
            <w:noProof/>
            <w:webHidden/>
          </w:rPr>
        </w:r>
        <w:r w:rsidR="00F80867">
          <w:rPr>
            <w:noProof/>
            <w:webHidden/>
          </w:rPr>
          <w:fldChar w:fldCharType="separate"/>
        </w:r>
        <w:r w:rsidR="00F80867">
          <w:rPr>
            <w:noProof/>
            <w:webHidden/>
          </w:rPr>
          <w:t>- 5 -</w:t>
        </w:r>
        <w:r w:rsidR="00F80867">
          <w:rPr>
            <w:noProof/>
            <w:webHidden/>
          </w:rPr>
          <w:fldChar w:fldCharType="end"/>
        </w:r>
      </w:hyperlink>
    </w:p>
    <w:p w:rsidR="00F80867" w:rsidRDefault="00891E1D">
      <w:pPr>
        <w:pStyle w:val="20"/>
        <w:tabs>
          <w:tab w:val="left" w:pos="80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99986709" w:history="1">
        <w:r w:rsidR="00F80867" w:rsidRPr="00A66D2F">
          <w:rPr>
            <w:rStyle w:val="af2"/>
            <w:noProof/>
          </w:rPr>
          <w:t>3.2</w:t>
        </w:r>
        <w:r w:rsidR="00F80867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F80867" w:rsidRPr="00A66D2F">
          <w:rPr>
            <w:rStyle w:val="af2"/>
            <w:noProof/>
          </w:rPr>
          <w:t>유스케이스</w:t>
        </w:r>
        <w:r w:rsidR="00F80867" w:rsidRPr="00A66D2F">
          <w:rPr>
            <w:rStyle w:val="af2"/>
            <w:noProof/>
          </w:rPr>
          <w:t xml:space="preserve"> </w:t>
        </w:r>
        <w:r w:rsidR="00F80867" w:rsidRPr="00A66D2F">
          <w:rPr>
            <w:rStyle w:val="af2"/>
            <w:noProof/>
          </w:rPr>
          <w:t>목록</w:t>
        </w:r>
        <w:r w:rsidR="00F80867">
          <w:rPr>
            <w:noProof/>
            <w:webHidden/>
          </w:rPr>
          <w:tab/>
        </w:r>
        <w:r w:rsidR="00F80867">
          <w:rPr>
            <w:noProof/>
            <w:webHidden/>
          </w:rPr>
          <w:fldChar w:fldCharType="begin"/>
        </w:r>
        <w:r w:rsidR="00F80867">
          <w:rPr>
            <w:noProof/>
            <w:webHidden/>
          </w:rPr>
          <w:instrText xml:space="preserve"> PAGEREF _Toc499986709 \h </w:instrText>
        </w:r>
        <w:r w:rsidR="00F80867">
          <w:rPr>
            <w:noProof/>
            <w:webHidden/>
          </w:rPr>
        </w:r>
        <w:r w:rsidR="00F80867">
          <w:rPr>
            <w:noProof/>
            <w:webHidden/>
          </w:rPr>
          <w:fldChar w:fldCharType="separate"/>
        </w:r>
        <w:r w:rsidR="00F80867">
          <w:rPr>
            <w:noProof/>
            <w:webHidden/>
          </w:rPr>
          <w:t>- 6 -</w:t>
        </w:r>
        <w:r w:rsidR="00F80867">
          <w:rPr>
            <w:noProof/>
            <w:webHidden/>
          </w:rPr>
          <w:fldChar w:fldCharType="end"/>
        </w:r>
      </w:hyperlink>
    </w:p>
    <w:p w:rsidR="00F80867" w:rsidRDefault="00891E1D">
      <w:pPr>
        <w:pStyle w:val="30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Cs w:val="0"/>
          <w:noProof/>
          <w:szCs w:val="22"/>
        </w:rPr>
      </w:pPr>
      <w:hyperlink w:anchor="_Toc499986710" w:history="1">
        <w:r w:rsidR="00F80867" w:rsidRPr="00A66D2F">
          <w:rPr>
            <w:rStyle w:val="af2"/>
            <w:noProof/>
          </w:rPr>
          <w:t>3.2.1</w:t>
        </w:r>
        <w:r w:rsidR="00F80867">
          <w:rPr>
            <w:rFonts w:asciiTheme="minorHAnsi" w:eastAsiaTheme="minorEastAsia" w:hAnsiTheme="minorHAnsi" w:cstheme="minorBidi"/>
            <w:iCs w:val="0"/>
            <w:noProof/>
            <w:szCs w:val="22"/>
          </w:rPr>
          <w:tab/>
        </w:r>
        <w:r w:rsidR="00F80867" w:rsidRPr="00A66D2F">
          <w:rPr>
            <w:rStyle w:val="af2"/>
            <w:noProof/>
          </w:rPr>
          <w:t>유스케이스</w:t>
        </w:r>
        <w:r w:rsidR="00F80867" w:rsidRPr="00A66D2F">
          <w:rPr>
            <w:rStyle w:val="af2"/>
            <w:noProof/>
          </w:rPr>
          <w:t xml:space="preserve"> </w:t>
        </w:r>
        <w:r w:rsidR="00F80867" w:rsidRPr="00A66D2F">
          <w:rPr>
            <w:rStyle w:val="af2"/>
            <w:noProof/>
          </w:rPr>
          <w:t>다이어그램</w:t>
        </w:r>
        <w:r w:rsidR="00F80867">
          <w:rPr>
            <w:noProof/>
            <w:webHidden/>
          </w:rPr>
          <w:tab/>
        </w:r>
        <w:r w:rsidR="00F80867">
          <w:rPr>
            <w:noProof/>
            <w:webHidden/>
          </w:rPr>
          <w:fldChar w:fldCharType="begin"/>
        </w:r>
        <w:r w:rsidR="00F80867">
          <w:rPr>
            <w:noProof/>
            <w:webHidden/>
          </w:rPr>
          <w:instrText xml:space="preserve"> PAGEREF _Toc499986710 \h </w:instrText>
        </w:r>
        <w:r w:rsidR="00F80867">
          <w:rPr>
            <w:noProof/>
            <w:webHidden/>
          </w:rPr>
        </w:r>
        <w:r w:rsidR="00F80867">
          <w:rPr>
            <w:noProof/>
            <w:webHidden/>
          </w:rPr>
          <w:fldChar w:fldCharType="separate"/>
        </w:r>
        <w:r w:rsidR="00F80867">
          <w:rPr>
            <w:noProof/>
            <w:webHidden/>
          </w:rPr>
          <w:t>- 7 -</w:t>
        </w:r>
        <w:r w:rsidR="00F80867">
          <w:rPr>
            <w:noProof/>
            <w:webHidden/>
          </w:rPr>
          <w:fldChar w:fldCharType="end"/>
        </w:r>
      </w:hyperlink>
    </w:p>
    <w:p w:rsidR="00F80867" w:rsidRDefault="00891E1D">
      <w:pPr>
        <w:pStyle w:val="30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Cs w:val="0"/>
          <w:noProof/>
          <w:szCs w:val="22"/>
        </w:rPr>
      </w:pPr>
      <w:hyperlink w:anchor="_Toc499986711" w:history="1">
        <w:r w:rsidR="00F80867" w:rsidRPr="00A66D2F">
          <w:rPr>
            <w:rStyle w:val="af2"/>
            <w:noProof/>
          </w:rPr>
          <w:t>3.2.2</w:t>
        </w:r>
        <w:r w:rsidR="00F80867">
          <w:rPr>
            <w:rFonts w:asciiTheme="minorHAnsi" w:eastAsiaTheme="minorEastAsia" w:hAnsiTheme="minorHAnsi" w:cstheme="minorBidi"/>
            <w:iCs w:val="0"/>
            <w:noProof/>
            <w:szCs w:val="22"/>
          </w:rPr>
          <w:tab/>
        </w:r>
        <w:r w:rsidR="00F80867" w:rsidRPr="00A66D2F">
          <w:rPr>
            <w:rStyle w:val="af2"/>
            <w:noProof/>
          </w:rPr>
          <w:t>유스케이스</w:t>
        </w:r>
        <w:r w:rsidR="00F80867" w:rsidRPr="00A66D2F">
          <w:rPr>
            <w:rStyle w:val="af2"/>
            <w:noProof/>
          </w:rPr>
          <w:t xml:space="preserve"> </w:t>
        </w:r>
        <w:r w:rsidR="00F80867" w:rsidRPr="00A66D2F">
          <w:rPr>
            <w:rStyle w:val="af2"/>
            <w:noProof/>
          </w:rPr>
          <w:t>기술</w:t>
        </w:r>
        <w:r w:rsidR="00F80867">
          <w:rPr>
            <w:noProof/>
            <w:webHidden/>
          </w:rPr>
          <w:tab/>
        </w:r>
        <w:r w:rsidR="00F80867">
          <w:rPr>
            <w:noProof/>
            <w:webHidden/>
          </w:rPr>
          <w:fldChar w:fldCharType="begin"/>
        </w:r>
        <w:r w:rsidR="00F80867">
          <w:rPr>
            <w:noProof/>
            <w:webHidden/>
          </w:rPr>
          <w:instrText xml:space="preserve"> PAGEREF _Toc499986711 \h </w:instrText>
        </w:r>
        <w:r w:rsidR="00F80867">
          <w:rPr>
            <w:noProof/>
            <w:webHidden/>
          </w:rPr>
        </w:r>
        <w:r w:rsidR="00F80867">
          <w:rPr>
            <w:noProof/>
            <w:webHidden/>
          </w:rPr>
          <w:fldChar w:fldCharType="separate"/>
        </w:r>
        <w:r w:rsidR="00F80867">
          <w:rPr>
            <w:noProof/>
            <w:webHidden/>
          </w:rPr>
          <w:t>- 8 -</w:t>
        </w:r>
        <w:r w:rsidR="00F80867">
          <w:rPr>
            <w:noProof/>
            <w:webHidden/>
          </w:rPr>
          <w:fldChar w:fldCharType="end"/>
        </w:r>
      </w:hyperlink>
    </w:p>
    <w:p w:rsidR="00F80867" w:rsidRDefault="00891E1D">
      <w:pPr>
        <w:pStyle w:val="20"/>
        <w:tabs>
          <w:tab w:val="left" w:pos="80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99986712" w:history="1">
        <w:r w:rsidR="00F80867" w:rsidRPr="00A66D2F">
          <w:rPr>
            <w:rStyle w:val="af2"/>
            <w:noProof/>
          </w:rPr>
          <w:t>3.3</w:t>
        </w:r>
        <w:r w:rsidR="00F80867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F80867" w:rsidRPr="00A66D2F">
          <w:rPr>
            <w:rStyle w:val="af2"/>
            <w:noProof/>
          </w:rPr>
          <w:t>사용자</w:t>
        </w:r>
        <w:r w:rsidR="00F80867" w:rsidRPr="00A66D2F">
          <w:rPr>
            <w:rStyle w:val="af2"/>
            <w:noProof/>
          </w:rPr>
          <w:t xml:space="preserve"> </w:t>
        </w:r>
        <w:r w:rsidR="00F80867" w:rsidRPr="00A66D2F">
          <w:rPr>
            <w:rStyle w:val="af2"/>
            <w:noProof/>
          </w:rPr>
          <w:t>인터페이스</w:t>
        </w:r>
        <w:r w:rsidR="00F80867" w:rsidRPr="00A66D2F">
          <w:rPr>
            <w:rStyle w:val="af2"/>
            <w:noProof/>
          </w:rPr>
          <w:t xml:space="preserve"> </w:t>
        </w:r>
        <w:r w:rsidR="00F80867" w:rsidRPr="00A66D2F">
          <w:rPr>
            <w:rStyle w:val="af2"/>
            <w:noProof/>
          </w:rPr>
          <w:t>요구사항</w:t>
        </w:r>
        <w:r w:rsidR="00F80867">
          <w:rPr>
            <w:noProof/>
            <w:webHidden/>
          </w:rPr>
          <w:tab/>
        </w:r>
        <w:r w:rsidR="00F80867">
          <w:rPr>
            <w:noProof/>
            <w:webHidden/>
          </w:rPr>
          <w:fldChar w:fldCharType="begin"/>
        </w:r>
        <w:r w:rsidR="00F80867">
          <w:rPr>
            <w:noProof/>
            <w:webHidden/>
          </w:rPr>
          <w:instrText xml:space="preserve"> PAGEREF _Toc499986712 \h </w:instrText>
        </w:r>
        <w:r w:rsidR="00F80867">
          <w:rPr>
            <w:noProof/>
            <w:webHidden/>
          </w:rPr>
        </w:r>
        <w:r w:rsidR="00F80867">
          <w:rPr>
            <w:noProof/>
            <w:webHidden/>
          </w:rPr>
          <w:fldChar w:fldCharType="separate"/>
        </w:r>
        <w:r w:rsidR="00F80867">
          <w:rPr>
            <w:noProof/>
            <w:webHidden/>
          </w:rPr>
          <w:t>- 17 -</w:t>
        </w:r>
        <w:r w:rsidR="00F80867">
          <w:rPr>
            <w:noProof/>
            <w:webHidden/>
          </w:rPr>
          <w:fldChar w:fldCharType="end"/>
        </w:r>
      </w:hyperlink>
    </w:p>
    <w:p w:rsidR="00F80867" w:rsidRDefault="00891E1D">
      <w:pPr>
        <w:pStyle w:val="30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Cs w:val="0"/>
          <w:noProof/>
          <w:szCs w:val="22"/>
        </w:rPr>
      </w:pPr>
      <w:hyperlink w:anchor="_Toc499986713" w:history="1">
        <w:r w:rsidR="00F80867" w:rsidRPr="00A66D2F">
          <w:rPr>
            <w:rStyle w:val="af2"/>
            <w:noProof/>
          </w:rPr>
          <w:t>3.3.1</w:t>
        </w:r>
        <w:r w:rsidR="00F80867">
          <w:rPr>
            <w:rFonts w:asciiTheme="minorHAnsi" w:eastAsiaTheme="minorEastAsia" w:hAnsiTheme="minorHAnsi" w:cstheme="minorBidi"/>
            <w:iCs w:val="0"/>
            <w:noProof/>
            <w:szCs w:val="22"/>
          </w:rPr>
          <w:tab/>
        </w:r>
        <w:r w:rsidR="00F80867" w:rsidRPr="00A66D2F">
          <w:rPr>
            <w:rStyle w:val="af2"/>
            <w:noProof/>
          </w:rPr>
          <w:t>화면</w:t>
        </w:r>
        <w:r w:rsidR="00F80867" w:rsidRPr="00A66D2F">
          <w:rPr>
            <w:rStyle w:val="af2"/>
            <w:noProof/>
          </w:rPr>
          <w:t xml:space="preserve"> </w:t>
        </w:r>
        <w:r w:rsidR="00F80867" w:rsidRPr="00A66D2F">
          <w:rPr>
            <w:rStyle w:val="af2"/>
            <w:noProof/>
          </w:rPr>
          <w:t>목록</w:t>
        </w:r>
        <w:r w:rsidR="00F80867">
          <w:rPr>
            <w:noProof/>
            <w:webHidden/>
          </w:rPr>
          <w:tab/>
        </w:r>
        <w:r w:rsidR="00F80867">
          <w:rPr>
            <w:noProof/>
            <w:webHidden/>
          </w:rPr>
          <w:fldChar w:fldCharType="begin"/>
        </w:r>
        <w:r w:rsidR="00F80867">
          <w:rPr>
            <w:noProof/>
            <w:webHidden/>
          </w:rPr>
          <w:instrText xml:space="preserve"> PAGEREF _Toc499986713 \h </w:instrText>
        </w:r>
        <w:r w:rsidR="00F80867">
          <w:rPr>
            <w:noProof/>
            <w:webHidden/>
          </w:rPr>
        </w:r>
        <w:r w:rsidR="00F80867">
          <w:rPr>
            <w:noProof/>
            <w:webHidden/>
          </w:rPr>
          <w:fldChar w:fldCharType="separate"/>
        </w:r>
        <w:r w:rsidR="00F80867">
          <w:rPr>
            <w:noProof/>
            <w:webHidden/>
          </w:rPr>
          <w:t>- 17 -</w:t>
        </w:r>
        <w:r w:rsidR="00F80867">
          <w:rPr>
            <w:noProof/>
            <w:webHidden/>
          </w:rPr>
          <w:fldChar w:fldCharType="end"/>
        </w:r>
      </w:hyperlink>
    </w:p>
    <w:p w:rsidR="00F80867" w:rsidRDefault="00891E1D">
      <w:pPr>
        <w:pStyle w:val="30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Cs w:val="0"/>
          <w:noProof/>
          <w:szCs w:val="22"/>
        </w:rPr>
      </w:pPr>
      <w:hyperlink w:anchor="_Toc499986714" w:history="1">
        <w:r w:rsidR="00F80867" w:rsidRPr="00A66D2F">
          <w:rPr>
            <w:rStyle w:val="af2"/>
            <w:noProof/>
          </w:rPr>
          <w:t>3.3.2</w:t>
        </w:r>
        <w:r w:rsidR="00F80867">
          <w:rPr>
            <w:rFonts w:asciiTheme="minorHAnsi" w:eastAsiaTheme="minorEastAsia" w:hAnsiTheme="minorHAnsi" w:cstheme="minorBidi"/>
            <w:iCs w:val="0"/>
            <w:noProof/>
            <w:szCs w:val="22"/>
          </w:rPr>
          <w:tab/>
        </w:r>
        <w:r w:rsidR="00F80867" w:rsidRPr="00A66D2F">
          <w:rPr>
            <w:rStyle w:val="af2"/>
            <w:noProof/>
          </w:rPr>
          <w:t>화면</w:t>
        </w:r>
        <w:r w:rsidR="00F80867" w:rsidRPr="00A66D2F">
          <w:rPr>
            <w:rStyle w:val="af2"/>
            <w:noProof/>
          </w:rPr>
          <w:t xml:space="preserve"> </w:t>
        </w:r>
        <w:r w:rsidR="00F80867" w:rsidRPr="00A66D2F">
          <w:rPr>
            <w:rStyle w:val="af2"/>
            <w:noProof/>
          </w:rPr>
          <w:t>기술</w:t>
        </w:r>
        <w:r w:rsidR="00F80867">
          <w:rPr>
            <w:noProof/>
            <w:webHidden/>
          </w:rPr>
          <w:tab/>
        </w:r>
        <w:r w:rsidR="00F80867">
          <w:rPr>
            <w:noProof/>
            <w:webHidden/>
          </w:rPr>
          <w:fldChar w:fldCharType="begin"/>
        </w:r>
        <w:r w:rsidR="00F80867">
          <w:rPr>
            <w:noProof/>
            <w:webHidden/>
          </w:rPr>
          <w:instrText xml:space="preserve"> PAGEREF _Toc499986714 \h </w:instrText>
        </w:r>
        <w:r w:rsidR="00F80867">
          <w:rPr>
            <w:noProof/>
            <w:webHidden/>
          </w:rPr>
        </w:r>
        <w:r w:rsidR="00F80867">
          <w:rPr>
            <w:noProof/>
            <w:webHidden/>
          </w:rPr>
          <w:fldChar w:fldCharType="separate"/>
        </w:r>
        <w:r w:rsidR="00F80867">
          <w:rPr>
            <w:noProof/>
            <w:webHidden/>
          </w:rPr>
          <w:t>- 18 -</w:t>
        </w:r>
        <w:r w:rsidR="00F80867">
          <w:rPr>
            <w:noProof/>
            <w:webHidden/>
          </w:rPr>
          <w:fldChar w:fldCharType="end"/>
        </w:r>
      </w:hyperlink>
    </w:p>
    <w:p w:rsidR="00F80867" w:rsidRDefault="00891E1D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499986715" w:history="1">
        <w:r w:rsidR="00F80867" w:rsidRPr="00A66D2F">
          <w:rPr>
            <w:rStyle w:val="af2"/>
            <w:noProof/>
          </w:rPr>
          <w:t>4.</w:t>
        </w:r>
        <w:r w:rsidR="00F8086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</w:rPr>
          <w:tab/>
        </w:r>
        <w:r w:rsidR="00F80867" w:rsidRPr="00A66D2F">
          <w:rPr>
            <w:rStyle w:val="af2"/>
            <w:noProof/>
          </w:rPr>
          <w:t>비기능</w:t>
        </w:r>
        <w:r w:rsidR="00F80867" w:rsidRPr="00A66D2F">
          <w:rPr>
            <w:rStyle w:val="af2"/>
            <w:noProof/>
          </w:rPr>
          <w:t xml:space="preserve"> </w:t>
        </w:r>
        <w:r w:rsidR="00F80867" w:rsidRPr="00A66D2F">
          <w:rPr>
            <w:rStyle w:val="af2"/>
            <w:noProof/>
          </w:rPr>
          <w:t>요구사항</w:t>
        </w:r>
        <w:r w:rsidR="00F80867">
          <w:rPr>
            <w:noProof/>
            <w:webHidden/>
          </w:rPr>
          <w:tab/>
        </w:r>
        <w:r w:rsidR="00F80867">
          <w:rPr>
            <w:noProof/>
            <w:webHidden/>
          </w:rPr>
          <w:fldChar w:fldCharType="begin"/>
        </w:r>
        <w:r w:rsidR="00F80867">
          <w:rPr>
            <w:noProof/>
            <w:webHidden/>
          </w:rPr>
          <w:instrText xml:space="preserve"> PAGEREF _Toc499986715 \h </w:instrText>
        </w:r>
        <w:r w:rsidR="00F80867">
          <w:rPr>
            <w:noProof/>
            <w:webHidden/>
          </w:rPr>
        </w:r>
        <w:r w:rsidR="00F80867">
          <w:rPr>
            <w:noProof/>
            <w:webHidden/>
          </w:rPr>
          <w:fldChar w:fldCharType="separate"/>
        </w:r>
        <w:r w:rsidR="00F80867">
          <w:rPr>
            <w:noProof/>
            <w:webHidden/>
          </w:rPr>
          <w:t>- 25 -</w:t>
        </w:r>
        <w:r w:rsidR="00F80867">
          <w:rPr>
            <w:noProof/>
            <w:webHidden/>
          </w:rPr>
          <w:fldChar w:fldCharType="end"/>
        </w:r>
      </w:hyperlink>
    </w:p>
    <w:p w:rsidR="004221DF" w:rsidRDefault="004221DF" w:rsidP="004221DF">
      <w:r>
        <w:rPr>
          <w:rFonts w:ascii="Times New Roman"/>
          <w:b/>
          <w:bCs/>
          <w:caps/>
          <w:szCs w:val="20"/>
        </w:rPr>
        <w:fldChar w:fldCharType="end"/>
      </w:r>
      <w:r w:rsidR="006A1701" w:rsidRPr="000C1C63">
        <w:br w:type="page"/>
      </w:r>
      <w:bookmarkStart w:id="2" w:name="#68a31c0d"/>
      <w:bookmarkStart w:id="3" w:name="#68a31c0e"/>
      <w:bookmarkEnd w:id="2"/>
      <w:bookmarkEnd w:id="3"/>
    </w:p>
    <w:p w:rsidR="00121136" w:rsidRDefault="004221DF" w:rsidP="004221DF">
      <w:pPr>
        <w:pStyle w:val="1"/>
      </w:pPr>
      <w:bookmarkStart w:id="4" w:name="_Toc499986703"/>
      <w:r>
        <w:rPr>
          <w:rFonts w:hint="eastAsia"/>
        </w:rPr>
        <w:lastRenderedPageBreak/>
        <w:t>시스템 개요</w:t>
      </w:r>
      <w:bookmarkEnd w:id="4"/>
    </w:p>
    <w:tbl>
      <w:tblPr>
        <w:tblpPr w:leftFromText="142" w:rightFromText="142" w:vertAnchor="text" w:horzAnchor="margin" w:tblpY="13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FF46A0" w:rsidRPr="00BA2195" w:rsidTr="00FF46A0">
        <w:tc>
          <w:tcPr>
            <w:tcW w:w="8538" w:type="dxa"/>
          </w:tcPr>
          <w:p w:rsidR="00FF46A0" w:rsidRPr="00BA2195" w:rsidRDefault="003B500D" w:rsidP="00FF46A0">
            <w:pPr>
              <w:rPr>
                <w:rStyle w:val="ae"/>
              </w:rPr>
            </w:pPr>
            <w:r>
              <w:rPr>
                <w:rStyle w:val="ae"/>
              </w:rPr>
              <w:t xml:space="preserve">To-do </w:t>
            </w:r>
            <w:r>
              <w:rPr>
                <w:rStyle w:val="ae"/>
                <w:rFonts w:hint="eastAsia"/>
              </w:rPr>
              <w:t>리스트</w:t>
            </w:r>
          </w:p>
        </w:tc>
      </w:tr>
    </w:tbl>
    <w:p w:rsidR="00FF46A0" w:rsidRPr="00FF46A0" w:rsidRDefault="00FF46A0" w:rsidP="00FF46A0"/>
    <w:p w:rsidR="003B500D" w:rsidRPr="00624226" w:rsidRDefault="003B500D" w:rsidP="003B500D">
      <w:pPr>
        <w:jc w:val="center"/>
        <w:rPr>
          <w:rStyle w:val="ae"/>
        </w:rPr>
      </w:pPr>
      <w:r w:rsidRPr="00624226">
        <w:rPr>
          <w:rStyle w:val="ae"/>
          <w:rFonts w:hint="eastAsia"/>
        </w:rPr>
        <w:t xml:space="preserve">1. </w:t>
      </w:r>
      <w:r w:rsidRPr="00624226">
        <w:rPr>
          <w:rStyle w:val="ae"/>
          <w:rFonts w:hint="eastAsia"/>
        </w:rPr>
        <w:t>수강하는</w:t>
      </w:r>
      <w:r w:rsidRPr="00624226">
        <w:rPr>
          <w:rStyle w:val="ae"/>
          <w:rFonts w:hint="eastAsia"/>
        </w:rPr>
        <w:t xml:space="preserve"> </w:t>
      </w:r>
      <w:r w:rsidRPr="00624226">
        <w:rPr>
          <w:rStyle w:val="ae"/>
          <w:rFonts w:hint="eastAsia"/>
        </w:rPr>
        <w:t>과목을</w:t>
      </w:r>
      <w:r w:rsidRPr="00624226">
        <w:rPr>
          <w:rStyle w:val="ae"/>
          <w:rFonts w:hint="eastAsia"/>
        </w:rPr>
        <w:t xml:space="preserve"> </w:t>
      </w:r>
      <w:r w:rsidRPr="00624226">
        <w:rPr>
          <w:rStyle w:val="ae"/>
          <w:rFonts w:hint="eastAsia"/>
        </w:rPr>
        <w:t>등록할</w:t>
      </w:r>
      <w:r w:rsidRPr="00624226">
        <w:rPr>
          <w:rStyle w:val="ae"/>
          <w:rFonts w:hint="eastAsia"/>
        </w:rPr>
        <w:t xml:space="preserve"> </w:t>
      </w:r>
      <w:r w:rsidRPr="00624226">
        <w:rPr>
          <w:rStyle w:val="ae"/>
          <w:rFonts w:hint="eastAsia"/>
        </w:rPr>
        <w:t>수</w:t>
      </w:r>
      <w:r w:rsidRPr="00624226">
        <w:rPr>
          <w:rStyle w:val="ae"/>
          <w:rFonts w:hint="eastAsia"/>
        </w:rPr>
        <w:t xml:space="preserve"> </w:t>
      </w:r>
      <w:r w:rsidRPr="00624226">
        <w:rPr>
          <w:rStyle w:val="ae"/>
          <w:rFonts w:hint="eastAsia"/>
        </w:rPr>
        <w:t>있다</w:t>
      </w:r>
      <w:r w:rsidRPr="00624226">
        <w:rPr>
          <w:rStyle w:val="ae"/>
          <w:rFonts w:hint="eastAsia"/>
        </w:rPr>
        <w:t>.</w:t>
      </w:r>
    </w:p>
    <w:p w:rsidR="003B500D" w:rsidRPr="00624226" w:rsidRDefault="003B500D" w:rsidP="003B500D">
      <w:pPr>
        <w:jc w:val="center"/>
        <w:rPr>
          <w:rStyle w:val="ae"/>
        </w:rPr>
      </w:pPr>
      <w:r w:rsidRPr="00624226">
        <w:rPr>
          <w:rStyle w:val="ae"/>
          <w:rFonts w:hint="eastAsia"/>
        </w:rPr>
        <w:t xml:space="preserve">- </w:t>
      </w:r>
      <w:r w:rsidRPr="00624226">
        <w:rPr>
          <w:rStyle w:val="ae"/>
          <w:rFonts w:hint="eastAsia"/>
        </w:rPr>
        <w:t>과목</w:t>
      </w:r>
      <w:r w:rsidRPr="00624226">
        <w:rPr>
          <w:rStyle w:val="ae"/>
          <w:rFonts w:hint="eastAsia"/>
        </w:rPr>
        <w:t xml:space="preserve"> </w:t>
      </w:r>
      <w:r w:rsidRPr="00624226">
        <w:rPr>
          <w:rStyle w:val="ae"/>
          <w:rFonts w:hint="eastAsia"/>
        </w:rPr>
        <w:t>관련</w:t>
      </w:r>
      <w:r w:rsidRPr="00624226">
        <w:rPr>
          <w:rStyle w:val="ae"/>
          <w:rFonts w:hint="eastAsia"/>
        </w:rPr>
        <w:t xml:space="preserve"> </w:t>
      </w:r>
      <w:r w:rsidRPr="00624226">
        <w:rPr>
          <w:rStyle w:val="ae"/>
          <w:rFonts w:hint="eastAsia"/>
        </w:rPr>
        <w:t>정보</w:t>
      </w:r>
      <w:r w:rsidRPr="00624226">
        <w:rPr>
          <w:rStyle w:val="ae"/>
          <w:rFonts w:hint="eastAsia"/>
        </w:rPr>
        <w:t>:</w:t>
      </w:r>
    </w:p>
    <w:p w:rsidR="003B500D" w:rsidRPr="00624226" w:rsidRDefault="003B500D" w:rsidP="003B500D">
      <w:pPr>
        <w:jc w:val="center"/>
        <w:rPr>
          <w:rStyle w:val="ae"/>
        </w:rPr>
      </w:pPr>
      <w:r w:rsidRPr="00624226">
        <w:rPr>
          <w:rStyle w:val="ae"/>
          <w:rFonts w:hint="eastAsia"/>
        </w:rPr>
        <w:t xml:space="preserve">- </w:t>
      </w:r>
      <w:r w:rsidRPr="00624226">
        <w:rPr>
          <w:rStyle w:val="ae"/>
          <w:rFonts w:hint="eastAsia"/>
        </w:rPr>
        <w:t>과목</w:t>
      </w:r>
      <w:r w:rsidRPr="00624226">
        <w:rPr>
          <w:rStyle w:val="ae"/>
          <w:rFonts w:hint="eastAsia"/>
        </w:rPr>
        <w:t xml:space="preserve"> </w:t>
      </w:r>
      <w:r w:rsidRPr="00624226">
        <w:rPr>
          <w:rStyle w:val="ae"/>
          <w:rFonts w:hint="eastAsia"/>
        </w:rPr>
        <w:t>명</w:t>
      </w:r>
      <w:r w:rsidRPr="00624226">
        <w:rPr>
          <w:rStyle w:val="ae"/>
          <w:rFonts w:hint="eastAsia"/>
        </w:rPr>
        <w:t xml:space="preserve">, </w:t>
      </w:r>
      <w:r w:rsidRPr="00624226">
        <w:rPr>
          <w:rStyle w:val="ae"/>
          <w:rFonts w:hint="eastAsia"/>
        </w:rPr>
        <w:t>담당</w:t>
      </w:r>
      <w:r w:rsidRPr="00624226">
        <w:rPr>
          <w:rStyle w:val="ae"/>
          <w:rFonts w:hint="eastAsia"/>
        </w:rPr>
        <w:t xml:space="preserve"> </w:t>
      </w:r>
      <w:r w:rsidRPr="00624226">
        <w:rPr>
          <w:rStyle w:val="ae"/>
          <w:rFonts w:hint="eastAsia"/>
        </w:rPr>
        <w:t>교수</w:t>
      </w:r>
      <w:r w:rsidRPr="00624226">
        <w:rPr>
          <w:rStyle w:val="ae"/>
          <w:rFonts w:hint="eastAsia"/>
        </w:rPr>
        <w:t xml:space="preserve">, </w:t>
      </w:r>
      <w:r w:rsidRPr="00624226">
        <w:rPr>
          <w:rStyle w:val="ae"/>
          <w:rFonts w:hint="eastAsia"/>
        </w:rPr>
        <w:t>강의</w:t>
      </w:r>
      <w:r w:rsidRPr="00624226">
        <w:rPr>
          <w:rStyle w:val="ae"/>
          <w:rFonts w:hint="eastAsia"/>
        </w:rPr>
        <w:t xml:space="preserve"> </w:t>
      </w:r>
      <w:r w:rsidRPr="00624226">
        <w:rPr>
          <w:rStyle w:val="ae"/>
          <w:rFonts w:hint="eastAsia"/>
        </w:rPr>
        <w:t>요일</w:t>
      </w:r>
      <w:r w:rsidRPr="00624226">
        <w:rPr>
          <w:rStyle w:val="ae"/>
          <w:rFonts w:hint="eastAsia"/>
        </w:rPr>
        <w:t>/</w:t>
      </w:r>
      <w:r w:rsidRPr="00624226">
        <w:rPr>
          <w:rStyle w:val="ae"/>
          <w:rFonts w:hint="eastAsia"/>
        </w:rPr>
        <w:t>시간</w:t>
      </w:r>
      <w:r w:rsidRPr="00624226">
        <w:rPr>
          <w:rStyle w:val="ae"/>
          <w:rFonts w:hint="eastAsia"/>
        </w:rPr>
        <w:t xml:space="preserve">, </w:t>
      </w:r>
      <w:r w:rsidRPr="00624226">
        <w:rPr>
          <w:rStyle w:val="ae"/>
          <w:rFonts w:hint="eastAsia"/>
        </w:rPr>
        <w:t>수강</w:t>
      </w:r>
      <w:r w:rsidRPr="00624226">
        <w:rPr>
          <w:rStyle w:val="ae"/>
          <w:rFonts w:hint="eastAsia"/>
        </w:rPr>
        <w:t xml:space="preserve"> </w:t>
      </w:r>
      <w:r w:rsidRPr="00624226">
        <w:rPr>
          <w:rStyle w:val="ae"/>
          <w:rFonts w:hint="eastAsia"/>
        </w:rPr>
        <w:t>년도</w:t>
      </w:r>
      <w:r w:rsidRPr="00624226">
        <w:rPr>
          <w:rStyle w:val="ae"/>
          <w:rFonts w:hint="eastAsia"/>
        </w:rPr>
        <w:t>/</w:t>
      </w:r>
      <w:r w:rsidRPr="00624226">
        <w:rPr>
          <w:rStyle w:val="ae"/>
          <w:rFonts w:hint="eastAsia"/>
        </w:rPr>
        <w:t>학기</w:t>
      </w:r>
    </w:p>
    <w:p w:rsidR="003B500D" w:rsidRPr="00624226" w:rsidRDefault="003B500D" w:rsidP="003B500D">
      <w:pPr>
        <w:jc w:val="center"/>
        <w:rPr>
          <w:rStyle w:val="ae"/>
        </w:rPr>
      </w:pPr>
      <w:r w:rsidRPr="00624226">
        <w:rPr>
          <w:rStyle w:val="ae"/>
          <w:rFonts w:hint="eastAsia"/>
        </w:rPr>
        <w:t>예</w:t>
      </w:r>
      <w:r w:rsidRPr="00624226">
        <w:rPr>
          <w:rStyle w:val="ae"/>
          <w:rFonts w:hint="eastAsia"/>
        </w:rPr>
        <w:t xml:space="preserve">) </w:t>
      </w:r>
      <w:r w:rsidRPr="00624226">
        <w:rPr>
          <w:rStyle w:val="ae"/>
          <w:rFonts w:hint="eastAsia"/>
        </w:rPr>
        <w:t>소프트웨어공학</w:t>
      </w:r>
      <w:r w:rsidRPr="00624226">
        <w:rPr>
          <w:rStyle w:val="ae"/>
          <w:rFonts w:hint="eastAsia"/>
        </w:rPr>
        <w:t xml:space="preserve">, </w:t>
      </w:r>
      <w:r w:rsidRPr="00624226">
        <w:rPr>
          <w:rStyle w:val="ae"/>
          <w:rFonts w:hint="eastAsia"/>
        </w:rPr>
        <w:t>도성룡</w:t>
      </w:r>
      <w:r w:rsidRPr="00624226">
        <w:rPr>
          <w:rStyle w:val="ae"/>
          <w:rFonts w:hint="eastAsia"/>
        </w:rPr>
        <w:t xml:space="preserve"> </w:t>
      </w:r>
      <w:r w:rsidRPr="00624226">
        <w:rPr>
          <w:rStyle w:val="ae"/>
          <w:rFonts w:hint="eastAsia"/>
        </w:rPr>
        <w:t>교수님</w:t>
      </w:r>
      <w:r w:rsidRPr="00624226">
        <w:rPr>
          <w:rStyle w:val="ae"/>
          <w:rFonts w:hint="eastAsia"/>
        </w:rPr>
        <w:t xml:space="preserve">, </w:t>
      </w:r>
      <w:r w:rsidRPr="00624226">
        <w:rPr>
          <w:rStyle w:val="ae"/>
          <w:rFonts w:hint="eastAsia"/>
        </w:rPr>
        <w:t>금</w:t>
      </w:r>
      <w:r w:rsidRPr="00624226">
        <w:rPr>
          <w:rStyle w:val="ae"/>
          <w:rFonts w:hint="eastAsia"/>
        </w:rPr>
        <w:t>/9-12am, 2017/2</w:t>
      </w:r>
    </w:p>
    <w:p w:rsidR="003B500D" w:rsidRPr="00624226" w:rsidRDefault="003B500D" w:rsidP="003B500D">
      <w:pPr>
        <w:jc w:val="center"/>
        <w:rPr>
          <w:rStyle w:val="ae"/>
        </w:rPr>
      </w:pPr>
      <w:r w:rsidRPr="00624226">
        <w:rPr>
          <w:rStyle w:val="ae"/>
          <w:rFonts w:hint="eastAsia"/>
        </w:rPr>
        <w:t xml:space="preserve">2. </w:t>
      </w:r>
      <w:r w:rsidRPr="00624226">
        <w:rPr>
          <w:rStyle w:val="ae"/>
          <w:rFonts w:hint="eastAsia"/>
        </w:rPr>
        <w:t>과목</w:t>
      </w:r>
      <w:r w:rsidRPr="00624226">
        <w:rPr>
          <w:rStyle w:val="ae"/>
          <w:rFonts w:hint="eastAsia"/>
        </w:rPr>
        <w:t xml:space="preserve"> </w:t>
      </w:r>
      <w:r w:rsidRPr="00624226">
        <w:rPr>
          <w:rStyle w:val="ae"/>
          <w:rFonts w:hint="eastAsia"/>
        </w:rPr>
        <w:t>별로</w:t>
      </w:r>
      <w:r w:rsidRPr="00624226">
        <w:rPr>
          <w:rStyle w:val="ae"/>
          <w:rFonts w:hint="eastAsia"/>
        </w:rPr>
        <w:t xml:space="preserve"> To do </w:t>
      </w:r>
      <w:r w:rsidRPr="00624226">
        <w:rPr>
          <w:rStyle w:val="ae"/>
          <w:rFonts w:hint="eastAsia"/>
        </w:rPr>
        <w:t>항목을</w:t>
      </w:r>
      <w:r w:rsidRPr="00624226">
        <w:rPr>
          <w:rStyle w:val="ae"/>
          <w:rFonts w:hint="eastAsia"/>
        </w:rPr>
        <w:t xml:space="preserve"> </w:t>
      </w:r>
      <w:r w:rsidRPr="00624226">
        <w:rPr>
          <w:rStyle w:val="ae"/>
          <w:rFonts w:hint="eastAsia"/>
        </w:rPr>
        <w:t>등록하여</w:t>
      </w:r>
      <w:r w:rsidRPr="00624226">
        <w:rPr>
          <w:rStyle w:val="ae"/>
          <w:rFonts w:hint="eastAsia"/>
        </w:rPr>
        <w:t xml:space="preserve"> To do List</w:t>
      </w:r>
      <w:r w:rsidRPr="00624226">
        <w:rPr>
          <w:rStyle w:val="ae"/>
          <w:rFonts w:hint="eastAsia"/>
        </w:rPr>
        <w:t>를</w:t>
      </w:r>
      <w:r w:rsidRPr="00624226">
        <w:rPr>
          <w:rStyle w:val="ae"/>
          <w:rFonts w:hint="eastAsia"/>
        </w:rPr>
        <w:t xml:space="preserve"> </w:t>
      </w:r>
      <w:r w:rsidRPr="00624226">
        <w:rPr>
          <w:rStyle w:val="ae"/>
          <w:rFonts w:hint="eastAsia"/>
        </w:rPr>
        <w:t>작성할</w:t>
      </w:r>
      <w:r w:rsidRPr="00624226">
        <w:rPr>
          <w:rStyle w:val="ae"/>
          <w:rFonts w:hint="eastAsia"/>
        </w:rPr>
        <w:t xml:space="preserve"> </w:t>
      </w:r>
      <w:r w:rsidRPr="00624226">
        <w:rPr>
          <w:rStyle w:val="ae"/>
          <w:rFonts w:hint="eastAsia"/>
        </w:rPr>
        <w:t>수</w:t>
      </w:r>
      <w:r w:rsidRPr="00624226">
        <w:rPr>
          <w:rStyle w:val="ae"/>
          <w:rFonts w:hint="eastAsia"/>
        </w:rPr>
        <w:t xml:space="preserve"> </w:t>
      </w:r>
      <w:r w:rsidRPr="00624226">
        <w:rPr>
          <w:rStyle w:val="ae"/>
          <w:rFonts w:hint="eastAsia"/>
        </w:rPr>
        <w:t>있다</w:t>
      </w:r>
      <w:r w:rsidRPr="00624226">
        <w:rPr>
          <w:rStyle w:val="ae"/>
          <w:rFonts w:hint="eastAsia"/>
        </w:rPr>
        <w:t>.</w:t>
      </w:r>
    </w:p>
    <w:p w:rsidR="003B500D" w:rsidRPr="00624226" w:rsidRDefault="003B500D" w:rsidP="003B500D">
      <w:pPr>
        <w:jc w:val="center"/>
        <w:rPr>
          <w:rStyle w:val="ae"/>
        </w:rPr>
      </w:pPr>
      <w:r w:rsidRPr="00624226">
        <w:rPr>
          <w:rStyle w:val="ae"/>
          <w:rFonts w:hint="eastAsia"/>
        </w:rPr>
        <w:t xml:space="preserve">- To do </w:t>
      </w:r>
      <w:r w:rsidRPr="00624226">
        <w:rPr>
          <w:rStyle w:val="ae"/>
          <w:rFonts w:hint="eastAsia"/>
        </w:rPr>
        <w:t>항목</w:t>
      </w:r>
      <w:r w:rsidRPr="00624226">
        <w:rPr>
          <w:rStyle w:val="ae"/>
          <w:rFonts w:hint="eastAsia"/>
        </w:rPr>
        <w:t xml:space="preserve"> </w:t>
      </w:r>
      <w:r w:rsidRPr="00624226">
        <w:rPr>
          <w:rStyle w:val="ae"/>
          <w:rFonts w:hint="eastAsia"/>
        </w:rPr>
        <w:t>정보</w:t>
      </w:r>
      <w:r w:rsidRPr="00624226">
        <w:rPr>
          <w:rStyle w:val="ae"/>
          <w:rFonts w:hint="eastAsia"/>
        </w:rPr>
        <w:t>:</w:t>
      </w:r>
    </w:p>
    <w:p w:rsidR="003B500D" w:rsidRPr="00624226" w:rsidRDefault="003B500D" w:rsidP="003B500D">
      <w:pPr>
        <w:jc w:val="center"/>
        <w:rPr>
          <w:rStyle w:val="ae"/>
        </w:rPr>
      </w:pPr>
      <w:r w:rsidRPr="00624226">
        <w:rPr>
          <w:rStyle w:val="ae"/>
          <w:rFonts w:hint="eastAsia"/>
        </w:rPr>
        <w:t xml:space="preserve">- To do </w:t>
      </w:r>
      <w:r w:rsidRPr="00624226">
        <w:rPr>
          <w:rStyle w:val="ae"/>
          <w:rFonts w:hint="eastAsia"/>
        </w:rPr>
        <w:t>항목</w:t>
      </w:r>
      <w:r w:rsidRPr="00624226">
        <w:rPr>
          <w:rStyle w:val="ae"/>
          <w:rFonts w:hint="eastAsia"/>
        </w:rPr>
        <w:t xml:space="preserve"> </w:t>
      </w:r>
      <w:r w:rsidRPr="00624226">
        <w:rPr>
          <w:rStyle w:val="ae"/>
          <w:rFonts w:hint="eastAsia"/>
        </w:rPr>
        <w:t>명</w:t>
      </w:r>
      <w:r w:rsidRPr="00624226">
        <w:rPr>
          <w:rStyle w:val="ae"/>
          <w:rFonts w:hint="eastAsia"/>
        </w:rPr>
        <w:t xml:space="preserve">, </w:t>
      </w:r>
      <w:r w:rsidRPr="00624226">
        <w:rPr>
          <w:rStyle w:val="ae"/>
          <w:rFonts w:hint="eastAsia"/>
        </w:rPr>
        <w:t>마감</w:t>
      </w:r>
      <w:r w:rsidRPr="00624226">
        <w:rPr>
          <w:rStyle w:val="ae"/>
          <w:rFonts w:hint="eastAsia"/>
        </w:rPr>
        <w:t xml:space="preserve"> </w:t>
      </w:r>
      <w:r w:rsidRPr="00624226">
        <w:rPr>
          <w:rStyle w:val="ae"/>
          <w:rFonts w:hint="eastAsia"/>
        </w:rPr>
        <w:t>기한</w:t>
      </w:r>
      <w:r w:rsidRPr="00624226">
        <w:rPr>
          <w:rStyle w:val="ae"/>
          <w:rFonts w:hint="eastAsia"/>
        </w:rPr>
        <w:t xml:space="preserve">, </w:t>
      </w:r>
      <w:r w:rsidRPr="00624226">
        <w:rPr>
          <w:rStyle w:val="ae"/>
          <w:rFonts w:hint="eastAsia"/>
        </w:rPr>
        <w:t>실제</w:t>
      </w:r>
      <w:r w:rsidRPr="00624226">
        <w:rPr>
          <w:rStyle w:val="ae"/>
          <w:rFonts w:hint="eastAsia"/>
        </w:rPr>
        <w:t xml:space="preserve"> </w:t>
      </w:r>
      <w:r w:rsidRPr="00624226">
        <w:rPr>
          <w:rStyle w:val="ae"/>
          <w:rFonts w:hint="eastAsia"/>
        </w:rPr>
        <w:t>마감일</w:t>
      </w:r>
      <w:r w:rsidRPr="00624226">
        <w:rPr>
          <w:rStyle w:val="ae"/>
          <w:rFonts w:hint="eastAsia"/>
        </w:rPr>
        <w:t xml:space="preserve">, </w:t>
      </w:r>
      <w:r w:rsidRPr="00624226">
        <w:rPr>
          <w:rStyle w:val="ae"/>
          <w:rFonts w:hint="eastAsia"/>
        </w:rPr>
        <w:t>완료</w:t>
      </w:r>
      <w:r w:rsidRPr="00624226">
        <w:rPr>
          <w:rStyle w:val="ae"/>
          <w:rFonts w:hint="eastAsia"/>
        </w:rPr>
        <w:t xml:space="preserve"> </w:t>
      </w:r>
      <w:r w:rsidRPr="00624226">
        <w:rPr>
          <w:rStyle w:val="ae"/>
          <w:rFonts w:hint="eastAsia"/>
        </w:rPr>
        <w:t>여부</w:t>
      </w:r>
      <w:r w:rsidRPr="00624226">
        <w:rPr>
          <w:rStyle w:val="ae"/>
          <w:rFonts w:hint="eastAsia"/>
        </w:rPr>
        <w:t xml:space="preserve">, </w:t>
      </w:r>
      <w:r w:rsidRPr="00624226">
        <w:rPr>
          <w:rStyle w:val="ae"/>
          <w:rFonts w:hint="eastAsia"/>
        </w:rPr>
        <w:t>중요</w:t>
      </w:r>
      <w:r w:rsidRPr="00624226">
        <w:rPr>
          <w:rStyle w:val="ae"/>
          <w:rFonts w:hint="eastAsia"/>
        </w:rPr>
        <w:t xml:space="preserve"> </w:t>
      </w:r>
      <w:r w:rsidRPr="00624226">
        <w:rPr>
          <w:rStyle w:val="ae"/>
          <w:rFonts w:hint="eastAsia"/>
        </w:rPr>
        <w:t>여부</w:t>
      </w:r>
    </w:p>
    <w:p w:rsidR="003B500D" w:rsidRPr="00624226" w:rsidRDefault="003B500D" w:rsidP="003B500D">
      <w:pPr>
        <w:jc w:val="center"/>
        <w:rPr>
          <w:rStyle w:val="ae"/>
        </w:rPr>
      </w:pPr>
      <w:r w:rsidRPr="00624226">
        <w:rPr>
          <w:rStyle w:val="ae"/>
          <w:rFonts w:hint="eastAsia"/>
        </w:rPr>
        <w:t>예</w:t>
      </w:r>
      <w:r w:rsidRPr="00624226">
        <w:rPr>
          <w:rStyle w:val="ae"/>
          <w:rFonts w:hint="eastAsia"/>
        </w:rPr>
        <w:t xml:space="preserve">) </w:t>
      </w:r>
      <w:r w:rsidRPr="00624226">
        <w:rPr>
          <w:rStyle w:val="ae"/>
          <w:rFonts w:hint="eastAsia"/>
        </w:rPr>
        <w:t>요구사항명세서</w:t>
      </w:r>
      <w:r w:rsidRPr="00624226">
        <w:rPr>
          <w:rStyle w:val="ae"/>
          <w:rFonts w:hint="eastAsia"/>
        </w:rPr>
        <w:t xml:space="preserve"> </w:t>
      </w:r>
      <w:r w:rsidRPr="00624226">
        <w:rPr>
          <w:rStyle w:val="ae"/>
          <w:rFonts w:hint="eastAsia"/>
        </w:rPr>
        <w:t>작성</w:t>
      </w:r>
      <w:r w:rsidRPr="00624226">
        <w:rPr>
          <w:rStyle w:val="ae"/>
          <w:rFonts w:hint="eastAsia"/>
        </w:rPr>
        <w:t>, 2017/04/30, 2017/04/15, O, (</w:t>
      </w:r>
      <w:r w:rsidRPr="00624226">
        <w:rPr>
          <w:rStyle w:val="ae"/>
          <w:rFonts w:hint="eastAsia"/>
        </w:rPr>
        <w:t>중요</w:t>
      </w:r>
      <w:r w:rsidRPr="00624226">
        <w:rPr>
          <w:rStyle w:val="ae"/>
          <w:rFonts w:hint="eastAsia"/>
        </w:rPr>
        <w:t xml:space="preserve"> </w:t>
      </w:r>
      <w:r w:rsidRPr="00624226">
        <w:rPr>
          <w:rStyle w:val="ae"/>
          <w:rFonts w:hint="eastAsia"/>
        </w:rPr>
        <w:t>여부</w:t>
      </w:r>
      <w:r w:rsidRPr="00624226">
        <w:rPr>
          <w:rStyle w:val="ae"/>
          <w:rFonts w:hint="eastAsia"/>
        </w:rPr>
        <w:t>)</w:t>
      </w:r>
    </w:p>
    <w:p w:rsidR="003B500D" w:rsidRPr="00624226" w:rsidRDefault="003B500D" w:rsidP="003B500D">
      <w:pPr>
        <w:jc w:val="center"/>
        <w:rPr>
          <w:rStyle w:val="ae"/>
        </w:rPr>
      </w:pPr>
      <w:r w:rsidRPr="00624226">
        <w:rPr>
          <w:rStyle w:val="ae"/>
          <w:rFonts w:hint="eastAsia"/>
        </w:rPr>
        <w:t xml:space="preserve">3. </w:t>
      </w:r>
      <w:r w:rsidRPr="00624226">
        <w:rPr>
          <w:rStyle w:val="ae"/>
          <w:rFonts w:hint="eastAsia"/>
        </w:rPr>
        <w:t>중요</w:t>
      </w:r>
      <w:r w:rsidRPr="00624226">
        <w:rPr>
          <w:rStyle w:val="ae"/>
          <w:rFonts w:hint="eastAsia"/>
        </w:rPr>
        <w:t xml:space="preserve"> To do </w:t>
      </w:r>
      <w:r w:rsidRPr="00624226">
        <w:rPr>
          <w:rStyle w:val="ae"/>
          <w:rFonts w:hint="eastAsia"/>
        </w:rPr>
        <w:t>항목에는</w:t>
      </w:r>
      <w:r w:rsidRPr="00624226">
        <w:rPr>
          <w:rStyle w:val="ae"/>
          <w:rFonts w:hint="eastAsia"/>
        </w:rPr>
        <w:t xml:space="preserve"> </w:t>
      </w:r>
      <w:r w:rsidRPr="00624226">
        <w:rPr>
          <w:rStyle w:val="ae"/>
          <w:rFonts w:hint="eastAsia"/>
        </w:rPr>
        <w:t>별도</w:t>
      </w:r>
      <w:r w:rsidRPr="00624226">
        <w:rPr>
          <w:rStyle w:val="ae"/>
          <w:rFonts w:hint="eastAsia"/>
        </w:rPr>
        <w:t xml:space="preserve"> </w:t>
      </w:r>
      <w:r w:rsidRPr="00624226">
        <w:rPr>
          <w:rStyle w:val="ae"/>
          <w:rFonts w:hint="eastAsia"/>
        </w:rPr>
        <w:t>표시가</w:t>
      </w:r>
      <w:r w:rsidRPr="00624226">
        <w:rPr>
          <w:rStyle w:val="ae"/>
          <w:rFonts w:hint="eastAsia"/>
        </w:rPr>
        <w:t xml:space="preserve"> </w:t>
      </w:r>
      <w:r w:rsidRPr="00624226">
        <w:rPr>
          <w:rStyle w:val="ae"/>
          <w:rFonts w:hint="eastAsia"/>
        </w:rPr>
        <w:t>가능하다</w:t>
      </w:r>
      <w:r w:rsidRPr="00624226">
        <w:rPr>
          <w:rStyle w:val="ae"/>
          <w:rFonts w:hint="eastAsia"/>
        </w:rPr>
        <w:t>.</w:t>
      </w:r>
    </w:p>
    <w:p w:rsidR="003B500D" w:rsidRPr="00624226" w:rsidRDefault="003B500D" w:rsidP="003B500D">
      <w:pPr>
        <w:jc w:val="center"/>
        <w:rPr>
          <w:rStyle w:val="ae"/>
        </w:rPr>
      </w:pPr>
      <w:r w:rsidRPr="00624226">
        <w:rPr>
          <w:rStyle w:val="ae"/>
          <w:rFonts w:hint="eastAsia"/>
        </w:rPr>
        <w:t xml:space="preserve">4. To do </w:t>
      </w:r>
      <w:r w:rsidRPr="00624226">
        <w:rPr>
          <w:rStyle w:val="ae"/>
          <w:rFonts w:hint="eastAsia"/>
        </w:rPr>
        <w:t>항목들의</w:t>
      </w:r>
      <w:r w:rsidRPr="00624226">
        <w:rPr>
          <w:rStyle w:val="ae"/>
          <w:rFonts w:hint="eastAsia"/>
        </w:rPr>
        <w:t xml:space="preserve"> </w:t>
      </w:r>
      <w:r w:rsidRPr="00624226">
        <w:rPr>
          <w:rStyle w:val="ae"/>
          <w:rFonts w:hint="eastAsia"/>
        </w:rPr>
        <w:t>추가</w:t>
      </w:r>
      <w:r w:rsidRPr="00624226">
        <w:rPr>
          <w:rStyle w:val="ae"/>
          <w:rFonts w:hint="eastAsia"/>
        </w:rPr>
        <w:t>/</w:t>
      </w:r>
      <w:r w:rsidRPr="00624226">
        <w:rPr>
          <w:rStyle w:val="ae"/>
          <w:rFonts w:hint="eastAsia"/>
        </w:rPr>
        <w:t>삭제</w:t>
      </w:r>
      <w:r w:rsidRPr="00624226">
        <w:rPr>
          <w:rStyle w:val="ae"/>
          <w:rFonts w:hint="eastAsia"/>
        </w:rPr>
        <w:t>/</w:t>
      </w:r>
      <w:r w:rsidRPr="00624226">
        <w:rPr>
          <w:rStyle w:val="ae"/>
          <w:rFonts w:hint="eastAsia"/>
        </w:rPr>
        <w:t>변경이</w:t>
      </w:r>
      <w:r w:rsidRPr="00624226">
        <w:rPr>
          <w:rStyle w:val="ae"/>
          <w:rFonts w:hint="eastAsia"/>
        </w:rPr>
        <w:t xml:space="preserve"> </w:t>
      </w:r>
      <w:r w:rsidRPr="00624226">
        <w:rPr>
          <w:rStyle w:val="ae"/>
          <w:rFonts w:hint="eastAsia"/>
        </w:rPr>
        <w:t>가능하다</w:t>
      </w:r>
      <w:r w:rsidRPr="00624226">
        <w:rPr>
          <w:rStyle w:val="ae"/>
          <w:rFonts w:hint="eastAsia"/>
        </w:rPr>
        <w:t>.</w:t>
      </w:r>
    </w:p>
    <w:p w:rsidR="003B500D" w:rsidRPr="00624226" w:rsidRDefault="003B500D" w:rsidP="003B500D">
      <w:pPr>
        <w:jc w:val="center"/>
        <w:rPr>
          <w:rStyle w:val="ae"/>
        </w:rPr>
      </w:pPr>
      <w:r w:rsidRPr="00624226">
        <w:rPr>
          <w:rStyle w:val="ae"/>
          <w:rFonts w:hint="eastAsia"/>
        </w:rPr>
        <w:t>5. To do List</w:t>
      </w:r>
      <w:r w:rsidRPr="00624226">
        <w:rPr>
          <w:rStyle w:val="ae"/>
          <w:rFonts w:hint="eastAsia"/>
        </w:rPr>
        <w:t>는</w:t>
      </w:r>
      <w:r w:rsidRPr="00624226">
        <w:rPr>
          <w:rStyle w:val="ae"/>
          <w:rFonts w:hint="eastAsia"/>
        </w:rPr>
        <w:t xml:space="preserve"> </w:t>
      </w:r>
      <w:r w:rsidRPr="00624226">
        <w:rPr>
          <w:rStyle w:val="ae"/>
          <w:rFonts w:hint="eastAsia"/>
        </w:rPr>
        <w:t>정렬이</w:t>
      </w:r>
      <w:r w:rsidRPr="00624226">
        <w:rPr>
          <w:rStyle w:val="ae"/>
          <w:rFonts w:hint="eastAsia"/>
        </w:rPr>
        <w:t xml:space="preserve"> </w:t>
      </w:r>
      <w:r w:rsidRPr="00624226">
        <w:rPr>
          <w:rStyle w:val="ae"/>
          <w:rFonts w:hint="eastAsia"/>
        </w:rPr>
        <w:t>가능하다</w:t>
      </w:r>
      <w:r w:rsidRPr="00624226">
        <w:rPr>
          <w:rStyle w:val="ae"/>
          <w:rFonts w:hint="eastAsia"/>
        </w:rPr>
        <w:t>.</w:t>
      </w:r>
    </w:p>
    <w:p w:rsidR="003B500D" w:rsidRPr="00624226" w:rsidRDefault="003B500D" w:rsidP="003B500D">
      <w:pPr>
        <w:jc w:val="center"/>
        <w:rPr>
          <w:rStyle w:val="ae"/>
        </w:rPr>
      </w:pPr>
      <w:r w:rsidRPr="00624226">
        <w:rPr>
          <w:rStyle w:val="ae"/>
          <w:rFonts w:hint="eastAsia"/>
        </w:rPr>
        <w:t xml:space="preserve">- </w:t>
      </w:r>
      <w:r w:rsidRPr="00624226">
        <w:rPr>
          <w:rStyle w:val="ae"/>
          <w:rFonts w:hint="eastAsia"/>
        </w:rPr>
        <w:t>정렬</w:t>
      </w:r>
      <w:r w:rsidRPr="00624226">
        <w:rPr>
          <w:rStyle w:val="ae"/>
          <w:rFonts w:hint="eastAsia"/>
        </w:rPr>
        <w:t xml:space="preserve"> </w:t>
      </w:r>
      <w:r w:rsidRPr="00624226">
        <w:rPr>
          <w:rStyle w:val="ae"/>
          <w:rFonts w:hint="eastAsia"/>
        </w:rPr>
        <w:t>방식</w:t>
      </w:r>
      <w:r w:rsidRPr="00624226">
        <w:rPr>
          <w:rStyle w:val="ae"/>
          <w:rFonts w:hint="eastAsia"/>
        </w:rPr>
        <w:t>:</w:t>
      </w:r>
    </w:p>
    <w:p w:rsidR="003B500D" w:rsidRDefault="003B500D" w:rsidP="003B500D">
      <w:pPr>
        <w:jc w:val="center"/>
        <w:rPr>
          <w:rStyle w:val="ae"/>
        </w:rPr>
      </w:pPr>
      <w:r w:rsidRPr="00624226">
        <w:rPr>
          <w:rStyle w:val="ae"/>
          <w:rFonts w:hint="eastAsia"/>
        </w:rPr>
        <w:t xml:space="preserve">- </w:t>
      </w:r>
      <w:r w:rsidRPr="00624226">
        <w:rPr>
          <w:rStyle w:val="ae"/>
          <w:rFonts w:hint="eastAsia"/>
        </w:rPr>
        <w:t>과목</w:t>
      </w:r>
      <w:r w:rsidRPr="00624226">
        <w:rPr>
          <w:rStyle w:val="ae"/>
          <w:rFonts w:hint="eastAsia"/>
        </w:rPr>
        <w:t xml:space="preserve"> </w:t>
      </w:r>
      <w:r w:rsidRPr="00624226">
        <w:rPr>
          <w:rStyle w:val="ae"/>
          <w:rFonts w:hint="eastAsia"/>
        </w:rPr>
        <w:t>명</w:t>
      </w:r>
      <w:r w:rsidRPr="00624226">
        <w:rPr>
          <w:rStyle w:val="ae"/>
          <w:rFonts w:hint="eastAsia"/>
        </w:rPr>
        <w:t xml:space="preserve">, </w:t>
      </w:r>
      <w:r w:rsidRPr="00624226">
        <w:rPr>
          <w:rStyle w:val="ae"/>
          <w:rFonts w:hint="eastAsia"/>
        </w:rPr>
        <w:t>마감</w:t>
      </w:r>
      <w:r w:rsidRPr="00624226">
        <w:rPr>
          <w:rStyle w:val="ae"/>
          <w:rFonts w:hint="eastAsia"/>
        </w:rPr>
        <w:t xml:space="preserve"> </w:t>
      </w:r>
      <w:r w:rsidRPr="00624226">
        <w:rPr>
          <w:rStyle w:val="ae"/>
          <w:rFonts w:hint="eastAsia"/>
        </w:rPr>
        <w:t>기한</w:t>
      </w:r>
      <w:r w:rsidRPr="00624226">
        <w:rPr>
          <w:rStyle w:val="ae"/>
          <w:rFonts w:hint="eastAsia"/>
        </w:rPr>
        <w:t xml:space="preserve">, </w:t>
      </w:r>
      <w:r w:rsidRPr="00624226">
        <w:rPr>
          <w:rStyle w:val="ae"/>
          <w:rFonts w:hint="eastAsia"/>
        </w:rPr>
        <w:t>실제</w:t>
      </w:r>
      <w:r w:rsidRPr="00624226">
        <w:rPr>
          <w:rStyle w:val="ae"/>
          <w:rFonts w:hint="eastAsia"/>
        </w:rPr>
        <w:t xml:space="preserve"> </w:t>
      </w:r>
      <w:r w:rsidRPr="00624226">
        <w:rPr>
          <w:rStyle w:val="ae"/>
          <w:rFonts w:hint="eastAsia"/>
        </w:rPr>
        <w:t>마감일</w:t>
      </w:r>
      <w:r w:rsidRPr="00624226">
        <w:rPr>
          <w:rStyle w:val="ae"/>
          <w:rFonts w:hint="eastAsia"/>
        </w:rPr>
        <w:t xml:space="preserve">, </w:t>
      </w:r>
      <w:r w:rsidRPr="00624226">
        <w:rPr>
          <w:rStyle w:val="ae"/>
          <w:rFonts w:hint="eastAsia"/>
        </w:rPr>
        <w:t>완료</w:t>
      </w:r>
      <w:r w:rsidRPr="00624226">
        <w:rPr>
          <w:rStyle w:val="ae"/>
          <w:rFonts w:hint="eastAsia"/>
        </w:rPr>
        <w:t xml:space="preserve"> </w:t>
      </w:r>
      <w:r w:rsidRPr="00624226">
        <w:rPr>
          <w:rStyle w:val="ae"/>
          <w:rFonts w:hint="eastAsia"/>
        </w:rPr>
        <w:t>여부</w:t>
      </w:r>
    </w:p>
    <w:p w:rsidR="003B500D" w:rsidRPr="00624226" w:rsidRDefault="003B500D" w:rsidP="003B500D">
      <w:pPr>
        <w:jc w:val="center"/>
        <w:rPr>
          <w:color w:val="C00000"/>
        </w:rPr>
      </w:pPr>
      <w:r>
        <w:rPr>
          <w:rStyle w:val="ae"/>
        </w:rPr>
        <w:t>6.</w:t>
      </w:r>
      <w:r>
        <w:rPr>
          <w:rStyle w:val="ae"/>
          <w:rFonts w:hint="eastAsia"/>
        </w:rPr>
        <w:t>완료된</w:t>
      </w:r>
      <w:r>
        <w:rPr>
          <w:rStyle w:val="ae"/>
          <w:rFonts w:hint="eastAsia"/>
        </w:rPr>
        <w:t xml:space="preserve"> todo</w:t>
      </w:r>
      <w:r>
        <w:rPr>
          <w:rStyle w:val="ae"/>
          <w:rFonts w:hint="eastAsia"/>
        </w:rPr>
        <w:t>항목을</w:t>
      </w:r>
      <w:r>
        <w:rPr>
          <w:rStyle w:val="ae"/>
          <w:rFonts w:hint="eastAsia"/>
        </w:rPr>
        <w:t xml:space="preserve"> </w:t>
      </w:r>
      <w:r>
        <w:rPr>
          <w:rStyle w:val="ae"/>
          <w:rFonts w:hint="eastAsia"/>
        </w:rPr>
        <w:t>숨길</w:t>
      </w:r>
      <w:r>
        <w:rPr>
          <w:rStyle w:val="ae"/>
          <w:rFonts w:hint="eastAsia"/>
        </w:rPr>
        <w:t xml:space="preserve"> </w:t>
      </w:r>
      <w:r>
        <w:rPr>
          <w:rStyle w:val="ae"/>
          <w:rFonts w:hint="eastAsia"/>
        </w:rPr>
        <w:t>수</w:t>
      </w:r>
      <w:r>
        <w:rPr>
          <w:rStyle w:val="ae"/>
          <w:rFonts w:hint="eastAsia"/>
        </w:rPr>
        <w:t xml:space="preserve"> </w:t>
      </w:r>
      <w:r>
        <w:rPr>
          <w:rStyle w:val="ae"/>
          <w:rFonts w:hint="eastAsia"/>
        </w:rPr>
        <w:t>있다</w:t>
      </w:r>
      <w:r>
        <w:rPr>
          <w:rStyle w:val="ae"/>
          <w:rFonts w:hint="eastAsia"/>
        </w:rPr>
        <w:t>.</w:t>
      </w:r>
    </w:p>
    <w:p w:rsidR="00FF46A0" w:rsidRPr="003B500D" w:rsidRDefault="00FF46A0" w:rsidP="00FF46A0"/>
    <w:p w:rsidR="00AC6F6C" w:rsidRDefault="00AC6F6C" w:rsidP="004221DF">
      <w:bookmarkStart w:id="5" w:name="_Toc287096150"/>
      <w:r>
        <w:br w:type="page"/>
      </w:r>
    </w:p>
    <w:p w:rsidR="001630AB" w:rsidRDefault="00AC6F6C" w:rsidP="004221DF">
      <w:pPr>
        <w:pStyle w:val="1"/>
      </w:pPr>
      <w:bookmarkStart w:id="6" w:name="_Toc499986704"/>
      <w:r>
        <w:rPr>
          <w:rFonts w:hint="eastAsia"/>
        </w:rPr>
        <w:lastRenderedPageBreak/>
        <w:t>사용자 분석</w:t>
      </w:r>
      <w:bookmarkEnd w:id="5"/>
      <w:bookmarkEnd w:id="6"/>
    </w:p>
    <w:p w:rsidR="0017696D" w:rsidRPr="0017696D" w:rsidRDefault="0017696D" w:rsidP="0017696D">
      <w:pPr>
        <w:pStyle w:val="2"/>
      </w:pPr>
      <w:bookmarkStart w:id="7" w:name="_Toc499986705"/>
      <w:r>
        <w:rPr>
          <w:rFonts w:hint="eastAsia"/>
        </w:rPr>
        <w:t>액터 정의</w:t>
      </w:r>
      <w:bookmarkEnd w:id="7"/>
    </w:p>
    <w:p w:rsidR="00EF53CF" w:rsidRPr="00E917F3" w:rsidRDefault="00EF53CF" w:rsidP="00EF53CF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23"/>
        <w:gridCol w:w="5893"/>
      </w:tblGrid>
      <w:tr w:rsidR="00EF53CF" w:rsidRPr="00BA2195" w:rsidTr="00EF53CF">
        <w:tc>
          <w:tcPr>
            <w:tcW w:w="2482" w:type="dxa"/>
            <w:shd w:val="clear" w:color="auto" w:fill="CCCCCC"/>
          </w:tcPr>
          <w:p w:rsidR="00EF53CF" w:rsidRPr="00EF53CF" w:rsidRDefault="00EF53CF" w:rsidP="005A4497">
            <w:pPr>
              <w:pStyle w:val="af"/>
            </w:pPr>
            <w:r w:rsidRPr="00EF53CF">
              <w:rPr>
                <w:rFonts w:hint="eastAsia"/>
              </w:rPr>
              <w:t>액터</w:t>
            </w:r>
          </w:p>
        </w:tc>
        <w:tc>
          <w:tcPr>
            <w:tcW w:w="6042" w:type="dxa"/>
            <w:shd w:val="clear" w:color="auto" w:fill="CCCCCC"/>
          </w:tcPr>
          <w:p w:rsidR="00EF53CF" w:rsidRPr="00EF53CF" w:rsidRDefault="00EF53CF" w:rsidP="005A4497">
            <w:pPr>
              <w:pStyle w:val="af"/>
            </w:pPr>
            <w:r w:rsidRPr="00EF53CF">
              <w:rPr>
                <w:rFonts w:hint="eastAsia"/>
              </w:rPr>
              <w:t>설명</w:t>
            </w:r>
          </w:p>
        </w:tc>
      </w:tr>
      <w:tr w:rsidR="00EF53CF" w:rsidRPr="00BA2195" w:rsidTr="00EF53CF">
        <w:tc>
          <w:tcPr>
            <w:tcW w:w="2482" w:type="dxa"/>
          </w:tcPr>
          <w:p w:rsidR="00EF53CF" w:rsidRPr="00FF46A0" w:rsidRDefault="00FF46A0" w:rsidP="00EF53CF">
            <w:pPr>
              <w:jc w:val="center"/>
              <w:rPr>
                <w:rStyle w:val="ae"/>
              </w:rPr>
            </w:pPr>
            <w:r w:rsidRPr="00FF46A0">
              <w:rPr>
                <w:rStyle w:val="ae"/>
                <w:rFonts w:hint="eastAsia"/>
              </w:rPr>
              <w:t>사용자</w:t>
            </w:r>
          </w:p>
        </w:tc>
        <w:tc>
          <w:tcPr>
            <w:tcW w:w="6042" w:type="dxa"/>
          </w:tcPr>
          <w:p w:rsidR="00FF46A0" w:rsidRPr="00FF46A0" w:rsidRDefault="00F11420" w:rsidP="00C22C37">
            <w:pPr>
              <w:rPr>
                <w:rStyle w:val="ae"/>
              </w:rPr>
            </w:pPr>
            <w:r>
              <w:rPr>
                <w:rStyle w:val="ae"/>
                <w:rFonts w:hint="eastAsia"/>
              </w:rPr>
              <w:t xml:space="preserve">Todo </w:t>
            </w:r>
            <w:r>
              <w:rPr>
                <w:rStyle w:val="ae"/>
                <w:rFonts w:hint="eastAsia"/>
              </w:rPr>
              <w:t>관리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프로그램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사용자</w:t>
            </w:r>
            <w:r w:rsidR="00FF46A0" w:rsidRPr="00FF46A0">
              <w:rPr>
                <w:rStyle w:val="ae"/>
                <w:rFonts w:hint="eastAsia"/>
              </w:rPr>
              <w:t>.</w:t>
            </w:r>
          </w:p>
        </w:tc>
      </w:tr>
      <w:tr w:rsidR="00EF53CF" w:rsidRPr="00BA2195" w:rsidTr="00EF53CF">
        <w:tc>
          <w:tcPr>
            <w:tcW w:w="2482" w:type="dxa"/>
          </w:tcPr>
          <w:p w:rsidR="00EF53CF" w:rsidRPr="00EF53CF" w:rsidRDefault="00911EB0" w:rsidP="00911EB0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관리자</w:t>
            </w:r>
          </w:p>
        </w:tc>
        <w:tc>
          <w:tcPr>
            <w:tcW w:w="6042" w:type="dxa"/>
          </w:tcPr>
          <w:p w:rsidR="00EF53CF" w:rsidRPr="00EF53CF" w:rsidRDefault="00911EB0" w:rsidP="0052318A">
            <w:pPr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T</w:t>
            </w:r>
            <w:r>
              <w:rPr>
                <w:rFonts w:ascii="돋움" w:eastAsia="돋움" w:hAnsi="돋움"/>
              </w:rPr>
              <w:t xml:space="preserve">ODO </w:t>
            </w:r>
            <w:r>
              <w:rPr>
                <w:rFonts w:ascii="돋움" w:eastAsia="돋움" w:hAnsi="돋움" w:hint="eastAsia"/>
              </w:rPr>
              <w:t>서버 및 데이터베이스 관리</w:t>
            </w:r>
          </w:p>
        </w:tc>
      </w:tr>
      <w:tr w:rsidR="00EF53CF" w:rsidRPr="00BA2195" w:rsidTr="00EF53CF">
        <w:tc>
          <w:tcPr>
            <w:tcW w:w="2482" w:type="dxa"/>
          </w:tcPr>
          <w:p w:rsidR="00EF53CF" w:rsidRPr="00EF53CF" w:rsidRDefault="00EF53CF" w:rsidP="00EF53CF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42" w:type="dxa"/>
          </w:tcPr>
          <w:p w:rsidR="00EF53CF" w:rsidRPr="00EF53CF" w:rsidRDefault="00EF53CF" w:rsidP="0052318A">
            <w:pPr>
              <w:rPr>
                <w:rFonts w:ascii="돋움" w:eastAsia="돋움" w:hAnsi="돋움"/>
              </w:rPr>
            </w:pPr>
          </w:p>
        </w:tc>
      </w:tr>
      <w:tr w:rsidR="00EF53CF" w:rsidRPr="00BA2195" w:rsidTr="00EF53CF">
        <w:tc>
          <w:tcPr>
            <w:tcW w:w="2482" w:type="dxa"/>
          </w:tcPr>
          <w:p w:rsidR="00EF53CF" w:rsidRPr="00EF53CF" w:rsidRDefault="00EF53CF" w:rsidP="00EF53CF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42" w:type="dxa"/>
          </w:tcPr>
          <w:p w:rsidR="00EF53CF" w:rsidRPr="00EF53CF" w:rsidRDefault="00EF53CF" w:rsidP="0052318A">
            <w:pPr>
              <w:rPr>
                <w:rFonts w:ascii="돋움" w:eastAsia="돋움" w:hAnsi="돋움"/>
              </w:rPr>
            </w:pPr>
          </w:p>
        </w:tc>
      </w:tr>
      <w:tr w:rsidR="00EF53CF" w:rsidRPr="00BA2195" w:rsidTr="00EF53CF">
        <w:tc>
          <w:tcPr>
            <w:tcW w:w="2482" w:type="dxa"/>
          </w:tcPr>
          <w:p w:rsidR="00EF53CF" w:rsidRPr="00EF53CF" w:rsidRDefault="00EF53CF" w:rsidP="00EF53CF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42" w:type="dxa"/>
          </w:tcPr>
          <w:p w:rsidR="00EF53CF" w:rsidRPr="00EF53CF" w:rsidRDefault="00EF53CF" w:rsidP="0052318A">
            <w:pPr>
              <w:rPr>
                <w:rFonts w:ascii="돋움" w:eastAsia="돋움" w:hAnsi="돋움"/>
              </w:rPr>
            </w:pPr>
          </w:p>
        </w:tc>
      </w:tr>
      <w:tr w:rsidR="00EF53CF" w:rsidRPr="00BA2195" w:rsidTr="00EF53CF">
        <w:tc>
          <w:tcPr>
            <w:tcW w:w="2482" w:type="dxa"/>
          </w:tcPr>
          <w:p w:rsidR="00EF53CF" w:rsidRPr="00EF53CF" w:rsidRDefault="00EF53CF" w:rsidP="00EF53CF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42" w:type="dxa"/>
          </w:tcPr>
          <w:p w:rsidR="00EF53CF" w:rsidRPr="00EF53CF" w:rsidRDefault="00EF53CF" w:rsidP="0052318A">
            <w:pPr>
              <w:rPr>
                <w:rFonts w:ascii="돋움" w:eastAsia="돋움" w:hAnsi="돋움"/>
              </w:rPr>
            </w:pPr>
          </w:p>
        </w:tc>
      </w:tr>
      <w:tr w:rsidR="00EF53CF" w:rsidRPr="00BA2195" w:rsidTr="00EF53CF">
        <w:tc>
          <w:tcPr>
            <w:tcW w:w="2482" w:type="dxa"/>
          </w:tcPr>
          <w:p w:rsidR="00EF53CF" w:rsidRPr="00EF53CF" w:rsidRDefault="00EF53CF" w:rsidP="00EF53CF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42" w:type="dxa"/>
          </w:tcPr>
          <w:p w:rsidR="00EF53CF" w:rsidRPr="00EF53CF" w:rsidRDefault="00EF53CF" w:rsidP="0052318A">
            <w:pPr>
              <w:rPr>
                <w:rFonts w:ascii="돋움" w:eastAsia="돋움" w:hAnsi="돋움"/>
              </w:rPr>
            </w:pPr>
          </w:p>
        </w:tc>
      </w:tr>
      <w:tr w:rsidR="00EF53CF" w:rsidRPr="00BA2195" w:rsidTr="00EF53CF">
        <w:tc>
          <w:tcPr>
            <w:tcW w:w="2482" w:type="dxa"/>
          </w:tcPr>
          <w:p w:rsidR="00EF53CF" w:rsidRPr="00EF53CF" w:rsidRDefault="00EF53CF" w:rsidP="00EF53CF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42" w:type="dxa"/>
          </w:tcPr>
          <w:p w:rsidR="00EF53CF" w:rsidRPr="00EF53CF" w:rsidRDefault="00EF53CF" w:rsidP="0052318A">
            <w:pPr>
              <w:rPr>
                <w:rFonts w:ascii="돋움" w:eastAsia="돋움" w:hAnsi="돋움"/>
              </w:rPr>
            </w:pPr>
          </w:p>
        </w:tc>
      </w:tr>
      <w:tr w:rsidR="00EF53CF" w:rsidRPr="00BA2195" w:rsidTr="00EF53CF">
        <w:tc>
          <w:tcPr>
            <w:tcW w:w="2482" w:type="dxa"/>
          </w:tcPr>
          <w:p w:rsidR="00EF53CF" w:rsidRPr="00EF53CF" w:rsidRDefault="00EF53CF" w:rsidP="00EF53CF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42" w:type="dxa"/>
          </w:tcPr>
          <w:p w:rsidR="00EF53CF" w:rsidRPr="00EF53CF" w:rsidRDefault="00EF53CF" w:rsidP="0052318A">
            <w:pPr>
              <w:rPr>
                <w:rFonts w:ascii="돋움" w:eastAsia="돋움" w:hAnsi="돋움"/>
              </w:rPr>
            </w:pPr>
          </w:p>
        </w:tc>
      </w:tr>
    </w:tbl>
    <w:p w:rsidR="00EF53CF" w:rsidRDefault="00EF53CF" w:rsidP="00EF53CF"/>
    <w:p w:rsidR="0052318A" w:rsidRDefault="00E917F3" w:rsidP="0017696D">
      <w:pPr>
        <w:pStyle w:val="2"/>
      </w:pPr>
      <w:bookmarkStart w:id="8" w:name="_Toc287096152"/>
      <w:bookmarkStart w:id="9" w:name="_Toc499986706"/>
      <w:r>
        <w:rPr>
          <w:rFonts w:hint="eastAsia"/>
        </w:rPr>
        <w:t>액터 다이어그램</w:t>
      </w:r>
      <w:bookmarkEnd w:id="8"/>
      <w:bookmarkEnd w:id="9"/>
    </w:p>
    <w:p w:rsidR="004221DF" w:rsidRDefault="004221DF" w:rsidP="005127C2"/>
    <w:p w:rsidR="00FF46A0" w:rsidRDefault="00911EB0" w:rsidP="00911EB0">
      <w:pPr>
        <w:jc w:val="left"/>
      </w:pPr>
      <w:r w:rsidRPr="00911EB0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6F3D20A" wp14:editId="52CD76BD">
                <wp:simplePos x="0" y="0"/>
                <wp:positionH relativeFrom="margin">
                  <wp:posOffset>2169312</wp:posOffset>
                </wp:positionH>
                <wp:positionV relativeFrom="paragraph">
                  <wp:posOffset>48654</wp:posOffset>
                </wp:positionV>
                <wp:extent cx="1677834" cy="3061976"/>
                <wp:effectExtent l="0" t="0" r="0" b="0"/>
                <wp:wrapNone/>
                <wp:docPr id="3" name="그룹 5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77834" cy="3061976"/>
                          <a:chOff x="0" y="0"/>
                          <a:chExt cx="1677834" cy="3061976"/>
                        </a:xfrm>
                      </wpg:grpSpPr>
                      <pic:pic xmlns:pic="http://schemas.openxmlformats.org/drawingml/2006/picture">
                        <pic:nvPicPr>
                          <pic:cNvPr id="4" name="그림 4">
                            <a:extLst/>
                          </pic:cNvPr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16" r="76375" b="24855"/>
                          <a:stretch/>
                        </pic:blipFill>
                        <pic:spPr bwMode="auto">
                          <a:xfrm>
                            <a:off x="0" y="0"/>
                            <a:ext cx="1308735" cy="25137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6" name="TextBox 4">
                          <a:extLst/>
                        </wps:cNvPr>
                        <wps:cNvSpPr txBox="1"/>
                        <wps:spPr>
                          <a:xfrm>
                            <a:off x="124624" y="2513336"/>
                            <a:ext cx="1553210" cy="5486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911EB0" w:rsidRDefault="00911EB0" w:rsidP="00911EB0">
                              <w:pPr>
                                <w:pStyle w:val="af4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bCs/>
                                  <w:color w:val="000000" w:themeColor="text1"/>
                                  <w:kern w:val="24"/>
                                  <w:sz w:val="40"/>
                                  <w:szCs w:val="40"/>
                                </w:rPr>
                                <w:t>관리자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F3D20A" id="그룹 5" o:spid="_x0000_s1026" style="position:absolute;margin-left:170.8pt;margin-top:3.85pt;width:132.1pt;height:241.1pt;z-index:251659264;mso-position-horizontal-relative:margin" coordsize="16778,3061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그림 4" o:spid="_x0000_s1027" type="#_x0000_t75" style="position:absolute;width:13087;height:251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">
                  <v:imagedata r:id="rId10" o:title="" cropbottom="16289f" cropleft="207f" cropright="50053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" o:spid="_x0000_s1028" type="#_x0000_t202" style="position:absolute;left:1246;top:25133;width:15532;height:5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" filled="f" stroked="f">
                  <v:textbox style="mso-fit-shape-to-text:t">
                    <w:txbxContent>
                      <w:p w:rsidR="00911EB0" w:rsidRDefault="00911EB0" w:rsidP="00911EB0">
                        <w:pPr>
                          <w:pStyle w:val="af4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b/>
                            <w:bCs/>
                            <w:color w:val="000000" w:themeColor="text1"/>
                            <w:kern w:val="24"/>
                            <w:sz w:val="40"/>
                            <w:szCs w:val="40"/>
                          </w:rPr>
                          <w:t>관리자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Pr="00F11420">
        <w:rPr>
          <w:noProof/>
        </w:rPr>
        <w:drawing>
          <wp:inline distT="0" distB="0" distL="0" distR="0" wp14:anchorId="6ABB4E93" wp14:editId="2EC24435">
            <wp:extent cx="1308872" cy="3345180"/>
            <wp:effectExtent l="0" t="0" r="0" b="0"/>
            <wp:docPr id="2" name="그림 4">
              <a:extLst xmlns:a="http://schemas.openxmlformats.org/drawingml/2006/main">
                <a:ext uri="{FF2B5EF4-FFF2-40B4-BE49-F238E27FC236}">
                  <a16:creationId xmlns:a16="http://schemas.microsoft.com/office/drawing/2014/main" id="{118BBEE3-B1A8-4A06-9FA9-65FC3188231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4">
                      <a:extLst>
                        <a:ext uri="{FF2B5EF4-FFF2-40B4-BE49-F238E27FC236}">
                          <a16:creationId xmlns:a16="http://schemas.microsoft.com/office/drawing/2014/main" id="{118BBEE3-B1A8-4A06-9FA9-65FC31882313}"/>
                        </a:ext>
                      </a:extLst>
                    </pic:cNvPr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6691"/>
                    <a:stretch/>
                  </pic:blipFill>
                  <pic:spPr bwMode="auto">
                    <a:xfrm>
                      <a:off x="0" y="0"/>
                      <a:ext cx="1308872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500D" w:rsidRDefault="004221DF" w:rsidP="004221DF">
      <w:r>
        <w:br w:type="page"/>
      </w:r>
    </w:p>
    <w:p w:rsidR="00BE571A" w:rsidRDefault="00416A4D" w:rsidP="004221DF">
      <w:pPr>
        <w:pStyle w:val="1"/>
      </w:pPr>
      <w:bookmarkStart w:id="10" w:name="_Toc499986707"/>
      <w:r>
        <w:rPr>
          <w:rFonts w:hint="eastAsia"/>
        </w:rPr>
        <w:lastRenderedPageBreak/>
        <w:t>요구사항 분석</w:t>
      </w:r>
      <w:bookmarkEnd w:id="10"/>
    </w:p>
    <w:p w:rsidR="000C2157" w:rsidRDefault="000C2157" w:rsidP="005A219F">
      <w:pPr>
        <w:pStyle w:val="2"/>
      </w:pPr>
      <w:bookmarkStart w:id="11" w:name="_Toc499986708"/>
      <w:bookmarkStart w:id="12" w:name="_Toc287096155"/>
      <w:r>
        <w:rPr>
          <w:rFonts w:hint="eastAsia"/>
        </w:rPr>
        <w:t>고객 기능 요구사항</w:t>
      </w:r>
      <w:bookmarkEnd w:id="11"/>
    </w:p>
    <w:p w:rsidR="003B500D" w:rsidRPr="0003407A" w:rsidRDefault="003B500D" w:rsidP="003B500D"/>
    <w:tbl>
      <w:tblPr>
        <w:tblW w:w="8483" w:type="dxa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90"/>
        <w:gridCol w:w="6095"/>
        <w:gridCol w:w="898"/>
      </w:tblGrid>
      <w:tr w:rsidR="003B500D" w:rsidRPr="00D54A11" w:rsidTr="00F80867">
        <w:trPr>
          <w:trHeight w:val="690"/>
        </w:trPr>
        <w:tc>
          <w:tcPr>
            <w:tcW w:w="1490" w:type="dxa"/>
            <w:shd w:val="clear" w:color="auto" w:fill="CCCCCC"/>
            <w:vAlign w:val="center"/>
          </w:tcPr>
          <w:p w:rsidR="003B500D" w:rsidRPr="00D54A11" w:rsidRDefault="003B500D" w:rsidP="00F80867">
            <w:pPr>
              <w:pStyle w:val="af"/>
            </w:pPr>
            <w:r>
              <w:rPr>
                <w:rFonts w:hint="eastAsia"/>
              </w:rPr>
              <w:t>구분</w:t>
            </w:r>
          </w:p>
        </w:tc>
        <w:tc>
          <w:tcPr>
            <w:tcW w:w="6095" w:type="dxa"/>
            <w:shd w:val="clear" w:color="auto" w:fill="CCCCCC"/>
            <w:vAlign w:val="center"/>
          </w:tcPr>
          <w:p w:rsidR="003B500D" w:rsidRPr="00D54A11" w:rsidRDefault="003B500D" w:rsidP="00F80867">
            <w:pPr>
              <w:pStyle w:val="af"/>
            </w:pPr>
            <w:r>
              <w:rPr>
                <w:rFonts w:hint="eastAsia"/>
              </w:rPr>
              <w:t>상세</w:t>
            </w:r>
          </w:p>
        </w:tc>
        <w:tc>
          <w:tcPr>
            <w:tcW w:w="898" w:type="dxa"/>
            <w:shd w:val="clear" w:color="auto" w:fill="CCCCCC"/>
            <w:vAlign w:val="center"/>
          </w:tcPr>
          <w:p w:rsidR="003B500D" w:rsidRPr="00D54A11" w:rsidRDefault="003B500D" w:rsidP="00F80867">
            <w:pPr>
              <w:pStyle w:val="af"/>
            </w:pPr>
            <w:r>
              <w:rPr>
                <w:rFonts w:hint="eastAsia"/>
              </w:rPr>
              <w:t>비고</w:t>
            </w:r>
          </w:p>
        </w:tc>
      </w:tr>
      <w:tr w:rsidR="003B500D" w:rsidRPr="00D54A11" w:rsidTr="00F80867">
        <w:trPr>
          <w:trHeight w:val="338"/>
        </w:trPr>
        <w:tc>
          <w:tcPr>
            <w:tcW w:w="1490" w:type="dxa"/>
          </w:tcPr>
          <w:p w:rsidR="003B500D" w:rsidRPr="00D54A11" w:rsidRDefault="003B500D" w:rsidP="00F80867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과목 등록</w:t>
            </w:r>
          </w:p>
        </w:tc>
        <w:tc>
          <w:tcPr>
            <w:tcW w:w="6095" w:type="dxa"/>
          </w:tcPr>
          <w:p w:rsidR="003B500D" w:rsidRDefault="003B500D" w:rsidP="00F80867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수강을 하는 과목을 등록 버튼을 눌러서 원하는 과목을 등록할 수가 있다.</w:t>
            </w:r>
          </w:p>
          <w:p w:rsidR="003B500D" w:rsidRPr="00974C81" w:rsidRDefault="003B500D" w:rsidP="00F80867">
            <w:pPr>
              <w:jc w:val="center"/>
              <w:rPr>
                <w:rFonts w:ascii="돋움" w:eastAsia="돋움" w:hAnsi="돋움"/>
              </w:rPr>
            </w:pPr>
            <w:bookmarkStart w:id="13" w:name="_Hlk499299804"/>
            <w:r>
              <w:rPr>
                <w:rFonts w:ascii="돋움" w:eastAsia="돋움" w:hAnsi="돋움"/>
              </w:rPr>
              <w:t>(</w:t>
            </w:r>
            <w:r w:rsidRPr="001540D9">
              <w:rPr>
                <w:rFonts w:ascii="돋움" w:eastAsia="돋움" w:hAnsi="돋움" w:hint="eastAsia"/>
              </w:rPr>
              <w:t>과목 명, 담당 교수, 강의 요일/시간, 수강 년도/학기</w:t>
            </w:r>
            <w:r>
              <w:rPr>
                <w:rFonts w:ascii="돋움" w:eastAsia="돋움" w:hAnsi="돋움" w:hint="eastAsia"/>
              </w:rPr>
              <w:t>)</w:t>
            </w:r>
            <w:bookmarkEnd w:id="13"/>
          </w:p>
        </w:tc>
        <w:tc>
          <w:tcPr>
            <w:tcW w:w="898" w:type="dxa"/>
          </w:tcPr>
          <w:p w:rsidR="003B500D" w:rsidRPr="00D54A11" w:rsidRDefault="003B500D" w:rsidP="00F80867">
            <w:pPr>
              <w:jc w:val="center"/>
              <w:rPr>
                <w:rFonts w:ascii="돋움" w:eastAsia="돋움" w:hAnsi="돋움"/>
              </w:rPr>
            </w:pPr>
          </w:p>
        </w:tc>
      </w:tr>
      <w:tr w:rsidR="003B500D" w:rsidRPr="00D54A11" w:rsidTr="00F80867">
        <w:trPr>
          <w:trHeight w:val="338"/>
        </w:trPr>
        <w:tc>
          <w:tcPr>
            <w:tcW w:w="1490" w:type="dxa"/>
          </w:tcPr>
          <w:p w:rsidR="003B500D" w:rsidRDefault="003B500D" w:rsidP="00F80867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과목 관리</w:t>
            </w:r>
          </w:p>
        </w:tc>
        <w:tc>
          <w:tcPr>
            <w:tcW w:w="6095" w:type="dxa"/>
          </w:tcPr>
          <w:p w:rsidR="003B500D" w:rsidRDefault="003B500D" w:rsidP="00F80867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등록한 과목을 수정,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삭제 할 수 있다.</w:t>
            </w:r>
          </w:p>
        </w:tc>
        <w:tc>
          <w:tcPr>
            <w:tcW w:w="898" w:type="dxa"/>
          </w:tcPr>
          <w:p w:rsidR="003B500D" w:rsidRPr="00D54A11" w:rsidRDefault="003B500D" w:rsidP="00F80867">
            <w:pPr>
              <w:jc w:val="center"/>
              <w:rPr>
                <w:rFonts w:ascii="돋움" w:eastAsia="돋움" w:hAnsi="돋움"/>
              </w:rPr>
            </w:pPr>
          </w:p>
        </w:tc>
      </w:tr>
      <w:tr w:rsidR="003B500D" w:rsidRPr="00D54A11" w:rsidTr="00F80867">
        <w:trPr>
          <w:trHeight w:val="338"/>
        </w:trPr>
        <w:tc>
          <w:tcPr>
            <w:tcW w:w="1490" w:type="dxa"/>
          </w:tcPr>
          <w:p w:rsidR="003B500D" w:rsidRPr="00D54A11" w:rsidRDefault="003B500D" w:rsidP="00F80867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To do 항목 등록</w:t>
            </w:r>
          </w:p>
        </w:tc>
        <w:tc>
          <w:tcPr>
            <w:tcW w:w="6095" w:type="dxa"/>
          </w:tcPr>
          <w:p w:rsidR="003B500D" w:rsidRDefault="003B500D" w:rsidP="00F80867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각 과목 별로 To do 항목을 등록할 수 있다.</w:t>
            </w:r>
          </w:p>
          <w:p w:rsidR="003B500D" w:rsidRPr="00D54A11" w:rsidRDefault="003B500D" w:rsidP="00F80867">
            <w:pPr>
              <w:jc w:val="center"/>
              <w:rPr>
                <w:rFonts w:ascii="돋움" w:eastAsia="돋움" w:hAnsi="돋움"/>
              </w:rPr>
            </w:pPr>
            <w:bookmarkStart w:id="14" w:name="_Hlk499299810"/>
            <w:r w:rsidRPr="001540D9">
              <w:rPr>
                <w:rFonts w:ascii="돋움" w:eastAsia="돋움" w:hAnsi="돋움" w:hint="eastAsia"/>
              </w:rPr>
              <w:t>(To do 항목 명, 마감 기한, 실제 마감일, 완료 여부, 중요 여부)</w:t>
            </w:r>
            <w:bookmarkEnd w:id="14"/>
          </w:p>
        </w:tc>
        <w:tc>
          <w:tcPr>
            <w:tcW w:w="898" w:type="dxa"/>
          </w:tcPr>
          <w:p w:rsidR="003B500D" w:rsidRPr="00D54A11" w:rsidRDefault="003B500D" w:rsidP="00F80867">
            <w:pPr>
              <w:jc w:val="center"/>
              <w:rPr>
                <w:rFonts w:ascii="돋움" w:eastAsia="돋움" w:hAnsi="돋움"/>
              </w:rPr>
            </w:pPr>
          </w:p>
        </w:tc>
      </w:tr>
      <w:tr w:rsidR="003B500D" w:rsidRPr="00D54A11" w:rsidTr="00F80867">
        <w:trPr>
          <w:trHeight w:val="338"/>
        </w:trPr>
        <w:tc>
          <w:tcPr>
            <w:tcW w:w="1490" w:type="dxa"/>
          </w:tcPr>
          <w:p w:rsidR="003B500D" w:rsidRPr="00D54A11" w:rsidRDefault="003B500D" w:rsidP="00F80867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To do 항목 관리</w:t>
            </w:r>
          </w:p>
        </w:tc>
        <w:tc>
          <w:tcPr>
            <w:tcW w:w="6095" w:type="dxa"/>
          </w:tcPr>
          <w:p w:rsidR="003B500D" w:rsidRPr="00D54A11" w:rsidRDefault="003B500D" w:rsidP="00F80867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등록한 To do 항목을 수정, 삭제를 할 수 있다.</w:t>
            </w:r>
          </w:p>
        </w:tc>
        <w:tc>
          <w:tcPr>
            <w:tcW w:w="898" w:type="dxa"/>
          </w:tcPr>
          <w:p w:rsidR="003B500D" w:rsidRPr="00D54A11" w:rsidRDefault="003B500D" w:rsidP="00F80867">
            <w:pPr>
              <w:jc w:val="center"/>
              <w:rPr>
                <w:rFonts w:ascii="돋움" w:eastAsia="돋움" w:hAnsi="돋움"/>
              </w:rPr>
            </w:pPr>
          </w:p>
        </w:tc>
      </w:tr>
      <w:tr w:rsidR="003B500D" w:rsidRPr="00D54A11" w:rsidTr="00F80867">
        <w:trPr>
          <w:trHeight w:val="338"/>
        </w:trPr>
        <w:tc>
          <w:tcPr>
            <w:tcW w:w="1490" w:type="dxa"/>
          </w:tcPr>
          <w:p w:rsidR="003B500D" w:rsidRPr="00D54A11" w:rsidRDefault="003B500D" w:rsidP="00F80867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To do 항목 열람</w:t>
            </w:r>
          </w:p>
        </w:tc>
        <w:tc>
          <w:tcPr>
            <w:tcW w:w="6095" w:type="dxa"/>
          </w:tcPr>
          <w:p w:rsidR="003B500D" w:rsidRPr="0003407A" w:rsidRDefault="003B500D" w:rsidP="00F80867">
            <w:pPr>
              <w:jc w:val="center"/>
              <w:rPr>
                <w:rStyle w:val="ae"/>
              </w:rPr>
            </w:pPr>
            <w:r>
              <w:rPr>
                <w:rFonts w:ascii="돋움" w:eastAsia="돋움" w:hAnsi="돋움" w:hint="eastAsia"/>
              </w:rPr>
              <w:t>해당 과목 페이지로 들어가면 지금진행 중인 To do 항목을 열람 할 수 있다.</w:t>
            </w:r>
          </w:p>
        </w:tc>
        <w:tc>
          <w:tcPr>
            <w:tcW w:w="898" w:type="dxa"/>
          </w:tcPr>
          <w:p w:rsidR="003B500D" w:rsidRPr="00D54A11" w:rsidRDefault="003B500D" w:rsidP="00F80867">
            <w:pPr>
              <w:jc w:val="center"/>
              <w:rPr>
                <w:rFonts w:ascii="돋움" w:eastAsia="돋움" w:hAnsi="돋움"/>
              </w:rPr>
            </w:pPr>
          </w:p>
        </w:tc>
      </w:tr>
      <w:tr w:rsidR="003B500D" w:rsidRPr="00D54A11" w:rsidTr="00F80867">
        <w:trPr>
          <w:trHeight w:val="338"/>
        </w:trPr>
        <w:tc>
          <w:tcPr>
            <w:tcW w:w="1490" w:type="dxa"/>
          </w:tcPr>
          <w:p w:rsidR="003B500D" w:rsidRPr="00D54A11" w:rsidRDefault="003B500D" w:rsidP="00F80867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중요 표시</w:t>
            </w:r>
          </w:p>
        </w:tc>
        <w:tc>
          <w:tcPr>
            <w:tcW w:w="6095" w:type="dxa"/>
          </w:tcPr>
          <w:p w:rsidR="003B500D" w:rsidRPr="00D54A11" w:rsidRDefault="003B500D" w:rsidP="00F80867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 xml:space="preserve">중요하다고 생각하는 </w:t>
            </w:r>
            <w:r>
              <w:rPr>
                <w:rFonts w:ascii="돋움" w:eastAsia="돋움" w:hAnsi="돋움"/>
              </w:rPr>
              <w:t xml:space="preserve">To do </w:t>
            </w:r>
            <w:r>
              <w:rPr>
                <w:rFonts w:ascii="돋움" w:eastAsia="돋움" w:hAnsi="돋움" w:hint="eastAsia"/>
              </w:rPr>
              <w:t>항목을 별로도 표시 할 수 잇다</w:t>
            </w:r>
          </w:p>
        </w:tc>
        <w:tc>
          <w:tcPr>
            <w:tcW w:w="898" w:type="dxa"/>
          </w:tcPr>
          <w:p w:rsidR="003B500D" w:rsidRPr="00D54A11" w:rsidRDefault="003B500D" w:rsidP="00F80867">
            <w:pPr>
              <w:jc w:val="center"/>
              <w:rPr>
                <w:rFonts w:ascii="돋움" w:eastAsia="돋움" w:hAnsi="돋움"/>
              </w:rPr>
            </w:pPr>
          </w:p>
        </w:tc>
      </w:tr>
      <w:tr w:rsidR="003B500D" w:rsidRPr="00D54A11" w:rsidTr="00F80867">
        <w:trPr>
          <w:trHeight w:val="338"/>
        </w:trPr>
        <w:tc>
          <w:tcPr>
            <w:tcW w:w="1490" w:type="dxa"/>
          </w:tcPr>
          <w:p w:rsidR="003B500D" w:rsidRPr="00D54A11" w:rsidRDefault="003B500D" w:rsidP="00F80867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To do 리스트 정렬</w:t>
            </w:r>
          </w:p>
        </w:tc>
        <w:tc>
          <w:tcPr>
            <w:tcW w:w="6095" w:type="dxa"/>
          </w:tcPr>
          <w:p w:rsidR="003B500D" w:rsidRPr="00D54A11" w:rsidRDefault="003B500D" w:rsidP="00F80867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정렬 메뉴를 터치하면 과목명, 마감기한 등으로 정렬을 할 수 있다.</w:t>
            </w:r>
          </w:p>
        </w:tc>
        <w:tc>
          <w:tcPr>
            <w:tcW w:w="898" w:type="dxa"/>
          </w:tcPr>
          <w:p w:rsidR="003B500D" w:rsidRPr="00D54A11" w:rsidRDefault="003B500D" w:rsidP="00F80867">
            <w:pPr>
              <w:jc w:val="center"/>
              <w:rPr>
                <w:rFonts w:ascii="돋움" w:eastAsia="돋움" w:hAnsi="돋움"/>
              </w:rPr>
            </w:pPr>
          </w:p>
        </w:tc>
      </w:tr>
      <w:tr w:rsidR="003B500D" w:rsidRPr="00D54A11" w:rsidTr="00F80867">
        <w:trPr>
          <w:trHeight w:val="353"/>
        </w:trPr>
        <w:tc>
          <w:tcPr>
            <w:tcW w:w="1490" w:type="dxa"/>
          </w:tcPr>
          <w:p w:rsidR="003B500D" w:rsidRDefault="003B500D" w:rsidP="00F80867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완료된 T</w:t>
            </w:r>
            <w:r>
              <w:rPr>
                <w:rFonts w:ascii="돋움" w:eastAsia="돋움" w:hAnsi="돋움"/>
              </w:rPr>
              <w:t>o do</w:t>
            </w:r>
            <w:r>
              <w:rPr>
                <w:rFonts w:ascii="돋움" w:eastAsia="돋움" w:hAnsi="돋움" w:hint="eastAsia"/>
              </w:rPr>
              <w:t>항목 숨김</w:t>
            </w:r>
          </w:p>
        </w:tc>
        <w:tc>
          <w:tcPr>
            <w:tcW w:w="6095" w:type="dxa"/>
          </w:tcPr>
          <w:p w:rsidR="003B500D" w:rsidRDefault="003B500D" w:rsidP="00F80867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 xml:space="preserve">완료된 </w:t>
            </w:r>
            <w:r>
              <w:rPr>
                <w:rFonts w:ascii="돋움" w:eastAsia="돋움" w:hAnsi="돋움"/>
              </w:rPr>
              <w:t xml:space="preserve">To do </w:t>
            </w:r>
            <w:r>
              <w:rPr>
                <w:rFonts w:ascii="돋움" w:eastAsia="돋움" w:hAnsi="돋움" w:hint="eastAsia"/>
              </w:rPr>
              <w:t>리스트를 숨길 수 있다.</w:t>
            </w:r>
          </w:p>
        </w:tc>
        <w:tc>
          <w:tcPr>
            <w:tcW w:w="898" w:type="dxa"/>
          </w:tcPr>
          <w:p w:rsidR="003B500D" w:rsidRPr="00D54A11" w:rsidRDefault="003B500D" w:rsidP="00F80867">
            <w:pPr>
              <w:jc w:val="center"/>
              <w:rPr>
                <w:rFonts w:ascii="돋움" w:eastAsia="돋움" w:hAnsi="돋움"/>
              </w:rPr>
            </w:pPr>
          </w:p>
        </w:tc>
      </w:tr>
    </w:tbl>
    <w:p w:rsidR="003B500D" w:rsidRDefault="003B500D" w:rsidP="003B500D">
      <w:pPr>
        <w:jc w:val="center"/>
      </w:pPr>
    </w:p>
    <w:p w:rsidR="000C2157" w:rsidRDefault="000C2157" w:rsidP="003B500D"/>
    <w:p w:rsidR="003B500D" w:rsidRDefault="003B500D" w:rsidP="003B500D"/>
    <w:p w:rsidR="000C2157" w:rsidRPr="00440DE6" w:rsidRDefault="000C2157" w:rsidP="00440DE6">
      <w:r>
        <w:br w:type="page"/>
      </w:r>
    </w:p>
    <w:p w:rsidR="00BE571A" w:rsidRDefault="000C2157" w:rsidP="005A219F">
      <w:pPr>
        <w:pStyle w:val="2"/>
      </w:pPr>
      <w:bookmarkStart w:id="15" w:name="_Toc499986709"/>
      <w:r>
        <w:rPr>
          <w:rFonts w:hint="eastAsia"/>
        </w:rPr>
        <w:lastRenderedPageBreak/>
        <w:t>유스케이스 목록</w:t>
      </w:r>
      <w:bookmarkEnd w:id="12"/>
      <w:bookmarkEnd w:id="15"/>
    </w:p>
    <w:p w:rsidR="003B500D" w:rsidRDefault="003B500D" w:rsidP="003B500D">
      <w:pPr>
        <w:jc w:val="center"/>
      </w:pPr>
      <w:bookmarkStart w:id="16" w:name="_Hlk499296308"/>
    </w:p>
    <w:tbl>
      <w:tblPr>
        <w:tblW w:w="8485" w:type="dxa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35"/>
        <w:gridCol w:w="1714"/>
        <w:gridCol w:w="4360"/>
        <w:gridCol w:w="1076"/>
      </w:tblGrid>
      <w:tr w:rsidR="003B500D" w:rsidRPr="00D54A11" w:rsidTr="00F80867">
        <w:trPr>
          <w:trHeight w:val="727"/>
        </w:trPr>
        <w:tc>
          <w:tcPr>
            <w:tcW w:w="1335" w:type="dxa"/>
            <w:shd w:val="clear" w:color="auto" w:fill="CCCCCC"/>
            <w:vAlign w:val="center"/>
          </w:tcPr>
          <w:p w:rsidR="003B500D" w:rsidRPr="00D54A11" w:rsidRDefault="003B500D" w:rsidP="00F80867">
            <w:pPr>
              <w:pStyle w:val="af"/>
            </w:pPr>
            <w:bookmarkStart w:id="17" w:name="_Hlk499298882"/>
            <w:r w:rsidRPr="00D54A11">
              <w:rPr>
                <w:rFonts w:hint="eastAsia"/>
              </w:rPr>
              <w:t>ID</w:t>
            </w:r>
          </w:p>
        </w:tc>
        <w:tc>
          <w:tcPr>
            <w:tcW w:w="1714" w:type="dxa"/>
            <w:shd w:val="clear" w:color="auto" w:fill="CCCCCC"/>
            <w:vAlign w:val="center"/>
          </w:tcPr>
          <w:p w:rsidR="003B500D" w:rsidRPr="00D54A11" w:rsidRDefault="003B500D" w:rsidP="00F80867">
            <w:pPr>
              <w:pStyle w:val="af"/>
            </w:pPr>
            <w:r>
              <w:rPr>
                <w:rFonts w:hint="eastAsia"/>
              </w:rPr>
              <w:t>유스케이스 명</w:t>
            </w:r>
          </w:p>
        </w:tc>
        <w:tc>
          <w:tcPr>
            <w:tcW w:w="4360" w:type="dxa"/>
            <w:shd w:val="clear" w:color="auto" w:fill="CCCCCC"/>
            <w:vAlign w:val="center"/>
          </w:tcPr>
          <w:p w:rsidR="003B500D" w:rsidRPr="00D54A11" w:rsidRDefault="003B500D" w:rsidP="00F80867">
            <w:pPr>
              <w:pStyle w:val="af"/>
            </w:pPr>
            <w:r w:rsidRPr="00D54A11">
              <w:rPr>
                <w:rFonts w:hint="eastAsia"/>
              </w:rPr>
              <w:t>설명</w:t>
            </w:r>
          </w:p>
        </w:tc>
        <w:tc>
          <w:tcPr>
            <w:tcW w:w="1076" w:type="dxa"/>
            <w:shd w:val="clear" w:color="auto" w:fill="CCCCCC"/>
            <w:vAlign w:val="center"/>
          </w:tcPr>
          <w:p w:rsidR="003B500D" w:rsidRPr="00D54A11" w:rsidRDefault="003B500D" w:rsidP="00F80867">
            <w:pPr>
              <w:pStyle w:val="af"/>
            </w:pPr>
            <w:r w:rsidRPr="00D54A11">
              <w:rPr>
                <w:rFonts w:hint="eastAsia"/>
              </w:rPr>
              <w:t>우선</w:t>
            </w:r>
          </w:p>
          <w:p w:rsidR="003B500D" w:rsidRPr="00D54A11" w:rsidRDefault="003B500D" w:rsidP="00F80867">
            <w:pPr>
              <w:pStyle w:val="af"/>
            </w:pPr>
            <w:r w:rsidRPr="00D54A11">
              <w:rPr>
                <w:rFonts w:hint="eastAsia"/>
              </w:rPr>
              <w:t>순위</w:t>
            </w:r>
          </w:p>
        </w:tc>
      </w:tr>
      <w:tr w:rsidR="003B500D" w:rsidRPr="00D54A11" w:rsidTr="00F80867">
        <w:trPr>
          <w:trHeight w:val="356"/>
        </w:trPr>
        <w:tc>
          <w:tcPr>
            <w:tcW w:w="1335" w:type="dxa"/>
          </w:tcPr>
          <w:p w:rsidR="003B500D" w:rsidRPr="007E70C2" w:rsidRDefault="003B500D" w:rsidP="00F80867">
            <w:pPr>
              <w:jc w:val="center"/>
              <w:rPr>
                <w:rStyle w:val="ae"/>
              </w:rPr>
            </w:pPr>
            <w:r>
              <w:rPr>
                <w:rFonts w:ascii="돋움" w:eastAsia="돋움" w:hAnsi="돋움" w:hint="eastAsia"/>
              </w:rPr>
              <w:t>UC001</w:t>
            </w:r>
          </w:p>
        </w:tc>
        <w:tc>
          <w:tcPr>
            <w:tcW w:w="1714" w:type="dxa"/>
          </w:tcPr>
          <w:p w:rsidR="003B500D" w:rsidRPr="00D54A11" w:rsidRDefault="003B500D" w:rsidP="00F80867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과목 등록</w:t>
            </w:r>
          </w:p>
        </w:tc>
        <w:tc>
          <w:tcPr>
            <w:tcW w:w="4360" w:type="dxa"/>
          </w:tcPr>
          <w:p w:rsidR="003B500D" w:rsidRPr="00BA2195" w:rsidRDefault="003B500D" w:rsidP="00F80867">
            <w:pPr>
              <w:jc w:val="center"/>
            </w:pPr>
            <w:r>
              <w:rPr>
                <w:rFonts w:hint="eastAsia"/>
              </w:rPr>
              <w:t>과목을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</w:t>
            </w:r>
            <w:r>
              <w:rPr>
                <w:rFonts w:hint="eastAsia"/>
              </w:rPr>
              <w:t>.</w:t>
            </w:r>
          </w:p>
        </w:tc>
        <w:tc>
          <w:tcPr>
            <w:tcW w:w="1076" w:type="dxa"/>
          </w:tcPr>
          <w:p w:rsidR="003B500D" w:rsidRPr="007E70C2" w:rsidRDefault="003B500D" w:rsidP="00F80867">
            <w:pPr>
              <w:jc w:val="center"/>
              <w:rPr>
                <w:rStyle w:val="ae"/>
              </w:rPr>
            </w:pPr>
            <w:r>
              <w:rPr>
                <w:rStyle w:val="ae"/>
                <w:rFonts w:hint="eastAsia"/>
              </w:rPr>
              <w:t>1</w:t>
            </w:r>
          </w:p>
        </w:tc>
      </w:tr>
      <w:tr w:rsidR="003B500D" w:rsidRPr="00D54A11" w:rsidTr="00F80867">
        <w:trPr>
          <w:trHeight w:val="356"/>
        </w:trPr>
        <w:tc>
          <w:tcPr>
            <w:tcW w:w="1335" w:type="dxa"/>
          </w:tcPr>
          <w:p w:rsidR="003B500D" w:rsidRPr="00D54A11" w:rsidRDefault="003B500D" w:rsidP="00F80867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UC002</w:t>
            </w:r>
          </w:p>
        </w:tc>
        <w:tc>
          <w:tcPr>
            <w:tcW w:w="1714" w:type="dxa"/>
          </w:tcPr>
          <w:p w:rsidR="003B500D" w:rsidRPr="00D54A11" w:rsidRDefault="003B500D" w:rsidP="00F80867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과목 삭제</w:t>
            </w:r>
          </w:p>
        </w:tc>
        <w:tc>
          <w:tcPr>
            <w:tcW w:w="4360" w:type="dxa"/>
          </w:tcPr>
          <w:p w:rsidR="003B500D" w:rsidRPr="00BA2195" w:rsidRDefault="003B500D" w:rsidP="00F80867">
            <w:pPr>
              <w:jc w:val="center"/>
            </w:pPr>
            <w:r>
              <w:rPr>
                <w:rFonts w:hint="eastAsia"/>
              </w:rPr>
              <w:t>등록된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과목을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삭제한다</w:t>
            </w:r>
            <w:r>
              <w:rPr>
                <w:rFonts w:hint="eastAsia"/>
              </w:rPr>
              <w:t>.</w:t>
            </w:r>
          </w:p>
        </w:tc>
        <w:tc>
          <w:tcPr>
            <w:tcW w:w="1076" w:type="dxa"/>
          </w:tcPr>
          <w:p w:rsidR="003B500D" w:rsidRPr="00D54A11" w:rsidRDefault="003B500D" w:rsidP="00F80867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1</w:t>
            </w:r>
          </w:p>
        </w:tc>
      </w:tr>
      <w:tr w:rsidR="003B500D" w:rsidRPr="00D54A11" w:rsidTr="00F80867">
        <w:trPr>
          <w:trHeight w:val="356"/>
        </w:trPr>
        <w:tc>
          <w:tcPr>
            <w:tcW w:w="1335" w:type="dxa"/>
          </w:tcPr>
          <w:p w:rsidR="003B500D" w:rsidRPr="00D54A11" w:rsidRDefault="003B500D" w:rsidP="00F80867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UC003</w:t>
            </w:r>
          </w:p>
        </w:tc>
        <w:tc>
          <w:tcPr>
            <w:tcW w:w="1714" w:type="dxa"/>
          </w:tcPr>
          <w:p w:rsidR="003B500D" w:rsidRPr="00D54A11" w:rsidRDefault="003B500D" w:rsidP="00F80867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과목 수정</w:t>
            </w:r>
          </w:p>
        </w:tc>
        <w:tc>
          <w:tcPr>
            <w:tcW w:w="4360" w:type="dxa"/>
          </w:tcPr>
          <w:p w:rsidR="003B500D" w:rsidRPr="00BA2195" w:rsidRDefault="003B500D" w:rsidP="00F80867">
            <w:pPr>
              <w:jc w:val="center"/>
            </w:pPr>
            <w:r>
              <w:rPr>
                <w:rFonts w:hint="eastAsia"/>
              </w:rPr>
              <w:t>등록된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과목을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수정한다</w:t>
            </w:r>
            <w:r>
              <w:rPr>
                <w:rFonts w:hint="eastAsia"/>
              </w:rPr>
              <w:t>.</w:t>
            </w:r>
          </w:p>
        </w:tc>
        <w:tc>
          <w:tcPr>
            <w:tcW w:w="1076" w:type="dxa"/>
          </w:tcPr>
          <w:p w:rsidR="003B500D" w:rsidRPr="00D54A11" w:rsidRDefault="003B500D" w:rsidP="00F80867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1</w:t>
            </w:r>
          </w:p>
        </w:tc>
      </w:tr>
      <w:tr w:rsidR="003B500D" w:rsidRPr="00D54A11" w:rsidTr="00F80867">
        <w:trPr>
          <w:trHeight w:val="356"/>
        </w:trPr>
        <w:tc>
          <w:tcPr>
            <w:tcW w:w="1335" w:type="dxa"/>
          </w:tcPr>
          <w:p w:rsidR="003B500D" w:rsidRPr="00D54A11" w:rsidRDefault="003B500D" w:rsidP="00F80867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UC004</w:t>
            </w:r>
          </w:p>
        </w:tc>
        <w:tc>
          <w:tcPr>
            <w:tcW w:w="1714" w:type="dxa"/>
          </w:tcPr>
          <w:p w:rsidR="003B500D" w:rsidRDefault="003B500D" w:rsidP="00F80867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Todo 항목 등록</w:t>
            </w:r>
          </w:p>
        </w:tc>
        <w:tc>
          <w:tcPr>
            <w:tcW w:w="4360" w:type="dxa"/>
          </w:tcPr>
          <w:p w:rsidR="003B500D" w:rsidRPr="00BA2195" w:rsidRDefault="003B500D" w:rsidP="00F80867">
            <w:pPr>
              <w:jc w:val="center"/>
            </w:pPr>
            <w:r>
              <w:rPr>
                <w:rFonts w:hint="eastAsia"/>
              </w:rPr>
              <w:t>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과목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별로</w:t>
            </w:r>
            <w:r>
              <w:rPr>
                <w:rFonts w:hint="eastAsia"/>
              </w:rPr>
              <w:t xml:space="preserve"> </w:t>
            </w:r>
            <w:r>
              <w:t>Todo</w:t>
            </w:r>
            <w:r>
              <w:rPr>
                <w:rFonts w:hint="eastAsia"/>
              </w:rPr>
              <w:t>항목을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등록한다</w:t>
            </w:r>
            <w:r>
              <w:rPr>
                <w:rFonts w:hint="eastAsia"/>
              </w:rPr>
              <w:t>.</w:t>
            </w:r>
          </w:p>
        </w:tc>
        <w:tc>
          <w:tcPr>
            <w:tcW w:w="1076" w:type="dxa"/>
          </w:tcPr>
          <w:p w:rsidR="003B500D" w:rsidRPr="00D54A11" w:rsidRDefault="003B500D" w:rsidP="00F80867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2</w:t>
            </w:r>
          </w:p>
        </w:tc>
      </w:tr>
      <w:tr w:rsidR="003B500D" w:rsidRPr="00D54A11" w:rsidTr="00F80867">
        <w:trPr>
          <w:trHeight w:val="356"/>
        </w:trPr>
        <w:tc>
          <w:tcPr>
            <w:tcW w:w="1335" w:type="dxa"/>
          </w:tcPr>
          <w:p w:rsidR="003B500D" w:rsidRPr="00D54A11" w:rsidRDefault="003B500D" w:rsidP="00F80867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UC005</w:t>
            </w:r>
          </w:p>
        </w:tc>
        <w:tc>
          <w:tcPr>
            <w:tcW w:w="1714" w:type="dxa"/>
          </w:tcPr>
          <w:p w:rsidR="003B500D" w:rsidRPr="00D54A11" w:rsidRDefault="003B500D" w:rsidP="00F80867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Todo 항목 삭제</w:t>
            </w:r>
          </w:p>
        </w:tc>
        <w:tc>
          <w:tcPr>
            <w:tcW w:w="4360" w:type="dxa"/>
          </w:tcPr>
          <w:p w:rsidR="003B500D" w:rsidRPr="00BA2195" w:rsidRDefault="003B500D" w:rsidP="00F80867">
            <w:pPr>
              <w:jc w:val="center"/>
            </w:pPr>
            <w:r>
              <w:rPr>
                <w:rFonts w:hint="eastAsia"/>
              </w:rPr>
              <w:t>등록된</w:t>
            </w:r>
            <w:r>
              <w:rPr>
                <w:rFonts w:hint="eastAsia"/>
              </w:rPr>
              <w:t xml:space="preserve"> </w:t>
            </w:r>
            <w:r>
              <w:t>Todo</w:t>
            </w:r>
            <w:r>
              <w:rPr>
                <w:rFonts w:hint="eastAsia"/>
              </w:rPr>
              <w:t>항목을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삭제한다</w:t>
            </w:r>
            <w:r>
              <w:rPr>
                <w:rFonts w:hint="eastAsia"/>
              </w:rPr>
              <w:t>.</w:t>
            </w:r>
          </w:p>
        </w:tc>
        <w:tc>
          <w:tcPr>
            <w:tcW w:w="1076" w:type="dxa"/>
          </w:tcPr>
          <w:p w:rsidR="003B500D" w:rsidRPr="00D54A11" w:rsidRDefault="003B500D" w:rsidP="00F80867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2</w:t>
            </w:r>
          </w:p>
        </w:tc>
      </w:tr>
      <w:tr w:rsidR="003B500D" w:rsidRPr="00D54A11" w:rsidTr="00F80867">
        <w:trPr>
          <w:trHeight w:val="356"/>
        </w:trPr>
        <w:tc>
          <w:tcPr>
            <w:tcW w:w="1335" w:type="dxa"/>
          </w:tcPr>
          <w:p w:rsidR="003B500D" w:rsidRPr="00D54A11" w:rsidRDefault="003B500D" w:rsidP="00F80867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UC006</w:t>
            </w:r>
          </w:p>
        </w:tc>
        <w:tc>
          <w:tcPr>
            <w:tcW w:w="1714" w:type="dxa"/>
          </w:tcPr>
          <w:p w:rsidR="003B500D" w:rsidRPr="00D54A11" w:rsidRDefault="003B500D" w:rsidP="00F80867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Todo 항목 수정</w:t>
            </w:r>
          </w:p>
        </w:tc>
        <w:tc>
          <w:tcPr>
            <w:tcW w:w="4360" w:type="dxa"/>
          </w:tcPr>
          <w:p w:rsidR="003B500D" w:rsidRPr="00BA2195" w:rsidRDefault="003B500D" w:rsidP="00F80867">
            <w:pPr>
              <w:jc w:val="center"/>
            </w:pPr>
            <w:r>
              <w:rPr>
                <w:rFonts w:hint="eastAsia"/>
              </w:rPr>
              <w:t>등록된</w:t>
            </w:r>
            <w:r>
              <w:rPr>
                <w:rFonts w:hint="eastAsia"/>
              </w:rPr>
              <w:t xml:space="preserve"> </w:t>
            </w:r>
            <w:r>
              <w:t>Todo</w:t>
            </w:r>
            <w:r>
              <w:rPr>
                <w:rFonts w:hint="eastAsia"/>
              </w:rPr>
              <w:t>항목을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수정한다</w:t>
            </w:r>
            <w:r>
              <w:rPr>
                <w:rFonts w:hint="eastAsia"/>
              </w:rPr>
              <w:t>.</w:t>
            </w:r>
          </w:p>
        </w:tc>
        <w:tc>
          <w:tcPr>
            <w:tcW w:w="1076" w:type="dxa"/>
          </w:tcPr>
          <w:p w:rsidR="003B500D" w:rsidRPr="00D54A11" w:rsidRDefault="003B500D" w:rsidP="00F80867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2</w:t>
            </w:r>
          </w:p>
        </w:tc>
      </w:tr>
      <w:tr w:rsidR="003B500D" w:rsidRPr="00D54A11" w:rsidTr="00F80867">
        <w:trPr>
          <w:trHeight w:val="356"/>
        </w:trPr>
        <w:tc>
          <w:tcPr>
            <w:tcW w:w="1335" w:type="dxa"/>
          </w:tcPr>
          <w:p w:rsidR="003B500D" w:rsidRPr="00D54A11" w:rsidRDefault="003B500D" w:rsidP="00F80867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UC007</w:t>
            </w:r>
          </w:p>
        </w:tc>
        <w:tc>
          <w:tcPr>
            <w:tcW w:w="1714" w:type="dxa"/>
          </w:tcPr>
          <w:p w:rsidR="003B500D" w:rsidRPr="00D54A11" w:rsidRDefault="003B500D" w:rsidP="00F80867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Todo 항목 정렬</w:t>
            </w:r>
          </w:p>
        </w:tc>
        <w:tc>
          <w:tcPr>
            <w:tcW w:w="4360" w:type="dxa"/>
          </w:tcPr>
          <w:p w:rsidR="003B500D" w:rsidRPr="00BA2195" w:rsidRDefault="003B500D" w:rsidP="00F80867">
            <w:pPr>
              <w:jc w:val="center"/>
            </w:pPr>
            <w:r>
              <w:rPr>
                <w:rFonts w:hint="eastAsia"/>
              </w:rPr>
              <w:t>등록된</w:t>
            </w:r>
            <w:r>
              <w:rPr>
                <w:rFonts w:hint="eastAsia"/>
              </w:rPr>
              <w:t xml:space="preserve"> </w:t>
            </w:r>
            <w:r>
              <w:t>Todo</w:t>
            </w:r>
            <w:r>
              <w:rPr>
                <w:rFonts w:hint="eastAsia"/>
              </w:rPr>
              <w:t>항목을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정렬한다</w:t>
            </w:r>
            <w:r>
              <w:rPr>
                <w:rFonts w:hint="eastAsia"/>
              </w:rPr>
              <w:t>.</w:t>
            </w:r>
          </w:p>
        </w:tc>
        <w:tc>
          <w:tcPr>
            <w:tcW w:w="1076" w:type="dxa"/>
          </w:tcPr>
          <w:p w:rsidR="003B500D" w:rsidRPr="00D54A11" w:rsidRDefault="003B500D" w:rsidP="00F80867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2</w:t>
            </w:r>
          </w:p>
        </w:tc>
      </w:tr>
      <w:tr w:rsidR="003B500D" w:rsidRPr="00D54A11" w:rsidTr="00F80867">
        <w:trPr>
          <w:trHeight w:val="372"/>
        </w:trPr>
        <w:tc>
          <w:tcPr>
            <w:tcW w:w="1335" w:type="dxa"/>
          </w:tcPr>
          <w:p w:rsidR="003B500D" w:rsidRPr="00D54A11" w:rsidRDefault="003B500D" w:rsidP="00F80867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UC008</w:t>
            </w:r>
          </w:p>
        </w:tc>
        <w:tc>
          <w:tcPr>
            <w:tcW w:w="1714" w:type="dxa"/>
          </w:tcPr>
          <w:p w:rsidR="003B500D" w:rsidRPr="00D54A11" w:rsidRDefault="003B500D" w:rsidP="00F80867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중요 표시</w:t>
            </w:r>
          </w:p>
        </w:tc>
        <w:tc>
          <w:tcPr>
            <w:tcW w:w="4360" w:type="dxa"/>
          </w:tcPr>
          <w:p w:rsidR="003B500D" w:rsidRPr="00BA2195" w:rsidRDefault="003B500D" w:rsidP="00F80867">
            <w:pPr>
              <w:jc w:val="center"/>
            </w:pPr>
            <w:r>
              <w:rPr>
                <w:rFonts w:hint="eastAsia"/>
              </w:rPr>
              <w:t>등록된</w:t>
            </w:r>
            <w:r>
              <w:rPr>
                <w:rFonts w:hint="eastAsia"/>
              </w:rPr>
              <w:t xml:space="preserve"> </w:t>
            </w:r>
            <w:r>
              <w:t>Todo</w:t>
            </w:r>
            <w:r>
              <w:rPr>
                <w:rFonts w:hint="eastAsia"/>
              </w:rPr>
              <w:t>항목중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중요한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항목을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별도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표시한다</w:t>
            </w:r>
            <w:r>
              <w:rPr>
                <w:rFonts w:hint="eastAsia"/>
              </w:rPr>
              <w:t>.</w:t>
            </w:r>
          </w:p>
        </w:tc>
        <w:tc>
          <w:tcPr>
            <w:tcW w:w="1076" w:type="dxa"/>
          </w:tcPr>
          <w:p w:rsidR="003B500D" w:rsidRPr="00D54A11" w:rsidRDefault="003B500D" w:rsidP="00F80867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3</w:t>
            </w:r>
          </w:p>
        </w:tc>
      </w:tr>
      <w:tr w:rsidR="003B500D" w:rsidRPr="00D54A11" w:rsidTr="00F80867">
        <w:trPr>
          <w:trHeight w:val="372"/>
        </w:trPr>
        <w:tc>
          <w:tcPr>
            <w:tcW w:w="1335" w:type="dxa"/>
          </w:tcPr>
          <w:p w:rsidR="003B500D" w:rsidRPr="00D54A11" w:rsidRDefault="003B500D" w:rsidP="00F80867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UC009</w:t>
            </w:r>
          </w:p>
        </w:tc>
        <w:tc>
          <w:tcPr>
            <w:tcW w:w="1714" w:type="dxa"/>
          </w:tcPr>
          <w:p w:rsidR="003B500D" w:rsidRDefault="003B500D" w:rsidP="00F80867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 xml:space="preserve">완료된 </w:t>
            </w:r>
            <w:r>
              <w:rPr>
                <w:rFonts w:ascii="돋움" w:eastAsia="돋움" w:hAnsi="돋움"/>
              </w:rPr>
              <w:t>Todo</w:t>
            </w:r>
            <w:r>
              <w:rPr>
                <w:rFonts w:ascii="돋움" w:eastAsia="돋움" w:hAnsi="돋움" w:hint="eastAsia"/>
              </w:rPr>
              <w:t>항목 숨김 관리</w:t>
            </w:r>
          </w:p>
        </w:tc>
        <w:tc>
          <w:tcPr>
            <w:tcW w:w="4360" w:type="dxa"/>
          </w:tcPr>
          <w:p w:rsidR="003B500D" w:rsidRPr="00BA2195" w:rsidRDefault="003B500D" w:rsidP="00F80867">
            <w:pPr>
              <w:jc w:val="center"/>
            </w:pPr>
            <w:r>
              <w:rPr>
                <w:rFonts w:hint="eastAsia"/>
              </w:rPr>
              <w:t>완료된</w:t>
            </w:r>
            <w:r>
              <w:rPr>
                <w:rFonts w:hint="eastAsia"/>
              </w:rPr>
              <w:t xml:space="preserve"> </w:t>
            </w:r>
            <w:r>
              <w:t>Todo</w:t>
            </w:r>
            <w:r>
              <w:rPr>
                <w:rFonts w:hint="eastAsia"/>
              </w:rPr>
              <w:t>항목을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숨김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</w:t>
            </w:r>
            <w:r>
              <w:rPr>
                <w:rFonts w:hint="eastAsia"/>
              </w:rPr>
              <w:t>.</w:t>
            </w:r>
          </w:p>
        </w:tc>
        <w:tc>
          <w:tcPr>
            <w:tcW w:w="1076" w:type="dxa"/>
          </w:tcPr>
          <w:p w:rsidR="003B500D" w:rsidRPr="00D54A11" w:rsidRDefault="003B500D" w:rsidP="00F80867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3</w:t>
            </w:r>
          </w:p>
        </w:tc>
      </w:tr>
      <w:tr w:rsidR="003B500D" w:rsidRPr="00D54A11" w:rsidTr="00F80867">
        <w:trPr>
          <w:trHeight w:val="372"/>
        </w:trPr>
        <w:tc>
          <w:tcPr>
            <w:tcW w:w="1335" w:type="dxa"/>
          </w:tcPr>
          <w:p w:rsidR="003B500D" w:rsidRPr="00D54A11" w:rsidRDefault="003B500D" w:rsidP="00F80867">
            <w:pPr>
              <w:rPr>
                <w:rFonts w:ascii="돋움" w:eastAsia="돋움" w:hAnsi="돋움"/>
              </w:rPr>
            </w:pPr>
          </w:p>
        </w:tc>
        <w:tc>
          <w:tcPr>
            <w:tcW w:w="1714" w:type="dxa"/>
          </w:tcPr>
          <w:p w:rsidR="003B500D" w:rsidRPr="00D54A11" w:rsidRDefault="003B500D" w:rsidP="00F80867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4360" w:type="dxa"/>
          </w:tcPr>
          <w:p w:rsidR="003B500D" w:rsidRPr="00BA2195" w:rsidRDefault="003B500D" w:rsidP="00F80867">
            <w:pPr>
              <w:jc w:val="center"/>
            </w:pPr>
          </w:p>
        </w:tc>
        <w:tc>
          <w:tcPr>
            <w:tcW w:w="1076" w:type="dxa"/>
          </w:tcPr>
          <w:p w:rsidR="003B500D" w:rsidRPr="00D54A11" w:rsidRDefault="003B500D" w:rsidP="00F80867">
            <w:pPr>
              <w:jc w:val="center"/>
              <w:rPr>
                <w:rFonts w:ascii="돋움" w:eastAsia="돋움" w:hAnsi="돋움"/>
              </w:rPr>
            </w:pPr>
          </w:p>
        </w:tc>
      </w:tr>
      <w:bookmarkEnd w:id="16"/>
      <w:bookmarkEnd w:id="17"/>
    </w:tbl>
    <w:p w:rsidR="0017696D" w:rsidRDefault="0017696D" w:rsidP="00BE571A"/>
    <w:p w:rsidR="00357453" w:rsidRDefault="0017696D" w:rsidP="00BE571A">
      <w:r>
        <w:br w:type="page"/>
      </w:r>
    </w:p>
    <w:p w:rsidR="006A1701" w:rsidRDefault="00357453" w:rsidP="003C1E0F">
      <w:pPr>
        <w:pStyle w:val="3"/>
        <w:tabs>
          <w:tab w:val="clear" w:pos="1647"/>
          <w:tab w:val="num" w:pos="200"/>
        </w:tabs>
        <w:ind w:left="567"/>
      </w:pPr>
      <w:bookmarkStart w:id="18" w:name="_Toc287096156"/>
      <w:bookmarkStart w:id="19" w:name="_Toc499986710"/>
      <w:r>
        <w:rPr>
          <w:rFonts w:hint="eastAsia"/>
        </w:rPr>
        <w:lastRenderedPageBreak/>
        <w:t>유스케이스 다이어그램</w:t>
      </w:r>
      <w:bookmarkEnd w:id="18"/>
      <w:bookmarkEnd w:id="19"/>
    </w:p>
    <w:p w:rsidR="001723F7" w:rsidRDefault="001723F7" w:rsidP="003A2AF1">
      <w:bookmarkStart w:id="20" w:name="_Toc287096158"/>
    </w:p>
    <w:p w:rsidR="003B500D" w:rsidRDefault="003B500D" w:rsidP="003A2AF1">
      <w:r>
        <w:rPr>
          <w:noProof/>
        </w:rPr>
        <w:drawing>
          <wp:inline distT="0" distB="0" distL="0" distR="0" wp14:anchorId="44D0923D" wp14:editId="108707ED">
            <wp:extent cx="5400040" cy="5282623"/>
            <wp:effectExtent l="0" t="0" r="0" b="0"/>
            <wp:docPr id="198" name="그림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28262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B500D" w:rsidRPr="001723F7" w:rsidRDefault="003B500D" w:rsidP="003A2AF1"/>
    <w:p w:rsidR="001723F7" w:rsidRPr="001723F7" w:rsidRDefault="001723F7" w:rsidP="001723F7">
      <w:r>
        <w:br w:type="page"/>
      </w:r>
    </w:p>
    <w:p w:rsidR="000C1642" w:rsidRDefault="001723F7" w:rsidP="003C1E0F">
      <w:pPr>
        <w:pStyle w:val="3"/>
        <w:tabs>
          <w:tab w:val="clear" w:pos="1647"/>
          <w:tab w:val="num" w:pos="200"/>
        </w:tabs>
        <w:ind w:left="567"/>
      </w:pPr>
      <w:bookmarkStart w:id="21" w:name="_Toc499986711"/>
      <w:r>
        <w:rPr>
          <w:rFonts w:hint="eastAsia"/>
        </w:rPr>
        <w:lastRenderedPageBreak/>
        <w:t>유스케이스 기술</w:t>
      </w:r>
      <w:bookmarkEnd w:id="20"/>
      <w:bookmarkEnd w:id="21"/>
    </w:p>
    <w:p w:rsidR="003B500D" w:rsidRDefault="003A2AF1" w:rsidP="00DF0199">
      <w:pPr>
        <w:pStyle w:val="4"/>
        <w:rPr>
          <w:rStyle w:val="ae"/>
        </w:rPr>
      </w:pPr>
      <w:r w:rsidRPr="00C25FFA">
        <w:rPr>
          <w:rFonts w:hint="eastAsia"/>
        </w:rPr>
        <w:t xml:space="preserve">ID: </w:t>
      </w:r>
      <w:r w:rsidR="003B500D" w:rsidRPr="00C7705C">
        <w:rPr>
          <w:rStyle w:val="ae"/>
          <w:rFonts w:hint="eastAsia"/>
        </w:rPr>
        <w:t>UC00</w:t>
      </w:r>
      <w:r w:rsidR="003B500D">
        <w:rPr>
          <w:rStyle w:val="ae"/>
          <w:rFonts w:hint="eastAsia"/>
        </w:rPr>
        <w:t>1 과목 등록</w:t>
      </w:r>
    </w:p>
    <w:p w:rsidR="003B500D" w:rsidRDefault="003B500D" w:rsidP="003B500D">
      <w:pPr>
        <w:jc w:val="center"/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16"/>
      </w:tblGrid>
      <w:tr w:rsidR="003B500D" w:rsidRPr="00BA2195" w:rsidTr="00F80867">
        <w:tc>
          <w:tcPr>
            <w:tcW w:w="8524" w:type="dxa"/>
          </w:tcPr>
          <w:p w:rsidR="003B500D" w:rsidRPr="00BA2195" w:rsidRDefault="003B500D" w:rsidP="00F80867">
            <w:pPr>
              <w:jc w:val="center"/>
            </w:pPr>
            <w:r w:rsidRPr="00C7705C">
              <w:rPr>
                <w:rStyle w:val="ae"/>
                <w:rFonts w:hint="eastAsia"/>
              </w:rPr>
              <w:t>등록</w:t>
            </w:r>
            <w:r w:rsidRPr="00C7705C">
              <w:rPr>
                <w:rStyle w:val="ae"/>
                <w:rFonts w:hint="eastAsia"/>
              </w:rPr>
              <w:t xml:space="preserve"> </w:t>
            </w:r>
            <w:r w:rsidRPr="00C7705C">
              <w:rPr>
                <w:rStyle w:val="ae"/>
                <w:rFonts w:hint="eastAsia"/>
              </w:rPr>
              <w:t>과목을</w:t>
            </w:r>
            <w:r w:rsidRPr="00C7705C">
              <w:rPr>
                <w:rStyle w:val="ae"/>
                <w:rFonts w:hint="eastAsia"/>
              </w:rPr>
              <w:t xml:space="preserve"> </w:t>
            </w:r>
            <w:r w:rsidRPr="00C7705C">
              <w:rPr>
                <w:rStyle w:val="ae"/>
                <w:rFonts w:hint="eastAsia"/>
              </w:rPr>
              <w:t>등록</w:t>
            </w:r>
            <w:r w:rsidRPr="00C7705C">
              <w:rPr>
                <w:rStyle w:val="ae"/>
                <w:rFonts w:hint="eastAsia"/>
              </w:rPr>
              <w:t xml:space="preserve"> </w:t>
            </w:r>
            <w:r w:rsidRPr="00C7705C">
              <w:rPr>
                <w:rStyle w:val="ae"/>
                <w:rFonts w:hint="eastAsia"/>
              </w:rPr>
              <w:t>한다</w:t>
            </w:r>
          </w:p>
        </w:tc>
      </w:tr>
    </w:tbl>
    <w:p w:rsidR="003B500D" w:rsidRPr="007E70C2" w:rsidRDefault="003B500D" w:rsidP="003B500D">
      <w:pPr>
        <w:jc w:val="center"/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7"/>
        <w:gridCol w:w="922"/>
        <w:gridCol w:w="5877"/>
      </w:tblGrid>
      <w:tr w:rsidR="003B500D" w:rsidRPr="00D54A11" w:rsidTr="00F80867">
        <w:tc>
          <w:tcPr>
            <w:tcW w:w="1517" w:type="dxa"/>
            <w:shd w:val="clear" w:color="auto" w:fill="CCCCCC"/>
            <w:vAlign w:val="center"/>
          </w:tcPr>
          <w:p w:rsidR="003B500D" w:rsidRPr="00D54A11" w:rsidRDefault="003B500D" w:rsidP="00F80867">
            <w:pPr>
              <w:pStyle w:val="af"/>
            </w:pPr>
            <w:r w:rsidRPr="00D54A11">
              <w:rPr>
                <w:rFonts w:hint="eastAsia"/>
              </w:rPr>
              <w:t>설명</w:t>
            </w:r>
          </w:p>
        </w:tc>
        <w:tc>
          <w:tcPr>
            <w:tcW w:w="6799" w:type="dxa"/>
            <w:gridSpan w:val="2"/>
          </w:tcPr>
          <w:p w:rsidR="003B500D" w:rsidRPr="007E70C2" w:rsidRDefault="003B500D" w:rsidP="00F80867">
            <w:pPr>
              <w:jc w:val="center"/>
              <w:rPr>
                <w:rStyle w:val="ae"/>
              </w:rPr>
            </w:pPr>
            <w:r>
              <w:rPr>
                <w:rStyle w:val="ae"/>
                <w:rFonts w:hint="eastAsia"/>
              </w:rPr>
              <w:t>과목을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등록한다</w:t>
            </w:r>
            <w:r>
              <w:rPr>
                <w:rStyle w:val="ae"/>
                <w:rFonts w:hint="eastAsia"/>
              </w:rPr>
              <w:t>.</w:t>
            </w:r>
          </w:p>
        </w:tc>
      </w:tr>
      <w:tr w:rsidR="003B500D" w:rsidRPr="00D54A11" w:rsidTr="00F80867">
        <w:tc>
          <w:tcPr>
            <w:tcW w:w="1517" w:type="dxa"/>
            <w:shd w:val="clear" w:color="auto" w:fill="CCCCCC"/>
            <w:vAlign w:val="center"/>
          </w:tcPr>
          <w:p w:rsidR="003B500D" w:rsidRPr="00D54A11" w:rsidRDefault="003B500D" w:rsidP="00F80867">
            <w:pPr>
              <w:pStyle w:val="af"/>
            </w:pPr>
            <w:r w:rsidRPr="00D54A11">
              <w:rPr>
                <w:rFonts w:hint="eastAsia"/>
              </w:rPr>
              <w:t>관련 액터</w:t>
            </w:r>
          </w:p>
        </w:tc>
        <w:tc>
          <w:tcPr>
            <w:tcW w:w="6799" w:type="dxa"/>
            <w:gridSpan w:val="2"/>
          </w:tcPr>
          <w:p w:rsidR="003B500D" w:rsidRPr="007E70C2" w:rsidRDefault="003B500D" w:rsidP="00F80867">
            <w:pPr>
              <w:jc w:val="center"/>
              <w:rPr>
                <w:rStyle w:val="ae"/>
              </w:rPr>
            </w:pPr>
            <w:r>
              <w:rPr>
                <w:rStyle w:val="ae"/>
                <w:rFonts w:hint="eastAsia"/>
              </w:rPr>
              <w:t>user</w:t>
            </w:r>
          </w:p>
        </w:tc>
      </w:tr>
      <w:tr w:rsidR="003B500D" w:rsidRPr="00D54A11" w:rsidTr="00F80867">
        <w:tc>
          <w:tcPr>
            <w:tcW w:w="1517" w:type="dxa"/>
            <w:shd w:val="clear" w:color="auto" w:fill="CCCCCC"/>
            <w:vAlign w:val="center"/>
          </w:tcPr>
          <w:p w:rsidR="003B500D" w:rsidRPr="00D54A11" w:rsidRDefault="003B500D" w:rsidP="00F80867">
            <w:pPr>
              <w:pStyle w:val="af"/>
            </w:pPr>
            <w:r w:rsidRPr="00D54A11">
              <w:rPr>
                <w:rFonts w:hint="eastAsia"/>
              </w:rPr>
              <w:t>사전 조건</w:t>
            </w:r>
          </w:p>
        </w:tc>
        <w:tc>
          <w:tcPr>
            <w:tcW w:w="6799" w:type="dxa"/>
            <w:gridSpan w:val="2"/>
          </w:tcPr>
          <w:p w:rsidR="003B500D" w:rsidRPr="007E70C2" w:rsidRDefault="003B500D" w:rsidP="00F80867">
            <w:pPr>
              <w:jc w:val="center"/>
              <w:rPr>
                <w:rStyle w:val="ae"/>
              </w:rPr>
            </w:pPr>
          </w:p>
        </w:tc>
      </w:tr>
      <w:tr w:rsidR="003B500D" w:rsidRPr="00D54A11" w:rsidTr="00F80867">
        <w:tc>
          <w:tcPr>
            <w:tcW w:w="1517" w:type="dxa"/>
            <w:shd w:val="clear" w:color="auto" w:fill="CCCCCC"/>
            <w:vAlign w:val="center"/>
          </w:tcPr>
          <w:p w:rsidR="003B500D" w:rsidRPr="00D54A11" w:rsidRDefault="003B500D" w:rsidP="00F80867">
            <w:pPr>
              <w:pStyle w:val="af"/>
            </w:pPr>
            <w:r w:rsidRPr="00D54A11">
              <w:rPr>
                <w:rFonts w:hint="eastAsia"/>
              </w:rPr>
              <w:t>사후 조건</w:t>
            </w:r>
          </w:p>
        </w:tc>
        <w:tc>
          <w:tcPr>
            <w:tcW w:w="6799" w:type="dxa"/>
            <w:gridSpan w:val="2"/>
          </w:tcPr>
          <w:p w:rsidR="003B500D" w:rsidRPr="007E70C2" w:rsidRDefault="003B500D" w:rsidP="00F80867">
            <w:pPr>
              <w:jc w:val="center"/>
              <w:rPr>
                <w:rStyle w:val="ae"/>
              </w:rPr>
            </w:pPr>
          </w:p>
        </w:tc>
      </w:tr>
      <w:tr w:rsidR="003B500D" w:rsidRPr="00D54A11" w:rsidTr="00F80867">
        <w:tc>
          <w:tcPr>
            <w:tcW w:w="1517" w:type="dxa"/>
            <w:vMerge w:val="restart"/>
            <w:shd w:val="clear" w:color="auto" w:fill="CCCCCC"/>
            <w:vAlign w:val="center"/>
          </w:tcPr>
          <w:p w:rsidR="003B500D" w:rsidRPr="00D54A11" w:rsidRDefault="003B500D" w:rsidP="00F80867">
            <w:pPr>
              <w:pStyle w:val="af"/>
            </w:pPr>
            <w:r w:rsidRPr="00D54A11"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  <w:r w:rsidRPr="00D54A11">
              <w:rPr>
                <w:rFonts w:hint="eastAsia"/>
              </w:rPr>
              <w:t>흐름</w:t>
            </w:r>
          </w:p>
        </w:tc>
        <w:tc>
          <w:tcPr>
            <w:tcW w:w="922" w:type="dxa"/>
            <w:shd w:val="clear" w:color="auto" w:fill="auto"/>
          </w:tcPr>
          <w:p w:rsidR="003B500D" w:rsidRPr="007E70C2" w:rsidRDefault="003B500D" w:rsidP="00F80867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  <w:t>N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01</w:t>
            </w:r>
          </w:p>
        </w:tc>
        <w:tc>
          <w:tcPr>
            <w:tcW w:w="5877" w:type="dxa"/>
            <w:shd w:val="clear" w:color="auto" w:fill="auto"/>
          </w:tcPr>
          <w:p w:rsidR="003B500D" w:rsidRPr="007E70C2" w:rsidRDefault="003B500D" w:rsidP="00F80867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사용자는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등록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버튼을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누른다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.</w:t>
            </w:r>
          </w:p>
        </w:tc>
      </w:tr>
      <w:tr w:rsidR="003B500D" w:rsidRPr="00D54A11" w:rsidTr="00F80867">
        <w:tc>
          <w:tcPr>
            <w:tcW w:w="1517" w:type="dxa"/>
            <w:vMerge/>
            <w:shd w:val="clear" w:color="auto" w:fill="CCCCCC"/>
            <w:vAlign w:val="center"/>
          </w:tcPr>
          <w:p w:rsidR="003B500D" w:rsidRPr="00D54A11" w:rsidRDefault="003B500D" w:rsidP="00F80867">
            <w:pPr>
              <w:pStyle w:val="af"/>
            </w:pPr>
          </w:p>
        </w:tc>
        <w:tc>
          <w:tcPr>
            <w:tcW w:w="922" w:type="dxa"/>
            <w:shd w:val="clear" w:color="auto" w:fill="auto"/>
          </w:tcPr>
          <w:p w:rsidR="003B500D" w:rsidRPr="007E70C2" w:rsidRDefault="003B500D" w:rsidP="00F80867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  <w:t>N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02</w:t>
            </w:r>
          </w:p>
        </w:tc>
        <w:tc>
          <w:tcPr>
            <w:tcW w:w="5877" w:type="dxa"/>
            <w:shd w:val="clear" w:color="auto" w:fill="auto"/>
          </w:tcPr>
          <w:p w:rsidR="003B500D" w:rsidRPr="007E70C2" w:rsidRDefault="003B500D" w:rsidP="00F80867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시스템은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과목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등록창을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실행한다</w:t>
            </w:r>
          </w:p>
        </w:tc>
      </w:tr>
      <w:tr w:rsidR="003B500D" w:rsidRPr="00D54A11" w:rsidTr="00F80867">
        <w:tc>
          <w:tcPr>
            <w:tcW w:w="1517" w:type="dxa"/>
            <w:vMerge/>
            <w:shd w:val="clear" w:color="auto" w:fill="CCCCCC"/>
            <w:vAlign w:val="center"/>
          </w:tcPr>
          <w:p w:rsidR="003B500D" w:rsidRPr="00D54A11" w:rsidRDefault="003B500D" w:rsidP="00F80867">
            <w:pPr>
              <w:pStyle w:val="af"/>
            </w:pPr>
          </w:p>
        </w:tc>
        <w:tc>
          <w:tcPr>
            <w:tcW w:w="922" w:type="dxa"/>
            <w:shd w:val="clear" w:color="auto" w:fill="auto"/>
          </w:tcPr>
          <w:p w:rsidR="003B500D" w:rsidRPr="007E70C2" w:rsidRDefault="003B500D" w:rsidP="00F80867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N03</w:t>
            </w:r>
          </w:p>
        </w:tc>
        <w:tc>
          <w:tcPr>
            <w:tcW w:w="5877" w:type="dxa"/>
            <w:shd w:val="clear" w:color="auto" w:fill="auto"/>
          </w:tcPr>
          <w:p w:rsidR="003B500D" w:rsidRPr="007E70C2" w:rsidRDefault="003B500D" w:rsidP="00F80867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사용자는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과목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등록창을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작성한다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.</w:t>
            </w:r>
          </w:p>
        </w:tc>
      </w:tr>
      <w:tr w:rsidR="003B500D" w:rsidRPr="00D54A11" w:rsidTr="00F80867">
        <w:tc>
          <w:tcPr>
            <w:tcW w:w="1517" w:type="dxa"/>
            <w:vMerge/>
            <w:shd w:val="clear" w:color="auto" w:fill="CCCCCC"/>
            <w:vAlign w:val="center"/>
          </w:tcPr>
          <w:p w:rsidR="003B500D" w:rsidRPr="00D54A11" w:rsidRDefault="003B500D" w:rsidP="00F80867">
            <w:pPr>
              <w:pStyle w:val="af"/>
            </w:pPr>
          </w:p>
        </w:tc>
        <w:tc>
          <w:tcPr>
            <w:tcW w:w="922" w:type="dxa"/>
            <w:shd w:val="clear" w:color="auto" w:fill="auto"/>
          </w:tcPr>
          <w:p w:rsidR="003B500D" w:rsidRDefault="003B500D" w:rsidP="00F80867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N04</w:t>
            </w:r>
          </w:p>
        </w:tc>
        <w:tc>
          <w:tcPr>
            <w:tcW w:w="5877" w:type="dxa"/>
            <w:shd w:val="clear" w:color="auto" w:fill="auto"/>
          </w:tcPr>
          <w:p w:rsidR="003B500D" w:rsidRPr="005637A6" w:rsidRDefault="003B500D" w:rsidP="00F80867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사용자는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저장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버튼을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누른다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.</w:t>
            </w:r>
          </w:p>
        </w:tc>
      </w:tr>
      <w:tr w:rsidR="003B500D" w:rsidRPr="00D54A11" w:rsidTr="00F80867">
        <w:tc>
          <w:tcPr>
            <w:tcW w:w="1517" w:type="dxa"/>
            <w:vMerge/>
            <w:shd w:val="clear" w:color="auto" w:fill="CCCCCC"/>
            <w:vAlign w:val="center"/>
          </w:tcPr>
          <w:p w:rsidR="003B500D" w:rsidRPr="00D54A11" w:rsidRDefault="003B500D" w:rsidP="00F80867">
            <w:pPr>
              <w:pStyle w:val="af"/>
            </w:pPr>
          </w:p>
        </w:tc>
        <w:tc>
          <w:tcPr>
            <w:tcW w:w="922" w:type="dxa"/>
            <w:shd w:val="clear" w:color="auto" w:fill="auto"/>
          </w:tcPr>
          <w:p w:rsidR="003B500D" w:rsidRDefault="003B500D" w:rsidP="00F80867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N05</w:t>
            </w:r>
          </w:p>
        </w:tc>
        <w:tc>
          <w:tcPr>
            <w:tcW w:w="5877" w:type="dxa"/>
            <w:shd w:val="clear" w:color="auto" w:fill="auto"/>
          </w:tcPr>
          <w:p w:rsidR="003B500D" w:rsidRPr="006772F0" w:rsidRDefault="003B500D" w:rsidP="00F80867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시스템은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과목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등록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내용을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저장한다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.</w:t>
            </w:r>
          </w:p>
        </w:tc>
      </w:tr>
      <w:tr w:rsidR="003B500D" w:rsidRPr="00D54A11" w:rsidTr="00F80867">
        <w:tc>
          <w:tcPr>
            <w:tcW w:w="1517" w:type="dxa"/>
            <w:vMerge/>
            <w:shd w:val="clear" w:color="auto" w:fill="CCCCCC"/>
            <w:vAlign w:val="center"/>
          </w:tcPr>
          <w:p w:rsidR="003B500D" w:rsidRPr="00D54A11" w:rsidRDefault="003B500D" w:rsidP="00F80867">
            <w:pPr>
              <w:pStyle w:val="af"/>
            </w:pPr>
          </w:p>
        </w:tc>
        <w:tc>
          <w:tcPr>
            <w:tcW w:w="922" w:type="dxa"/>
            <w:shd w:val="clear" w:color="auto" w:fill="auto"/>
          </w:tcPr>
          <w:p w:rsidR="003B500D" w:rsidRDefault="003B500D" w:rsidP="00F80867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N06</w:t>
            </w:r>
          </w:p>
        </w:tc>
        <w:tc>
          <w:tcPr>
            <w:tcW w:w="5877" w:type="dxa"/>
            <w:shd w:val="clear" w:color="auto" w:fill="auto"/>
          </w:tcPr>
          <w:p w:rsidR="003B500D" w:rsidRDefault="003B500D" w:rsidP="00F80867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시스템은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과목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등록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완료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팝업창을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띄운다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.</w:t>
            </w:r>
          </w:p>
        </w:tc>
      </w:tr>
      <w:tr w:rsidR="003B500D" w:rsidRPr="00D54A11" w:rsidTr="00F80867">
        <w:tc>
          <w:tcPr>
            <w:tcW w:w="1517" w:type="dxa"/>
            <w:vMerge/>
            <w:shd w:val="clear" w:color="auto" w:fill="CCCCCC"/>
            <w:vAlign w:val="center"/>
          </w:tcPr>
          <w:p w:rsidR="003B500D" w:rsidRPr="00D54A11" w:rsidRDefault="003B500D" w:rsidP="00F80867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22" w:type="dxa"/>
            <w:shd w:val="clear" w:color="auto" w:fill="auto"/>
          </w:tcPr>
          <w:p w:rsidR="003B500D" w:rsidRDefault="003B500D" w:rsidP="00F80867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N07</w:t>
            </w:r>
          </w:p>
        </w:tc>
        <w:tc>
          <w:tcPr>
            <w:tcW w:w="5877" w:type="dxa"/>
            <w:shd w:val="clear" w:color="auto" w:fill="auto"/>
          </w:tcPr>
          <w:p w:rsidR="003B500D" w:rsidRDefault="003B500D" w:rsidP="00F80867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사용자는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팝업에서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확인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버튼을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누른다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.</w:t>
            </w:r>
          </w:p>
        </w:tc>
      </w:tr>
      <w:tr w:rsidR="003B500D" w:rsidRPr="00D54A11" w:rsidTr="00F80867">
        <w:tc>
          <w:tcPr>
            <w:tcW w:w="1517" w:type="dxa"/>
            <w:vMerge w:val="restart"/>
            <w:shd w:val="clear" w:color="auto" w:fill="CCCCCC"/>
            <w:vAlign w:val="center"/>
          </w:tcPr>
          <w:p w:rsidR="003B500D" w:rsidRPr="00D54A11" w:rsidRDefault="003B500D" w:rsidP="00F80867">
            <w:pPr>
              <w:pStyle w:val="af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22" w:type="dxa"/>
            <w:shd w:val="clear" w:color="auto" w:fill="auto"/>
          </w:tcPr>
          <w:p w:rsidR="003B500D" w:rsidRDefault="003B500D" w:rsidP="00F80867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A01</w:t>
            </w:r>
          </w:p>
        </w:tc>
        <w:tc>
          <w:tcPr>
            <w:tcW w:w="5877" w:type="dxa"/>
            <w:shd w:val="clear" w:color="auto" w:fill="auto"/>
          </w:tcPr>
          <w:p w:rsidR="003B500D" w:rsidRDefault="003B500D" w:rsidP="00F80867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사용자가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N04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에서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취소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버튼을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클릭하면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,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시스템은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취소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팝업창을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띄운다</w:t>
            </w:r>
          </w:p>
        </w:tc>
      </w:tr>
      <w:tr w:rsidR="003B500D" w:rsidRPr="00D54A11" w:rsidTr="00F80867">
        <w:tc>
          <w:tcPr>
            <w:tcW w:w="1517" w:type="dxa"/>
            <w:vMerge/>
            <w:shd w:val="clear" w:color="auto" w:fill="CCCCCC"/>
            <w:vAlign w:val="center"/>
          </w:tcPr>
          <w:p w:rsidR="003B500D" w:rsidRPr="00D54A11" w:rsidRDefault="003B500D" w:rsidP="00F80867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22" w:type="dxa"/>
            <w:shd w:val="clear" w:color="auto" w:fill="auto"/>
          </w:tcPr>
          <w:p w:rsidR="003B500D" w:rsidRPr="007E70C2" w:rsidRDefault="003B500D" w:rsidP="00F80867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A02</w:t>
            </w:r>
          </w:p>
        </w:tc>
        <w:tc>
          <w:tcPr>
            <w:tcW w:w="5877" w:type="dxa"/>
            <w:shd w:val="clear" w:color="auto" w:fill="auto"/>
          </w:tcPr>
          <w:p w:rsidR="003B500D" w:rsidRPr="007E70C2" w:rsidRDefault="003B500D" w:rsidP="00F80867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사용자가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확인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버튼을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클릭하면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,</w:t>
            </w:r>
            <w:r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시스템은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초기상태로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돌아간다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.</w:t>
            </w:r>
          </w:p>
        </w:tc>
      </w:tr>
      <w:tr w:rsidR="003B500D" w:rsidRPr="00D54A11" w:rsidTr="00F80867">
        <w:tc>
          <w:tcPr>
            <w:tcW w:w="1517" w:type="dxa"/>
            <w:vMerge w:val="restart"/>
            <w:shd w:val="clear" w:color="auto" w:fill="CCCCCC"/>
            <w:vAlign w:val="center"/>
          </w:tcPr>
          <w:p w:rsidR="003B500D" w:rsidRPr="00D54A11" w:rsidRDefault="003B500D" w:rsidP="00F80867">
            <w:pPr>
              <w:pStyle w:val="af"/>
            </w:pPr>
            <w:r w:rsidRPr="00D54A11">
              <w:rPr>
                <w:rFonts w:hint="eastAsia"/>
              </w:rPr>
              <w:t>예외 흐름</w:t>
            </w:r>
          </w:p>
        </w:tc>
        <w:tc>
          <w:tcPr>
            <w:tcW w:w="922" w:type="dxa"/>
            <w:shd w:val="clear" w:color="auto" w:fill="auto"/>
          </w:tcPr>
          <w:p w:rsidR="003B500D" w:rsidRPr="007E70C2" w:rsidRDefault="003B500D" w:rsidP="00F80867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E01</w:t>
            </w:r>
          </w:p>
        </w:tc>
        <w:tc>
          <w:tcPr>
            <w:tcW w:w="5877" w:type="dxa"/>
            <w:shd w:val="clear" w:color="auto" w:fill="auto"/>
          </w:tcPr>
          <w:p w:rsidR="003B500D" w:rsidRPr="007E70C2" w:rsidRDefault="003B500D" w:rsidP="00F80867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  <w:r w:rsidRPr="006772F0"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시스템이</w:t>
            </w:r>
            <w:r w:rsidRPr="006772F0"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N05</w:t>
            </w:r>
            <w:r w:rsidRPr="006772F0"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에서</w:t>
            </w:r>
            <w:r w:rsidRPr="006772F0"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r w:rsidRPr="006772F0"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내용을</w:t>
            </w:r>
            <w:r w:rsidRPr="006772F0"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r w:rsidRPr="006772F0"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저장</w:t>
            </w:r>
            <w:r w:rsidRPr="006772F0"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r w:rsidRPr="006772F0"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하지</w:t>
            </w:r>
            <w:r w:rsidRPr="006772F0"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r w:rsidRPr="006772F0"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못하면</w:t>
            </w:r>
            <w:r w:rsidRPr="006772F0"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, </w:t>
            </w:r>
            <w:r w:rsidRPr="006772F0"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수정</w:t>
            </w:r>
            <w:r w:rsidRPr="006772F0"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r w:rsidRPr="006772F0"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불가</w:t>
            </w:r>
            <w:r w:rsidRPr="006772F0"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r w:rsidRPr="006772F0"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팝업창을</w:t>
            </w:r>
            <w:r w:rsidRPr="006772F0"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r w:rsidRPr="006772F0"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띄운다</w:t>
            </w:r>
            <w:r w:rsidRPr="006772F0"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.</w:t>
            </w:r>
          </w:p>
        </w:tc>
      </w:tr>
      <w:tr w:rsidR="003B500D" w:rsidRPr="00D54A11" w:rsidTr="00F80867">
        <w:tc>
          <w:tcPr>
            <w:tcW w:w="1517" w:type="dxa"/>
            <w:vMerge/>
            <w:shd w:val="clear" w:color="auto" w:fill="CCCCCC"/>
            <w:vAlign w:val="center"/>
          </w:tcPr>
          <w:p w:rsidR="003B500D" w:rsidRPr="00D54A11" w:rsidRDefault="003B500D" w:rsidP="00F80867">
            <w:pPr>
              <w:pStyle w:val="af"/>
            </w:pPr>
          </w:p>
        </w:tc>
        <w:tc>
          <w:tcPr>
            <w:tcW w:w="922" w:type="dxa"/>
            <w:shd w:val="clear" w:color="auto" w:fill="auto"/>
          </w:tcPr>
          <w:p w:rsidR="003B500D" w:rsidRPr="007E70C2" w:rsidRDefault="003B500D" w:rsidP="00F80867">
            <w:pPr>
              <w:jc w:val="center"/>
              <w:rPr>
                <w:rStyle w:val="ae"/>
              </w:rPr>
            </w:pPr>
            <w:r>
              <w:rPr>
                <w:rStyle w:val="ae"/>
                <w:rFonts w:hint="eastAsia"/>
              </w:rPr>
              <w:t>E</w:t>
            </w:r>
            <w:r>
              <w:rPr>
                <w:rStyle w:val="ae"/>
              </w:rPr>
              <w:t>02</w:t>
            </w:r>
          </w:p>
        </w:tc>
        <w:tc>
          <w:tcPr>
            <w:tcW w:w="5877" w:type="dxa"/>
            <w:shd w:val="clear" w:color="auto" w:fill="auto"/>
          </w:tcPr>
          <w:p w:rsidR="003B500D" w:rsidRPr="007E70C2" w:rsidRDefault="003B500D" w:rsidP="00F80867">
            <w:pPr>
              <w:jc w:val="center"/>
              <w:rPr>
                <w:rStyle w:val="ae"/>
              </w:rPr>
            </w:pPr>
            <w:r w:rsidRPr="006772F0">
              <w:rPr>
                <w:rStyle w:val="ae"/>
                <w:rFonts w:hint="eastAsia"/>
              </w:rPr>
              <w:t>사용자가</w:t>
            </w:r>
            <w:r w:rsidRPr="006772F0"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등록</w:t>
            </w:r>
            <w:r w:rsidRPr="006772F0">
              <w:rPr>
                <w:rStyle w:val="ae"/>
                <w:rFonts w:hint="eastAsia"/>
              </w:rPr>
              <w:t xml:space="preserve"> </w:t>
            </w:r>
            <w:r w:rsidRPr="006772F0">
              <w:rPr>
                <w:rStyle w:val="ae"/>
                <w:rFonts w:hint="eastAsia"/>
              </w:rPr>
              <w:t>불가</w:t>
            </w:r>
            <w:r w:rsidRPr="006772F0">
              <w:rPr>
                <w:rStyle w:val="ae"/>
                <w:rFonts w:hint="eastAsia"/>
              </w:rPr>
              <w:t xml:space="preserve"> </w:t>
            </w:r>
            <w:r w:rsidRPr="006772F0">
              <w:rPr>
                <w:rStyle w:val="ae"/>
                <w:rFonts w:hint="eastAsia"/>
              </w:rPr>
              <w:t>팝업창에서</w:t>
            </w:r>
            <w:r w:rsidRPr="006772F0">
              <w:rPr>
                <w:rStyle w:val="ae"/>
                <w:rFonts w:hint="eastAsia"/>
              </w:rPr>
              <w:t xml:space="preserve"> </w:t>
            </w:r>
            <w:r w:rsidRPr="006772F0">
              <w:rPr>
                <w:rStyle w:val="ae"/>
                <w:rFonts w:hint="eastAsia"/>
              </w:rPr>
              <w:t>확인</w:t>
            </w:r>
            <w:r w:rsidRPr="006772F0">
              <w:rPr>
                <w:rStyle w:val="ae"/>
                <w:rFonts w:hint="eastAsia"/>
              </w:rPr>
              <w:t xml:space="preserve"> </w:t>
            </w:r>
            <w:r w:rsidRPr="006772F0">
              <w:rPr>
                <w:rStyle w:val="ae"/>
                <w:rFonts w:hint="eastAsia"/>
              </w:rPr>
              <w:t>버튼을</w:t>
            </w:r>
            <w:r w:rsidRPr="006772F0">
              <w:rPr>
                <w:rStyle w:val="ae"/>
                <w:rFonts w:hint="eastAsia"/>
              </w:rPr>
              <w:t xml:space="preserve"> </w:t>
            </w:r>
            <w:r w:rsidRPr="006772F0">
              <w:rPr>
                <w:rStyle w:val="ae"/>
                <w:rFonts w:hint="eastAsia"/>
              </w:rPr>
              <w:t>클릭하면</w:t>
            </w:r>
            <w:r w:rsidRPr="006772F0">
              <w:rPr>
                <w:rStyle w:val="ae"/>
                <w:rFonts w:hint="eastAsia"/>
              </w:rPr>
              <w:t xml:space="preserve">, </w:t>
            </w:r>
            <w:r w:rsidRPr="006772F0">
              <w:rPr>
                <w:rStyle w:val="ae"/>
                <w:rFonts w:hint="eastAsia"/>
              </w:rPr>
              <w:t>초기상태로</w:t>
            </w:r>
            <w:r w:rsidRPr="006772F0">
              <w:rPr>
                <w:rStyle w:val="ae"/>
                <w:rFonts w:hint="eastAsia"/>
              </w:rPr>
              <w:t xml:space="preserve"> </w:t>
            </w:r>
            <w:r w:rsidRPr="006772F0">
              <w:rPr>
                <w:rStyle w:val="ae"/>
                <w:rFonts w:hint="eastAsia"/>
              </w:rPr>
              <w:t>돌아간다</w:t>
            </w:r>
            <w:r w:rsidRPr="006772F0">
              <w:rPr>
                <w:rStyle w:val="ae"/>
                <w:rFonts w:hint="eastAsia"/>
              </w:rPr>
              <w:t>.</w:t>
            </w:r>
          </w:p>
        </w:tc>
      </w:tr>
      <w:tr w:rsidR="003B500D" w:rsidRPr="00D54A11" w:rsidTr="00F80867">
        <w:tc>
          <w:tcPr>
            <w:tcW w:w="1517" w:type="dxa"/>
            <w:vMerge w:val="restart"/>
            <w:shd w:val="clear" w:color="auto" w:fill="CCCCCC"/>
            <w:vAlign w:val="center"/>
          </w:tcPr>
          <w:p w:rsidR="003B500D" w:rsidRPr="00D54A11" w:rsidRDefault="003B500D" w:rsidP="00F80867">
            <w:pPr>
              <w:pStyle w:val="af"/>
            </w:pPr>
            <w:r w:rsidRPr="00D54A11">
              <w:rPr>
                <w:rFonts w:hint="eastAsia"/>
              </w:rPr>
              <w:t>시나리오</w:t>
            </w:r>
          </w:p>
        </w:tc>
        <w:tc>
          <w:tcPr>
            <w:tcW w:w="922" w:type="dxa"/>
          </w:tcPr>
          <w:p w:rsidR="003B500D" w:rsidRPr="007E70C2" w:rsidRDefault="003B500D" w:rsidP="00F80867">
            <w:pPr>
              <w:jc w:val="center"/>
              <w:rPr>
                <w:rStyle w:val="ae"/>
              </w:rPr>
            </w:pPr>
            <w:r>
              <w:rPr>
                <w:rStyle w:val="ae"/>
                <w:rFonts w:hint="eastAsia"/>
              </w:rPr>
              <w:t>SN01</w:t>
            </w:r>
          </w:p>
        </w:tc>
        <w:tc>
          <w:tcPr>
            <w:tcW w:w="5877" w:type="dxa"/>
          </w:tcPr>
          <w:p w:rsidR="003B500D" w:rsidRPr="0084609A" w:rsidRDefault="003B500D" w:rsidP="00F80867">
            <w:pPr>
              <w:jc w:val="center"/>
              <w:rPr>
                <w:rStyle w:val="ae"/>
                <w:b/>
              </w:rPr>
            </w:pPr>
            <w:r w:rsidRPr="005349CB">
              <w:rPr>
                <w:rStyle w:val="ae"/>
                <w:rFonts w:hint="eastAsia"/>
              </w:rPr>
              <w:t xml:space="preserve">N01 </w:t>
            </w:r>
            <w:r w:rsidRPr="005349CB">
              <w:rPr>
                <w:rStyle w:val="ae"/>
                <w:rFonts w:hint="eastAsia"/>
              </w:rPr>
              <w:t>→</w:t>
            </w:r>
            <w:r w:rsidRPr="005349CB">
              <w:rPr>
                <w:rStyle w:val="ae"/>
                <w:rFonts w:hint="eastAsia"/>
              </w:rPr>
              <w:t xml:space="preserve"> N02 </w:t>
            </w:r>
            <w:r w:rsidRPr="005349CB">
              <w:rPr>
                <w:rStyle w:val="ae"/>
                <w:rFonts w:hint="eastAsia"/>
              </w:rPr>
              <w:t>→</w:t>
            </w:r>
            <w:r w:rsidRPr="005349CB">
              <w:rPr>
                <w:rStyle w:val="ae"/>
                <w:rFonts w:hint="eastAsia"/>
              </w:rPr>
              <w:t xml:space="preserve"> N03 </w:t>
            </w:r>
            <w:r w:rsidRPr="005349CB">
              <w:rPr>
                <w:rStyle w:val="ae"/>
                <w:rFonts w:hint="eastAsia"/>
              </w:rPr>
              <w:t>→</w:t>
            </w:r>
            <w:r w:rsidRPr="005349CB">
              <w:rPr>
                <w:rStyle w:val="ae"/>
                <w:rFonts w:hint="eastAsia"/>
              </w:rPr>
              <w:t xml:space="preserve"> N04 </w:t>
            </w:r>
            <w:r w:rsidRPr="005349CB">
              <w:rPr>
                <w:rStyle w:val="ae"/>
                <w:rFonts w:hint="eastAsia"/>
              </w:rPr>
              <w:t>→</w:t>
            </w:r>
            <w:r w:rsidRPr="005349CB">
              <w:rPr>
                <w:rStyle w:val="ae"/>
                <w:rFonts w:hint="eastAsia"/>
              </w:rPr>
              <w:t xml:space="preserve"> N05 </w:t>
            </w:r>
            <w:r w:rsidRPr="005349CB">
              <w:rPr>
                <w:rStyle w:val="ae"/>
                <w:rFonts w:hint="eastAsia"/>
              </w:rPr>
              <w:t>→</w:t>
            </w:r>
            <w:r w:rsidRPr="005349CB">
              <w:rPr>
                <w:rStyle w:val="ae"/>
                <w:rFonts w:hint="eastAsia"/>
              </w:rPr>
              <w:t xml:space="preserve"> N06 </w:t>
            </w:r>
            <w:r w:rsidRPr="005349CB">
              <w:rPr>
                <w:rStyle w:val="ae"/>
                <w:rFonts w:hint="eastAsia"/>
              </w:rPr>
              <w:t>→</w:t>
            </w:r>
            <w:r w:rsidRPr="005349CB">
              <w:rPr>
                <w:rStyle w:val="ae"/>
                <w:rFonts w:hint="eastAsia"/>
              </w:rPr>
              <w:t xml:space="preserve"> N07</w:t>
            </w:r>
          </w:p>
        </w:tc>
      </w:tr>
      <w:tr w:rsidR="003B500D" w:rsidRPr="00D54A11" w:rsidTr="00F80867">
        <w:tc>
          <w:tcPr>
            <w:tcW w:w="1517" w:type="dxa"/>
            <w:vMerge/>
            <w:shd w:val="clear" w:color="auto" w:fill="CCCCCC"/>
            <w:vAlign w:val="center"/>
          </w:tcPr>
          <w:p w:rsidR="003B500D" w:rsidRPr="00D54A11" w:rsidRDefault="003B500D" w:rsidP="00F80867">
            <w:pPr>
              <w:pStyle w:val="af"/>
            </w:pPr>
          </w:p>
        </w:tc>
        <w:tc>
          <w:tcPr>
            <w:tcW w:w="922" w:type="dxa"/>
          </w:tcPr>
          <w:p w:rsidR="003B500D" w:rsidRPr="007E70C2" w:rsidRDefault="003B500D" w:rsidP="00F80867">
            <w:pPr>
              <w:jc w:val="center"/>
              <w:rPr>
                <w:rStyle w:val="ae"/>
              </w:rPr>
            </w:pPr>
            <w:r>
              <w:rPr>
                <w:rStyle w:val="ae"/>
                <w:rFonts w:hint="eastAsia"/>
              </w:rPr>
              <w:t>SN02</w:t>
            </w:r>
          </w:p>
        </w:tc>
        <w:tc>
          <w:tcPr>
            <w:tcW w:w="5877" w:type="dxa"/>
          </w:tcPr>
          <w:p w:rsidR="003B500D" w:rsidRPr="0084609A" w:rsidRDefault="003B500D" w:rsidP="00F80867">
            <w:pPr>
              <w:jc w:val="center"/>
              <w:rPr>
                <w:rStyle w:val="ae"/>
              </w:rPr>
            </w:pPr>
            <w:r w:rsidRPr="005349CB">
              <w:rPr>
                <w:rStyle w:val="ae"/>
                <w:rFonts w:hint="eastAsia"/>
              </w:rPr>
              <w:t xml:space="preserve">N01 </w:t>
            </w:r>
            <w:r w:rsidRPr="005349CB">
              <w:rPr>
                <w:rStyle w:val="ae"/>
                <w:rFonts w:hint="eastAsia"/>
              </w:rPr>
              <w:t>→</w:t>
            </w:r>
            <w:r w:rsidRPr="005349CB">
              <w:rPr>
                <w:rStyle w:val="ae"/>
                <w:rFonts w:hint="eastAsia"/>
              </w:rPr>
              <w:t xml:space="preserve"> N02 </w:t>
            </w:r>
            <w:r w:rsidRPr="005349CB">
              <w:rPr>
                <w:rStyle w:val="ae"/>
                <w:rFonts w:hint="eastAsia"/>
              </w:rPr>
              <w:t>→</w:t>
            </w:r>
            <w:r w:rsidRPr="005349CB">
              <w:rPr>
                <w:rStyle w:val="ae"/>
                <w:rFonts w:hint="eastAsia"/>
              </w:rPr>
              <w:t xml:space="preserve"> N03 </w:t>
            </w:r>
            <w:r w:rsidRPr="005349CB">
              <w:rPr>
                <w:rStyle w:val="ae"/>
                <w:rFonts w:hint="eastAsia"/>
              </w:rPr>
              <w:t>→</w:t>
            </w:r>
            <w:r w:rsidRPr="005349CB">
              <w:rPr>
                <w:rStyle w:val="ae"/>
                <w:rFonts w:hint="eastAsia"/>
              </w:rPr>
              <w:t xml:space="preserve"> A01 </w:t>
            </w:r>
            <w:r w:rsidRPr="005349CB">
              <w:rPr>
                <w:rStyle w:val="ae"/>
                <w:rFonts w:hint="eastAsia"/>
              </w:rPr>
              <w:t>→</w:t>
            </w:r>
            <w:r w:rsidRPr="005349CB">
              <w:rPr>
                <w:rStyle w:val="ae"/>
                <w:rFonts w:hint="eastAsia"/>
              </w:rPr>
              <w:t xml:space="preserve"> A02</w:t>
            </w:r>
          </w:p>
        </w:tc>
      </w:tr>
      <w:tr w:rsidR="003B500D" w:rsidRPr="00D54A11" w:rsidTr="00F80867">
        <w:tc>
          <w:tcPr>
            <w:tcW w:w="1517" w:type="dxa"/>
            <w:vMerge/>
            <w:shd w:val="clear" w:color="auto" w:fill="CCCCCC"/>
            <w:vAlign w:val="center"/>
          </w:tcPr>
          <w:p w:rsidR="003B500D" w:rsidRPr="00D54A11" w:rsidRDefault="003B500D" w:rsidP="00F80867">
            <w:pPr>
              <w:pStyle w:val="af"/>
            </w:pPr>
          </w:p>
        </w:tc>
        <w:tc>
          <w:tcPr>
            <w:tcW w:w="922" w:type="dxa"/>
          </w:tcPr>
          <w:p w:rsidR="003B500D" w:rsidRPr="007E70C2" w:rsidRDefault="003B500D" w:rsidP="00F80867">
            <w:pPr>
              <w:jc w:val="center"/>
              <w:rPr>
                <w:rStyle w:val="ae"/>
              </w:rPr>
            </w:pPr>
            <w:r>
              <w:rPr>
                <w:rStyle w:val="ae"/>
                <w:rFonts w:hint="eastAsia"/>
              </w:rPr>
              <w:t>SN0</w:t>
            </w:r>
            <w:r>
              <w:rPr>
                <w:rStyle w:val="ae"/>
              </w:rPr>
              <w:t>3</w:t>
            </w:r>
          </w:p>
        </w:tc>
        <w:tc>
          <w:tcPr>
            <w:tcW w:w="5877" w:type="dxa"/>
          </w:tcPr>
          <w:p w:rsidR="003B500D" w:rsidRPr="007E70C2" w:rsidRDefault="003B500D" w:rsidP="00F80867">
            <w:pPr>
              <w:jc w:val="center"/>
              <w:rPr>
                <w:rStyle w:val="ae"/>
              </w:rPr>
            </w:pPr>
            <w:r w:rsidRPr="005349CB">
              <w:rPr>
                <w:rStyle w:val="ae"/>
                <w:rFonts w:ascii="맑은 고딕" w:hAnsi="맑은 고딕" w:hint="eastAsia"/>
              </w:rPr>
              <w:t>N01 → N02 → N03  → N04 → E01 → E02</w:t>
            </w:r>
          </w:p>
        </w:tc>
      </w:tr>
    </w:tbl>
    <w:p w:rsidR="003B500D" w:rsidRDefault="003B500D" w:rsidP="003B500D"/>
    <w:p w:rsidR="003B500D" w:rsidRPr="003B500D" w:rsidRDefault="003B500D" w:rsidP="003B500D">
      <w:pPr>
        <w:widowControl/>
        <w:wordWrap/>
        <w:autoSpaceDE/>
        <w:autoSpaceDN/>
        <w:jc w:val="left"/>
      </w:pPr>
      <w:r>
        <w:br w:type="page"/>
      </w:r>
    </w:p>
    <w:p w:rsidR="003B500D" w:rsidRDefault="003B500D" w:rsidP="00DF0199">
      <w:pPr>
        <w:pStyle w:val="4"/>
        <w:rPr>
          <w:rStyle w:val="ae"/>
        </w:rPr>
      </w:pPr>
      <w:bookmarkStart w:id="22" w:name="_GoBack"/>
      <w:bookmarkEnd w:id="22"/>
      <w:r w:rsidRPr="00DF0199">
        <w:rPr>
          <w:rStyle w:val="2Char"/>
          <w:rFonts w:hint="eastAsia"/>
        </w:rPr>
        <w:lastRenderedPageBreak/>
        <w:t>ID</w:t>
      </w:r>
      <w:r w:rsidRPr="00C25FFA">
        <w:rPr>
          <w:rFonts w:hint="eastAsia"/>
        </w:rPr>
        <w:t xml:space="preserve">: </w:t>
      </w:r>
      <w:r w:rsidRPr="00C7705C">
        <w:rPr>
          <w:rStyle w:val="ae"/>
          <w:rFonts w:hint="eastAsia"/>
        </w:rPr>
        <w:t>UC002 과목 수정</w:t>
      </w:r>
    </w:p>
    <w:p w:rsidR="003B500D" w:rsidRPr="008843DE" w:rsidRDefault="003B500D" w:rsidP="003B500D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16"/>
      </w:tblGrid>
      <w:tr w:rsidR="003B500D" w:rsidRPr="00BA2195" w:rsidTr="00F80867">
        <w:tc>
          <w:tcPr>
            <w:tcW w:w="8524" w:type="dxa"/>
          </w:tcPr>
          <w:p w:rsidR="003B500D" w:rsidRPr="00BA2195" w:rsidRDefault="003B500D" w:rsidP="00F80867">
            <w:pPr>
              <w:jc w:val="center"/>
            </w:pPr>
            <w:r w:rsidRPr="00C7705C">
              <w:rPr>
                <w:rStyle w:val="ae"/>
                <w:rFonts w:hint="eastAsia"/>
              </w:rPr>
              <w:t>등록된</w:t>
            </w:r>
            <w:r w:rsidRPr="00C7705C">
              <w:rPr>
                <w:rStyle w:val="ae"/>
                <w:rFonts w:hint="eastAsia"/>
              </w:rPr>
              <w:t xml:space="preserve"> </w:t>
            </w:r>
            <w:r w:rsidRPr="00C7705C">
              <w:rPr>
                <w:rStyle w:val="ae"/>
                <w:rFonts w:hint="eastAsia"/>
              </w:rPr>
              <w:t>과목을</w:t>
            </w:r>
            <w:r w:rsidRPr="00C7705C">
              <w:rPr>
                <w:rStyle w:val="ae"/>
                <w:rFonts w:hint="eastAsia"/>
              </w:rPr>
              <w:t xml:space="preserve"> </w:t>
            </w:r>
            <w:r w:rsidRPr="00C7705C">
              <w:rPr>
                <w:rStyle w:val="ae"/>
                <w:rFonts w:hint="eastAsia"/>
              </w:rPr>
              <w:t>수정한다</w:t>
            </w:r>
            <w:r w:rsidRPr="00C7705C">
              <w:rPr>
                <w:rStyle w:val="ae"/>
                <w:rFonts w:hint="eastAsia"/>
              </w:rPr>
              <w:t>.</w:t>
            </w:r>
          </w:p>
        </w:tc>
      </w:tr>
    </w:tbl>
    <w:p w:rsidR="003B500D" w:rsidRPr="007E70C2" w:rsidRDefault="003B500D" w:rsidP="003B500D">
      <w:pPr>
        <w:jc w:val="center"/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7"/>
        <w:gridCol w:w="922"/>
        <w:gridCol w:w="5877"/>
      </w:tblGrid>
      <w:tr w:rsidR="003B500D" w:rsidRPr="00D54A11" w:rsidTr="00F80867">
        <w:tc>
          <w:tcPr>
            <w:tcW w:w="1517" w:type="dxa"/>
            <w:shd w:val="clear" w:color="auto" w:fill="CCCCCC"/>
            <w:vAlign w:val="center"/>
          </w:tcPr>
          <w:p w:rsidR="003B500D" w:rsidRPr="00D54A11" w:rsidRDefault="003B500D" w:rsidP="00F80867">
            <w:pPr>
              <w:pStyle w:val="af"/>
            </w:pPr>
            <w:r w:rsidRPr="00D54A11">
              <w:rPr>
                <w:rFonts w:hint="eastAsia"/>
              </w:rPr>
              <w:t>설명</w:t>
            </w:r>
          </w:p>
        </w:tc>
        <w:tc>
          <w:tcPr>
            <w:tcW w:w="6799" w:type="dxa"/>
            <w:gridSpan w:val="2"/>
          </w:tcPr>
          <w:p w:rsidR="003B500D" w:rsidRPr="007E70C2" w:rsidRDefault="003B500D" w:rsidP="00F80867">
            <w:pPr>
              <w:jc w:val="center"/>
              <w:rPr>
                <w:rStyle w:val="ae"/>
              </w:rPr>
            </w:pPr>
            <w:r>
              <w:rPr>
                <w:rStyle w:val="ae"/>
                <w:rFonts w:hint="eastAsia"/>
              </w:rPr>
              <w:t>등록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되어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있는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과목을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삭제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한다</w:t>
            </w:r>
            <w:r>
              <w:rPr>
                <w:rStyle w:val="ae"/>
                <w:rFonts w:hint="eastAsia"/>
              </w:rPr>
              <w:t>.</w:t>
            </w:r>
          </w:p>
        </w:tc>
      </w:tr>
      <w:tr w:rsidR="003B500D" w:rsidRPr="00D54A11" w:rsidTr="00F80867">
        <w:tc>
          <w:tcPr>
            <w:tcW w:w="1517" w:type="dxa"/>
            <w:shd w:val="clear" w:color="auto" w:fill="CCCCCC"/>
            <w:vAlign w:val="center"/>
          </w:tcPr>
          <w:p w:rsidR="003B500D" w:rsidRPr="00D54A11" w:rsidRDefault="003B500D" w:rsidP="00F80867">
            <w:pPr>
              <w:pStyle w:val="af"/>
            </w:pPr>
            <w:r w:rsidRPr="00D54A11">
              <w:rPr>
                <w:rFonts w:hint="eastAsia"/>
              </w:rPr>
              <w:t>관련 액터</w:t>
            </w:r>
          </w:p>
        </w:tc>
        <w:tc>
          <w:tcPr>
            <w:tcW w:w="6799" w:type="dxa"/>
            <w:gridSpan w:val="2"/>
          </w:tcPr>
          <w:p w:rsidR="003B500D" w:rsidRPr="007E70C2" w:rsidRDefault="003B500D" w:rsidP="00F80867">
            <w:pPr>
              <w:jc w:val="center"/>
              <w:rPr>
                <w:rStyle w:val="ae"/>
              </w:rPr>
            </w:pPr>
            <w:r>
              <w:rPr>
                <w:rStyle w:val="ae"/>
                <w:rFonts w:hint="eastAsia"/>
              </w:rPr>
              <w:t>user</w:t>
            </w:r>
          </w:p>
        </w:tc>
      </w:tr>
      <w:tr w:rsidR="003B500D" w:rsidRPr="00D54A11" w:rsidTr="00F80867">
        <w:tc>
          <w:tcPr>
            <w:tcW w:w="1517" w:type="dxa"/>
            <w:shd w:val="clear" w:color="auto" w:fill="CCCCCC"/>
            <w:vAlign w:val="center"/>
          </w:tcPr>
          <w:p w:rsidR="003B500D" w:rsidRPr="00D54A11" w:rsidRDefault="003B500D" w:rsidP="00F80867">
            <w:pPr>
              <w:pStyle w:val="af"/>
            </w:pPr>
            <w:r w:rsidRPr="00D54A11">
              <w:rPr>
                <w:rFonts w:hint="eastAsia"/>
              </w:rPr>
              <w:t>사전 조건</w:t>
            </w:r>
          </w:p>
        </w:tc>
        <w:tc>
          <w:tcPr>
            <w:tcW w:w="6799" w:type="dxa"/>
            <w:gridSpan w:val="2"/>
          </w:tcPr>
          <w:p w:rsidR="003B500D" w:rsidRPr="007E70C2" w:rsidRDefault="003B500D" w:rsidP="00F80867">
            <w:pPr>
              <w:jc w:val="center"/>
              <w:rPr>
                <w:rStyle w:val="ae"/>
              </w:rPr>
            </w:pPr>
            <w:r>
              <w:rPr>
                <w:rStyle w:val="ae"/>
                <w:rFonts w:hint="eastAsia"/>
              </w:rPr>
              <w:t>과목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등록</w:t>
            </w:r>
          </w:p>
        </w:tc>
      </w:tr>
      <w:tr w:rsidR="003B500D" w:rsidRPr="00D54A11" w:rsidTr="00F80867">
        <w:tc>
          <w:tcPr>
            <w:tcW w:w="1517" w:type="dxa"/>
            <w:shd w:val="clear" w:color="auto" w:fill="CCCCCC"/>
            <w:vAlign w:val="center"/>
          </w:tcPr>
          <w:p w:rsidR="003B500D" w:rsidRPr="00D54A11" w:rsidRDefault="003B500D" w:rsidP="00F80867">
            <w:pPr>
              <w:pStyle w:val="af"/>
            </w:pPr>
            <w:r w:rsidRPr="00D54A11">
              <w:rPr>
                <w:rFonts w:hint="eastAsia"/>
              </w:rPr>
              <w:t>사후 조건</w:t>
            </w:r>
          </w:p>
        </w:tc>
        <w:tc>
          <w:tcPr>
            <w:tcW w:w="6799" w:type="dxa"/>
            <w:gridSpan w:val="2"/>
          </w:tcPr>
          <w:p w:rsidR="003B500D" w:rsidRPr="007E70C2" w:rsidRDefault="003B500D" w:rsidP="00F80867">
            <w:pPr>
              <w:jc w:val="center"/>
              <w:rPr>
                <w:rStyle w:val="ae"/>
              </w:rPr>
            </w:pPr>
          </w:p>
        </w:tc>
      </w:tr>
      <w:tr w:rsidR="003B500D" w:rsidRPr="00D54A11" w:rsidTr="00F80867">
        <w:tc>
          <w:tcPr>
            <w:tcW w:w="1517" w:type="dxa"/>
            <w:vMerge w:val="restart"/>
            <w:shd w:val="clear" w:color="auto" w:fill="CCCCCC"/>
            <w:vAlign w:val="center"/>
          </w:tcPr>
          <w:p w:rsidR="003B500D" w:rsidRPr="00D54A11" w:rsidRDefault="003B500D" w:rsidP="00F80867">
            <w:pPr>
              <w:pStyle w:val="af"/>
            </w:pPr>
            <w:r w:rsidRPr="00D54A11"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  <w:r w:rsidRPr="00D54A11">
              <w:rPr>
                <w:rFonts w:hint="eastAsia"/>
              </w:rPr>
              <w:t>흐름</w:t>
            </w:r>
          </w:p>
        </w:tc>
        <w:tc>
          <w:tcPr>
            <w:tcW w:w="922" w:type="dxa"/>
            <w:shd w:val="clear" w:color="auto" w:fill="auto"/>
          </w:tcPr>
          <w:p w:rsidR="003B500D" w:rsidRPr="007E70C2" w:rsidRDefault="003B500D" w:rsidP="00F80867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  <w:t>N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01</w:t>
            </w:r>
          </w:p>
        </w:tc>
        <w:tc>
          <w:tcPr>
            <w:tcW w:w="5877" w:type="dxa"/>
            <w:shd w:val="clear" w:color="auto" w:fill="auto"/>
          </w:tcPr>
          <w:p w:rsidR="003B500D" w:rsidRPr="007E70C2" w:rsidRDefault="003B500D" w:rsidP="00F80867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사용자는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과목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삭제버튼을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누른다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.</w:t>
            </w:r>
          </w:p>
        </w:tc>
      </w:tr>
      <w:tr w:rsidR="003B500D" w:rsidRPr="00D54A11" w:rsidTr="00F80867">
        <w:tc>
          <w:tcPr>
            <w:tcW w:w="1517" w:type="dxa"/>
            <w:vMerge/>
            <w:shd w:val="clear" w:color="auto" w:fill="CCCCCC"/>
            <w:vAlign w:val="center"/>
          </w:tcPr>
          <w:p w:rsidR="003B500D" w:rsidRPr="00D54A11" w:rsidRDefault="003B500D" w:rsidP="00F80867">
            <w:pPr>
              <w:pStyle w:val="af"/>
            </w:pPr>
          </w:p>
        </w:tc>
        <w:tc>
          <w:tcPr>
            <w:tcW w:w="922" w:type="dxa"/>
            <w:shd w:val="clear" w:color="auto" w:fill="auto"/>
          </w:tcPr>
          <w:p w:rsidR="003B500D" w:rsidRPr="007E70C2" w:rsidRDefault="003B500D" w:rsidP="00F80867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  <w:t>N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02</w:t>
            </w:r>
          </w:p>
        </w:tc>
        <w:tc>
          <w:tcPr>
            <w:tcW w:w="5877" w:type="dxa"/>
            <w:shd w:val="clear" w:color="auto" w:fill="auto"/>
          </w:tcPr>
          <w:p w:rsidR="003B500D" w:rsidRPr="007E70C2" w:rsidRDefault="003B500D" w:rsidP="00F80867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시스템은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삭제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확인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팝업창을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띄운다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.</w:t>
            </w:r>
          </w:p>
        </w:tc>
      </w:tr>
      <w:tr w:rsidR="003B500D" w:rsidRPr="00D54A11" w:rsidTr="00F80867">
        <w:tc>
          <w:tcPr>
            <w:tcW w:w="1517" w:type="dxa"/>
            <w:vMerge/>
            <w:shd w:val="clear" w:color="auto" w:fill="CCCCCC"/>
            <w:vAlign w:val="center"/>
          </w:tcPr>
          <w:p w:rsidR="003B500D" w:rsidRPr="00D54A11" w:rsidRDefault="003B500D" w:rsidP="00F80867">
            <w:pPr>
              <w:pStyle w:val="af"/>
            </w:pPr>
          </w:p>
        </w:tc>
        <w:tc>
          <w:tcPr>
            <w:tcW w:w="922" w:type="dxa"/>
            <w:shd w:val="clear" w:color="auto" w:fill="auto"/>
          </w:tcPr>
          <w:p w:rsidR="003B500D" w:rsidRPr="007E70C2" w:rsidRDefault="003B500D" w:rsidP="00F80867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N03</w:t>
            </w:r>
          </w:p>
        </w:tc>
        <w:tc>
          <w:tcPr>
            <w:tcW w:w="5877" w:type="dxa"/>
            <w:shd w:val="clear" w:color="auto" w:fill="auto"/>
          </w:tcPr>
          <w:p w:rsidR="003B500D" w:rsidRPr="007E70C2" w:rsidRDefault="003B500D" w:rsidP="00F80867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사용자는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삭제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확인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팝업에서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확인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버튼을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누른다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.</w:t>
            </w:r>
          </w:p>
        </w:tc>
      </w:tr>
      <w:tr w:rsidR="003B500D" w:rsidRPr="00D54A11" w:rsidTr="00F80867">
        <w:tc>
          <w:tcPr>
            <w:tcW w:w="1517" w:type="dxa"/>
            <w:vMerge/>
            <w:shd w:val="clear" w:color="auto" w:fill="CCCCCC"/>
            <w:vAlign w:val="center"/>
          </w:tcPr>
          <w:p w:rsidR="003B500D" w:rsidRPr="00D54A11" w:rsidRDefault="003B500D" w:rsidP="00F80867">
            <w:pPr>
              <w:pStyle w:val="af"/>
            </w:pPr>
          </w:p>
        </w:tc>
        <w:tc>
          <w:tcPr>
            <w:tcW w:w="922" w:type="dxa"/>
            <w:shd w:val="clear" w:color="auto" w:fill="auto"/>
          </w:tcPr>
          <w:p w:rsidR="003B500D" w:rsidRDefault="003B500D" w:rsidP="00F80867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N04</w:t>
            </w:r>
          </w:p>
        </w:tc>
        <w:tc>
          <w:tcPr>
            <w:tcW w:w="5877" w:type="dxa"/>
            <w:shd w:val="clear" w:color="auto" w:fill="auto"/>
          </w:tcPr>
          <w:p w:rsidR="003B500D" w:rsidRDefault="003B500D" w:rsidP="00F80867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시스템은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선택된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과목을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삭제한다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.</w:t>
            </w:r>
          </w:p>
        </w:tc>
      </w:tr>
      <w:tr w:rsidR="003B500D" w:rsidRPr="00D54A11" w:rsidTr="00F80867">
        <w:tc>
          <w:tcPr>
            <w:tcW w:w="1517" w:type="dxa"/>
            <w:vMerge/>
            <w:shd w:val="clear" w:color="auto" w:fill="CCCCCC"/>
            <w:vAlign w:val="center"/>
          </w:tcPr>
          <w:p w:rsidR="003B500D" w:rsidRPr="00D54A11" w:rsidRDefault="003B500D" w:rsidP="00F80867">
            <w:pPr>
              <w:pStyle w:val="af"/>
            </w:pPr>
          </w:p>
        </w:tc>
        <w:tc>
          <w:tcPr>
            <w:tcW w:w="922" w:type="dxa"/>
            <w:shd w:val="clear" w:color="auto" w:fill="auto"/>
          </w:tcPr>
          <w:p w:rsidR="003B500D" w:rsidRDefault="003B500D" w:rsidP="00F80867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N05</w:t>
            </w:r>
          </w:p>
        </w:tc>
        <w:tc>
          <w:tcPr>
            <w:tcW w:w="5877" w:type="dxa"/>
            <w:shd w:val="clear" w:color="auto" w:fill="auto"/>
          </w:tcPr>
          <w:p w:rsidR="003B500D" w:rsidRDefault="003B500D" w:rsidP="00F80867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시스템은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삭제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완료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팝업창을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띄운다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.</w:t>
            </w:r>
          </w:p>
        </w:tc>
      </w:tr>
      <w:tr w:rsidR="003B500D" w:rsidRPr="00D54A11" w:rsidTr="00F80867">
        <w:tc>
          <w:tcPr>
            <w:tcW w:w="1517" w:type="dxa"/>
            <w:vMerge/>
            <w:shd w:val="clear" w:color="auto" w:fill="CCCCCC"/>
            <w:vAlign w:val="center"/>
          </w:tcPr>
          <w:p w:rsidR="003B500D" w:rsidRPr="00D54A11" w:rsidRDefault="003B500D" w:rsidP="00F80867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22" w:type="dxa"/>
            <w:shd w:val="clear" w:color="auto" w:fill="auto"/>
          </w:tcPr>
          <w:p w:rsidR="003B500D" w:rsidRDefault="003B500D" w:rsidP="00F80867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N06</w:t>
            </w:r>
          </w:p>
        </w:tc>
        <w:tc>
          <w:tcPr>
            <w:tcW w:w="5877" w:type="dxa"/>
            <w:shd w:val="clear" w:color="auto" w:fill="auto"/>
          </w:tcPr>
          <w:p w:rsidR="003B500D" w:rsidRDefault="003B500D" w:rsidP="00F80867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사용자는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팝업에서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확인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버튼을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클릭한다</w:t>
            </w:r>
          </w:p>
        </w:tc>
      </w:tr>
      <w:tr w:rsidR="003B500D" w:rsidRPr="00D54A11" w:rsidTr="00F80867">
        <w:tc>
          <w:tcPr>
            <w:tcW w:w="1517" w:type="dxa"/>
            <w:vMerge w:val="restart"/>
            <w:shd w:val="clear" w:color="auto" w:fill="CCCCCC"/>
            <w:vAlign w:val="center"/>
          </w:tcPr>
          <w:p w:rsidR="003B500D" w:rsidRPr="00D54A11" w:rsidRDefault="003B500D" w:rsidP="00F80867">
            <w:pPr>
              <w:pStyle w:val="af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22" w:type="dxa"/>
            <w:shd w:val="clear" w:color="auto" w:fill="auto"/>
          </w:tcPr>
          <w:p w:rsidR="003B500D" w:rsidRDefault="003B500D" w:rsidP="00F80867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A01</w:t>
            </w:r>
          </w:p>
        </w:tc>
        <w:tc>
          <w:tcPr>
            <w:tcW w:w="5877" w:type="dxa"/>
            <w:shd w:val="clear" w:color="auto" w:fill="auto"/>
          </w:tcPr>
          <w:p w:rsidR="003B500D" w:rsidRDefault="003B500D" w:rsidP="00F80867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사용자가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N03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에서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취소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버튼을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클릭하면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,</w:t>
            </w:r>
            <w:r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초기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상태로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돌아간다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.</w:t>
            </w:r>
          </w:p>
        </w:tc>
      </w:tr>
      <w:tr w:rsidR="003B500D" w:rsidRPr="00D54A11" w:rsidTr="00F80867">
        <w:tc>
          <w:tcPr>
            <w:tcW w:w="1517" w:type="dxa"/>
            <w:vMerge/>
            <w:shd w:val="clear" w:color="auto" w:fill="CCCCCC"/>
            <w:vAlign w:val="center"/>
          </w:tcPr>
          <w:p w:rsidR="003B500D" w:rsidRPr="00D54A11" w:rsidRDefault="003B500D" w:rsidP="00F80867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22" w:type="dxa"/>
            <w:shd w:val="clear" w:color="auto" w:fill="auto"/>
          </w:tcPr>
          <w:p w:rsidR="003B500D" w:rsidRPr="007E70C2" w:rsidRDefault="003B500D" w:rsidP="00F80867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</w:p>
        </w:tc>
        <w:tc>
          <w:tcPr>
            <w:tcW w:w="5877" w:type="dxa"/>
            <w:shd w:val="clear" w:color="auto" w:fill="auto"/>
          </w:tcPr>
          <w:p w:rsidR="003B500D" w:rsidRPr="007E70C2" w:rsidRDefault="003B500D" w:rsidP="00F80867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</w:p>
        </w:tc>
      </w:tr>
      <w:tr w:rsidR="003B500D" w:rsidRPr="00D54A11" w:rsidTr="00F80867">
        <w:tc>
          <w:tcPr>
            <w:tcW w:w="1517" w:type="dxa"/>
            <w:vMerge w:val="restart"/>
            <w:shd w:val="clear" w:color="auto" w:fill="CCCCCC"/>
            <w:vAlign w:val="center"/>
          </w:tcPr>
          <w:p w:rsidR="003B500D" w:rsidRPr="00D54A11" w:rsidRDefault="003B500D" w:rsidP="00F80867">
            <w:pPr>
              <w:pStyle w:val="af"/>
            </w:pPr>
            <w:r w:rsidRPr="00D54A11">
              <w:rPr>
                <w:rFonts w:hint="eastAsia"/>
              </w:rPr>
              <w:t>예외 흐름</w:t>
            </w:r>
          </w:p>
        </w:tc>
        <w:tc>
          <w:tcPr>
            <w:tcW w:w="922" w:type="dxa"/>
            <w:shd w:val="clear" w:color="auto" w:fill="auto"/>
          </w:tcPr>
          <w:p w:rsidR="003B500D" w:rsidRPr="007E70C2" w:rsidRDefault="003B500D" w:rsidP="00F80867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E</w:t>
            </w:r>
            <w:r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  <w:t>01</w:t>
            </w:r>
          </w:p>
        </w:tc>
        <w:tc>
          <w:tcPr>
            <w:tcW w:w="5877" w:type="dxa"/>
            <w:shd w:val="clear" w:color="auto" w:fill="auto"/>
          </w:tcPr>
          <w:p w:rsidR="003B500D" w:rsidRPr="007E70C2" w:rsidRDefault="003B500D" w:rsidP="00F80867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시스템이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N04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에서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삭제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하지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못하면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,</w:t>
            </w:r>
            <w:r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삭제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불가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팝업창을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띄운다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.</w:t>
            </w:r>
          </w:p>
        </w:tc>
      </w:tr>
      <w:tr w:rsidR="003B500D" w:rsidRPr="00D54A11" w:rsidTr="00F80867">
        <w:tc>
          <w:tcPr>
            <w:tcW w:w="1517" w:type="dxa"/>
            <w:vMerge/>
            <w:shd w:val="clear" w:color="auto" w:fill="CCCCCC"/>
            <w:vAlign w:val="center"/>
          </w:tcPr>
          <w:p w:rsidR="003B500D" w:rsidRPr="00D54A11" w:rsidRDefault="003B500D" w:rsidP="00F80867">
            <w:pPr>
              <w:pStyle w:val="af"/>
            </w:pPr>
          </w:p>
        </w:tc>
        <w:tc>
          <w:tcPr>
            <w:tcW w:w="922" w:type="dxa"/>
            <w:shd w:val="clear" w:color="auto" w:fill="auto"/>
          </w:tcPr>
          <w:p w:rsidR="003B500D" w:rsidRPr="007E70C2" w:rsidRDefault="003B500D" w:rsidP="00F80867">
            <w:pPr>
              <w:jc w:val="center"/>
              <w:rPr>
                <w:rStyle w:val="ae"/>
              </w:rPr>
            </w:pPr>
            <w:r>
              <w:rPr>
                <w:rStyle w:val="ae"/>
                <w:rFonts w:hint="eastAsia"/>
              </w:rPr>
              <w:t>E02</w:t>
            </w:r>
          </w:p>
        </w:tc>
        <w:tc>
          <w:tcPr>
            <w:tcW w:w="5877" w:type="dxa"/>
            <w:shd w:val="clear" w:color="auto" w:fill="auto"/>
          </w:tcPr>
          <w:p w:rsidR="003B500D" w:rsidRPr="007E70C2" w:rsidRDefault="003B500D" w:rsidP="00F80867">
            <w:pPr>
              <w:jc w:val="center"/>
              <w:rPr>
                <w:rStyle w:val="ae"/>
              </w:rPr>
            </w:pPr>
            <w:r>
              <w:rPr>
                <w:rStyle w:val="ae"/>
                <w:rFonts w:hint="eastAsia"/>
              </w:rPr>
              <w:t>사용자가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삭제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불가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팝업창에서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확인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버튼을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클릭하면</w:t>
            </w:r>
            <w:r>
              <w:rPr>
                <w:rStyle w:val="ae"/>
                <w:rFonts w:hint="eastAsia"/>
              </w:rPr>
              <w:t>,</w:t>
            </w:r>
            <w:r>
              <w:rPr>
                <w:rStyle w:val="ae"/>
              </w:rPr>
              <w:t xml:space="preserve"> </w:t>
            </w:r>
            <w:r>
              <w:rPr>
                <w:rStyle w:val="ae"/>
                <w:rFonts w:hint="eastAsia"/>
              </w:rPr>
              <w:t>초기상태로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돌아간다</w:t>
            </w:r>
            <w:r>
              <w:rPr>
                <w:rStyle w:val="ae"/>
                <w:rFonts w:hint="eastAsia"/>
              </w:rPr>
              <w:t>.</w:t>
            </w:r>
          </w:p>
        </w:tc>
      </w:tr>
      <w:tr w:rsidR="003B500D" w:rsidRPr="00D54A11" w:rsidTr="00F80867">
        <w:tc>
          <w:tcPr>
            <w:tcW w:w="1517" w:type="dxa"/>
            <w:vMerge w:val="restart"/>
            <w:shd w:val="clear" w:color="auto" w:fill="CCCCCC"/>
            <w:vAlign w:val="center"/>
          </w:tcPr>
          <w:p w:rsidR="003B500D" w:rsidRPr="00D54A11" w:rsidRDefault="003B500D" w:rsidP="00F80867">
            <w:pPr>
              <w:pStyle w:val="af"/>
            </w:pPr>
            <w:r w:rsidRPr="00D54A11">
              <w:rPr>
                <w:rFonts w:hint="eastAsia"/>
              </w:rPr>
              <w:t>시나리오</w:t>
            </w:r>
          </w:p>
        </w:tc>
        <w:tc>
          <w:tcPr>
            <w:tcW w:w="922" w:type="dxa"/>
          </w:tcPr>
          <w:p w:rsidR="003B500D" w:rsidRPr="007E70C2" w:rsidRDefault="003B500D" w:rsidP="00F80867">
            <w:pPr>
              <w:jc w:val="center"/>
              <w:rPr>
                <w:rStyle w:val="ae"/>
              </w:rPr>
            </w:pPr>
            <w:r>
              <w:rPr>
                <w:rStyle w:val="ae"/>
                <w:rFonts w:hint="eastAsia"/>
              </w:rPr>
              <w:t>SN01</w:t>
            </w:r>
          </w:p>
        </w:tc>
        <w:tc>
          <w:tcPr>
            <w:tcW w:w="5877" w:type="dxa"/>
          </w:tcPr>
          <w:p w:rsidR="003B500D" w:rsidRPr="0084609A" w:rsidRDefault="003B500D" w:rsidP="00F80867">
            <w:pPr>
              <w:jc w:val="center"/>
              <w:rPr>
                <w:rStyle w:val="ae"/>
                <w:b/>
              </w:rPr>
            </w:pPr>
            <w:r>
              <w:rPr>
                <w:rStyle w:val="ae"/>
                <w:rFonts w:hint="eastAsia"/>
              </w:rPr>
              <w:t xml:space="preserve">N01 </w:t>
            </w:r>
            <w:r>
              <w:rPr>
                <w:rStyle w:val="ae"/>
                <w:rFonts w:ascii="맑은 고딕" w:hAnsi="맑은 고딕" w:hint="eastAsia"/>
              </w:rPr>
              <w:t>→ N02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ascii="맑은 고딕" w:hAnsi="맑은 고딕" w:hint="eastAsia"/>
              </w:rPr>
              <w:t>→ N03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ascii="맑은 고딕" w:hAnsi="맑은 고딕" w:hint="eastAsia"/>
              </w:rPr>
              <w:t>→ N04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ascii="맑은 고딕" w:hAnsi="맑은 고딕" w:hint="eastAsia"/>
              </w:rPr>
              <w:t>→ N05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ascii="맑은 고딕" w:hAnsi="맑은 고딕" w:hint="eastAsia"/>
              </w:rPr>
              <w:t>→ N06</w:t>
            </w:r>
          </w:p>
        </w:tc>
      </w:tr>
      <w:tr w:rsidR="003B500D" w:rsidRPr="00D54A11" w:rsidTr="00F80867">
        <w:tc>
          <w:tcPr>
            <w:tcW w:w="1517" w:type="dxa"/>
            <w:vMerge/>
            <w:shd w:val="clear" w:color="auto" w:fill="CCCCCC"/>
            <w:vAlign w:val="center"/>
          </w:tcPr>
          <w:p w:rsidR="003B500D" w:rsidRPr="00D54A11" w:rsidRDefault="003B500D" w:rsidP="00F80867">
            <w:pPr>
              <w:pStyle w:val="af"/>
            </w:pPr>
          </w:p>
        </w:tc>
        <w:tc>
          <w:tcPr>
            <w:tcW w:w="922" w:type="dxa"/>
          </w:tcPr>
          <w:p w:rsidR="003B500D" w:rsidRPr="007E70C2" w:rsidRDefault="003B500D" w:rsidP="00F80867">
            <w:pPr>
              <w:jc w:val="center"/>
              <w:rPr>
                <w:rStyle w:val="ae"/>
              </w:rPr>
            </w:pPr>
            <w:r>
              <w:rPr>
                <w:rStyle w:val="ae"/>
                <w:rFonts w:hint="eastAsia"/>
              </w:rPr>
              <w:t>SN02</w:t>
            </w:r>
          </w:p>
        </w:tc>
        <w:tc>
          <w:tcPr>
            <w:tcW w:w="5877" w:type="dxa"/>
          </w:tcPr>
          <w:p w:rsidR="003B500D" w:rsidRPr="0084609A" w:rsidRDefault="003B500D" w:rsidP="00F80867">
            <w:pPr>
              <w:jc w:val="center"/>
              <w:rPr>
                <w:rStyle w:val="ae"/>
              </w:rPr>
            </w:pPr>
            <w:r>
              <w:rPr>
                <w:rStyle w:val="ae"/>
                <w:rFonts w:hint="eastAsia"/>
              </w:rPr>
              <w:t xml:space="preserve">N01 </w:t>
            </w:r>
            <w:r>
              <w:rPr>
                <w:rStyle w:val="ae"/>
                <w:rFonts w:ascii="맑은 고딕" w:hAnsi="맑은 고딕" w:hint="eastAsia"/>
              </w:rPr>
              <w:t>→ N02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ascii="맑은 고딕" w:hAnsi="맑은 고딕" w:hint="eastAsia"/>
              </w:rPr>
              <w:t>→ A01</w:t>
            </w:r>
          </w:p>
        </w:tc>
      </w:tr>
      <w:tr w:rsidR="003B500D" w:rsidRPr="00D54A11" w:rsidTr="00F80867">
        <w:tc>
          <w:tcPr>
            <w:tcW w:w="1517" w:type="dxa"/>
            <w:vMerge/>
            <w:shd w:val="clear" w:color="auto" w:fill="CCCCCC"/>
            <w:vAlign w:val="center"/>
          </w:tcPr>
          <w:p w:rsidR="003B500D" w:rsidRPr="00D54A11" w:rsidRDefault="003B500D" w:rsidP="00F80867">
            <w:pPr>
              <w:pStyle w:val="af"/>
            </w:pPr>
          </w:p>
        </w:tc>
        <w:tc>
          <w:tcPr>
            <w:tcW w:w="922" w:type="dxa"/>
          </w:tcPr>
          <w:p w:rsidR="003B500D" w:rsidRPr="007E70C2" w:rsidRDefault="003B500D" w:rsidP="00F80867">
            <w:pPr>
              <w:jc w:val="center"/>
              <w:rPr>
                <w:rStyle w:val="ae"/>
              </w:rPr>
            </w:pPr>
            <w:r>
              <w:rPr>
                <w:rStyle w:val="ae"/>
                <w:rFonts w:hint="eastAsia"/>
              </w:rPr>
              <w:t>SN03</w:t>
            </w:r>
          </w:p>
        </w:tc>
        <w:tc>
          <w:tcPr>
            <w:tcW w:w="5877" w:type="dxa"/>
          </w:tcPr>
          <w:p w:rsidR="003B500D" w:rsidRPr="007E70C2" w:rsidRDefault="003B500D" w:rsidP="00F80867">
            <w:pPr>
              <w:jc w:val="center"/>
              <w:rPr>
                <w:rStyle w:val="ae"/>
              </w:rPr>
            </w:pPr>
            <w:r>
              <w:rPr>
                <w:rStyle w:val="ae"/>
                <w:rFonts w:hint="eastAsia"/>
              </w:rPr>
              <w:t xml:space="preserve">N01 </w:t>
            </w:r>
            <w:r>
              <w:rPr>
                <w:rStyle w:val="ae"/>
                <w:rFonts w:ascii="맑은 고딕" w:hAnsi="맑은 고딕" w:hint="eastAsia"/>
              </w:rPr>
              <w:t>→ N02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ascii="맑은 고딕" w:hAnsi="맑은 고딕" w:hint="eastAsia"/>
              </w:rPr>
              <w:t>→ N03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ascii="맑은 고딕" w:hAnsi="맑은 고딕" w:hint="eastAsia"/>
              </w:rPr>
              <w:t>→ E01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ascii="맑은 고딕" w:hAnsi="맑은 고딕" w:hint="eastAsia"/>
              </w:rPr>
              <w:t>→ E02</w:t>
            </w:r>
          </w:p>
        </w:tc>
      </w:tr>
    </w:tbl>
    <w:p w:rsidR="003B500D" w:rsidRDefault="003B500D" w:rsidP="003B500D">
      <w:pPr>
        <w:jc w:val="center"/>
      </w:pPr>
    </w:p>
    <w:p w:rsidR="003B500D" w:rsidRDefault="003B500D" w:rsidP="003B500D">
      <w:pPr>
        <w:jc w:val="center"/>
        <w:sectPr w:rsidR="003B500D" w:rsidSect="003B500D">
          <w:headerReference w:type="default" r:id="rId12"/>
          <w:footerReference w:type="even" r:id="rId13"/>
          <w:footerReference w:type="default" r:id="rId14"/>
          <w:type w:val="continuous"/>
          <w:pgSz w:w="11906" w:h="16838"/>
          <w:pgMar w:top="1985" w:right="1701" w:bottom="1701" w:left="1701" w:header="851" w:footer="992" w:gutter="0"/>
          <w:pgNumType w:fmt="numberInDash" w:start="0"/>
          <w:cols w:space="425"/>
          <w:titlePg/>
          <w:docGrid w:type="lines" w:linePitch="360"/>
        </w:sectPr>
      </w:pPr>
    </w:p>
    <w:p w:rsidR="003B500D" w:rsidRPr="003B500D" w:rsidRDefault="003B500D" w:rsidP="003B500D">
      <w:pPr>
        <w:widowControl/>
        <w:wordWrap/>
        <w:autoSpaceDE/>
        <w:autoSpaceDN/>
        <w:jc w:val="left"/>
      </w:pPr>
      <w:r>
        <w:br w:type="page"/>
      </w:r>
    </w:p>
    <w:p w:rsidR="003B500D" w:rsidRDefault="003B500D" w:rsidP="00DF0199">
      <w:pPr>
        <w:pStyle w:val="4"/>
        <w:rPr>
          <w:rStyle w:val="ae"/>
        </w:rPr>
      </w:pPr>
      <w:r w:rsidRPr="00C25FFA">
        <w:rPr>
          <w:rFonts w:hint="eastAsia"/>
        </w:rPr>
        <w:lastRenderedPageBreak/>
        <w:t xml:space="preserve">ID: </w:t>
      </w:r>
      <w:r>
        <w:rPr>
          <w:rStyle w:val="ae"/>
          <w:rFonts w:hint="eastAsia"/>
        </w:rPr>
        <w:t>UC003</w:t>
      </w:r>
      <w:r w:rsidRPr="00C7705C">
        <w:rPr>
          <w:rStyle w:val="ae"/>
          <w:rFonts w:hint="eastAsia"/>
        </w:rPr>
        <w:t xml:space="preserve"> 과목 </w:t>
      </w:r>
      <w:r>
        <w:rPr>
          <w:rStyle w:val="ae"/>
          <w:rFonts w:hint="eastAsia"/>
        </w:rPr>
        <w:t>삭제</w:t>
      </w:r>
    </w:p>
    <w:p w:rsidR="003B500D" w:rsidRPr="008843DE" w:rsidRDefault="003B500D" w:rsidP="003B500D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16"/>
      </w:tblGrid>
      <w:tr w:rsidR="003B500D" w:rsidRPr="00BA2195" w:rsidTr="00F80867">
        <w:tc>
          <w:tcPr>
            <w:tcW w:w="8524" w:type="dxa"/>
          </w:tcPr>
          <w:p w:rsidR="003B500D" w:rsidRPr="00BA2195" w:rsidRDefault="003B500D" w:rsidP="00F80867">
            <w:pPr>
              <w:jc w:val="center"/>
            </w:pPr>
            <w:r w:rsidRPr="00C7705C">
              <w:rPr>
                <w:rStyle w:val="ae"/>
                <w:rFonts w:hint="eastAsia"/>
              </w:rPr>
              <w:t>등록된</w:t>
            </w:r>
            <w:r w:rsidRPr="00C7705C">
              <w:rPr>
                <w:rStyle w:val="ae"/>
                <w:rFonts w:hint="eastAsia"/>
              </w:rPr>
              <w:t xml:space="preserve"> </w:t>
            </w:r>
            <w:r w:rsidRPr="00C7705C">
              <w:rPr>
                <w:rStyle w:val="ae"/>
                <w:rFonts w:hint="eastAsia"/>
              </w:rPr>
              <w:t>과목을</w:t>
            </w:r>
            <w:r w:rsidRPr="00C7705C">
              <w:rPr>
                <w:rStyle w:val="ae"/>
                <w:rFonts w:hint="eastAsia"/>
              </w:rPr>
              <w:t xml:space="preserve"> </w:t>
            </w:r>
            <w:r w:rsidRPr="00C7705C">
              <w:rPr>
                <w:rStyle w:val="ae"/>
                <w:rFonts w:hint="eastAsia"/>
              </w:rPr>
              <w:t>삭제한다</w:t>
            </w:r>
            <w:r w:rsidRPr="00C7705C">
              <w:rPr>
                <w:rStyle w:val="ae"/>
                <w:rFonts w:hint="eastAsia"/>
              </w:rPr>
              <w:t>.</w:t>
            </w:r>
          </w:p>
        </w:tc>
      </w:tr>
    </w:tbl>
    <w:p w:rsidR="003B500D" w:rsidRPr="007E70C2" w:rsidRDefault="003B500D" w:rsidP="003B500D">
      <w:pPr>
        <w:jc w:val="center"/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7"/>
        <w:gridCol w:w="922"/>
        <w:gridCol w:w="5877"/>
      </w:tblGrid>
      <w:tr w:rsidR="003B500D" w:rsidRPr="00D54A11" w:rsidTr="00F80867">
        <w:tc>
          <w:tcPr>
            <w:tcW w:w="1517" w:type="dxa"/>
            <w:shd w:val="clear" w:color="auto" w:fill="CCCCCC"/>
            <w:vAlign w:val="center"/>
          </w:tcPr>
          <w:p w:rsidR="003B500D" w:rsidRPr="00D54A11" w:rsidRDefault="003B500D" w:rsidP="00F80867">
            <w:pPr>
              <w:pStyle w:val="af"/>
            </w:pPr>
            <w:r w:rsidRPr="00D54A11">
              <w:rPr>
                <w:rFonts w:hint="eastAsia"/>
              </w:rPr>
              <w:t>설명</w:t>
            </w:r>
          </w:p>
        </w:tc>
        <w:tc>
          <w:tcPr>
            <w:tcW w:w="6799" w:type="dxa"/>
            <w:gridSpan w:val="2"/>
          </w:tcPr>
          <w:p w:rsidR="003B500D" w:rsidRPr="007E70C2" w:rsidRDefault="003B500D" w:rsidP="00F80867">
            <w:pPr>
              <w:jc w:val="center"/>
              <w:rPr>
                <w:rStyle w:val="ae"/>
              </w:rPr>
            </w:pPr>
            <w:r>
              <w:rPr>
                <w:rStyle w:val="ae"/>
                <w:rFonts w:hint="eastAsia"/>
              </w:rPr>
              <w:t>등록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되어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있는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과목을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수정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한다</w:t>
            </w:r>
            <w:r>
              <w:rPr>
                <w:rStyle w:val="ae"/>
                <w:rFonts w:hint="eastAsia"/>
              </w:rPr>
              <w:t>.</w:t>
            </w:r>
          </w:p>
        </w:tc>
      </w:tr>
      <w:tr w:rsidR="003B500D" w:rsidRPr="00D54A11" w:rsidTr="00F80867">
        <w:tc>
          <w:tcPr>
            <w:tcW w:w="1517" w:type="dxa"/>
            <w:shd w:val="clear" w:color="auto" w:fill="CCCCCC"/>
            <w:vAlign w:val="center"/>
          </w:tcPr>
          <w:p w:rsidR="003B500D" w:rsidRPr="00D54A11" w:rsidRDefault="003B500D" w:rsidP="00F80867">
            <w:pPr>
              <w:pStyle w:val="af"/>
            </w:pPr>
            <w:r w:rsidRPr="00D54A11">
              <w:rPr>
                <w:rFonts w:hint="eastAsia"/>
              </w:rPr>
              <w:t>관련 액터</w:t>
            </w:r>
          </w:p>
        </w:tc>
        <w:tc>
          <w:tcPr>
            <w:tcW w:w="6799" w:type="dxa"/>
            <w:gridSpan w:val="2"/>
          </w:tcPr>
          <w:p w:rsidR="003B500D" w:rsidRPr="007E70C2" w:rsidRDefault="003B500D" w:rsidP="00F80867">
            <w:pPr>
              <w:jc w:val="center"/>
              <w:rPr>
                <w:rStyle w:val="ae"/>
              </w:rPr>
            </w:pPr>
            <w:r>
              <w:rPr>
                <w:rStyle w:val="ae"/>
                <w:rFonts w:hint="eastAsia"/>
              </w:rPr>
              <w:t>user</w:t>
            </w:r>
          </w:p>
        </w:tc>
      </w:tr>
      <w:tr w:rsidR="003B500D" w:rsidRPr="00D54A11" w:rsidTr="00F80867">
        <w:tc>
          <w:tcPr>
            <w:tcW w:w="1517" w:type="dxa"/>
            <w:shd w:val="clear" w:color="auto" w:fill="CCCCCC"/>
            <w:vAlign w:val="center"/>
          </w:tcPr>
          <w:p w:rsidR="003B500D" w:rsidRPr="00D54A11" w:rsidRDefault="003B500D" w:rsidP="00F80867">
            <w:pPr>
              <w:pStyle w:val="af"/>
            </w:pPr>
            <w:r w:rsidRPr="00D54A11">
              <w:rPr>
                <w:rFonts w:hint="eastAsia"/>
              </w:rPr>
              <w:t>사전 조건</w:t>
            </w:r>
          </w:p>
        </w:tc>
        <w:tc>
          <w:tcPr>
            <w:tcW w:w="6799" w:type="dxa"/>
            <w:gridSpan w:val="2"/>
          </w:tcPr>
          <w:p w:rsidR="003B500D" w:rsidRPr="007E70C2" w:rsidRDefault="003B500D" w:rsidP="00F80867">
            <w:pPr>
              <w:jc w:val="center"/>
              <w:rPr>
                <w:rStyle w:val="ae"/>
              </w:rPr>
            </w:pPr>
            <w:r>
              <w:rPr>
                <w:rStyle w:val="ae"/>
                <w:rFonts w:hint="eastAsia"/>
              </w:rPr>
              <w:t>과목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등록</w:t>
            </w:r>
          </w:p>
        </w:tc>
      </w:tr>
      <w:tr w:rsidR="003B500D" w:rsidRPr="00D54A11" w:rsidTr="00F80867">
        <w:tc>
          <w:tcPr>
            <w:tcW w:w="1517" w:type="dxa"/>
            <w:shd w:val="clear" w:color="auto" w:fill="CCCCCC"/>
            <w:vAlign w:val="center"/>
          </w:tcPr>
          <w:p w:rsidR="003B500D" w:rsidRPr="00D54A11" w:rsidRDefault="003B500D" w:rsidP="00F80867">
            <w:pPr>
              <w:pStyle w:val="af"/>
            </w:pPr>
            <w:r w:rsidRPr="00D54A11">
              <w:rPr>
                <w:rFonts w:hint="eastAsia"/>
              </w:rPr>
              <w:t>사후 조건</w:t>
            </w:r>
          </w:p>
        </w:tc>
        <w:tc>
          <w:tcPr>
            <w:tcW w:w="6799" w:type="dxa"/>
            <w:gridSpan w:val="2"/>
          </w:tcPr>
          <w:p w:rsidR="003B500D" w:rsidRPr="007E70C2" w:rsidRDefault="003B500D" w:rsidP="00F80867">
            <w:pPr>
              <w:jc w:val="center"/>
              <w:rPr>
                <w:rStyle w:val="ae"/>
              </w:rPr>
            </w:pPr>
          </w:p>
        </w:tc>
      </w:tr>
      <w:tr w:rsidR="003B500D" w:rsidRPr="00D54A11" w:rsidTr="00F80867">
        <w:tc>
          <w:tcPr>
            <w:tcW w:w="1517" w:type="dxa"/>
            <w:vMerge w:val="restart"/>
            <w:shd w:val="clear" w:color="auto" w:fill="CCCCCC"/>
            <w:vAlign w:val="center"/>
          </w:tcPr>
          <w:p w:rsidR="003B500D" w:rsidRPr="00D54A11" w:rsidRDefault="003B500D" w:rsidP="00F80867">
            <w:pPr>
              <w:pStyle w:val="af"/>
            </w:pPr>
            <w:r w:rsidRPr="00D54A11"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  <w:r w:rsidRPr="00D54A11">
              <w:rPr>
                <w:rFonts w:hint="eastAsia"/>
              </w:rPr>
              <w:t>흐름</w:t>
            </w:r>
          </w:p>
        </w:tc>
        <w:tc>
          <w:tcPr>
            <w:tcW w:w="922" w:type="dxa"/>
            <w:shd w:val="clear" w:color="auto" w:fill="auto"/>
          </w:tcPr>
          <w:p w:rsidR="003B500D" w:rsidRPr="007E70C2" w:rsidRDefault="003B500D" w:rsidP="00F80867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  <w:t>N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01</w:t>
            </w:r>
          </w:p>
        </w:tc>
        <w:tc>
          <w:tcPr>
            <w:tcW w:w="5877" w:type="dxa"/>
            <w:shd w:val="clear" w:color="auto" w:fill="auto"/>
          </w:tcPr>
          <w:p w:rsidR="003B500D" w:rsidRPr="007E70C2" w:rsidRDefault="003B500D" w:rsidP="00F80867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사용자는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과목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수정버튼을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누른다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.</w:t>
            </w:r>
          </w:p>
        </w:tc>
      </w:tr>
      <w:tr w:rsidR="003B500D" w:rsidRPr="00D54A11" w:rsidTr="00F80867">
        <w:tc>
          <w:tcPr>
            <w:tcW w:w="1517" w:type="dxa"/>
            <w:vMerge/>
            <w:shd w:val="clear" w:color="auto" w:fill="CCCCCC"/>
            <w:vAlign w:val="center"/>
          </w:tcPr>
          <w:p w:rsidR="003B500D" w:rsidRPr="00D54A11" w:rsidRDefault="003B500D" w:rsidP="00F80867">
            <w:pPr>
              <w:pStyle w:val="af"/>
            </w:pPr>
          </w:p>
        </w:tc>
        <w:tc>
          <w:tcPr>
            <w:tcW w:w="922" w:type="dxa"/>
            <w:shd w:val="clear" w:color="auto" w:fill="auto"/>
          </w:tcPr>
          <w:p w:rsidR="003B500D" w:rsidRPr="007E70C2" w:rsidRDefault="003B500D" w:rsidP="00F80867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  <w:t>N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02</w:t>
            </w:r>
          </w:p>
        </w:tc>
        <w:tc>
          <w:tcPr>
            <w:tcW w:w="5877" w:type="dxa"/>
            <w:shd w:val="clear" w:color="auto" w:fill="auto"/>
          </w:tcPr>
          <w:p w:rsidR="003B500D" w:rsidRPr="007E70C2" w:rsidRDefault="003B500D" w:rsidP="00F80867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시스템은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과목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수정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창을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실행한다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..</w:t>
            </w:r>
          </w:p>
        </w:tc>
      </w:tr>
      <w:tr w:rsidR="003B500D" w:rsidRPr="00D54A11" w:rsidTr="00F80867">
        <w:tc>
          <w:tcPr>
            <w:tcW w:w="1517" w:type="dxa"/>
            <w:vMerge/>
            <w:shd w:val="clear" w:color="auto" w:fill="CCCCCC"/>
            <w:vAlign w:val="center"/>
          </w:tcPr>
          <w:p w:rsidR="003B500D" w:rsidRPr="00D54A11" w:rsidRDefault="003B500D" w:rsidP="00F80867">
            <w:pPr>
              <w:pStyle w:val="af"/>
            </w:pPr>
          </w:p>
        </w:tc>
        <w:tc>
          <w:tcPr>
            <w:tcW w:w="922" w:type="dxa"/>
            <w:shd w:val="clear" w:color="auto" w:fill="auto"/>
          </w:tcPr>
          <w:p w:rsidR="003B500D" w:rsidRPr="007E70C2" w:rsidRDefault="003B500D" w:rsidP="00F80867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N03</w:t>
            </w:r>
          </w:p>
        </w:tc>
        <w:tc>
          <w:tcPr>
            <w:tcW w:w="5877" w:type="dxa"/>
            <w:shd w:val="clear" w:color="auto" w:fill="auto"/>
          </w:tcPr>
          <w:p w:rsidR="003B500D" w:rsidRPr="007E70C2" w:rsidRDefault="003B500D" w:rsidP="00F80867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사용자는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과목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수정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창에서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수정한다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.</w:t>
            </w:r>
          </w:p>
        </w:tc>
      </w:tr>
      <w:tr w:rsidR="003B500D" w:rsidRPr="00D54A11" w:rsidTr="00F80867">
        <w:tc>
          <w:tcPr>
            <w:tcW w:w="1517" w:type="dxa"/>
            <w:vMerge/>
            <w:shd w:val="clear" w:color="auto" w:fill="CCCCCC"/>
            <w:vAlign w:val="center"/>
          </w:tcPr>
          <w:p w:rsidR="003B500D" w:rsidRPr="00D54A11" w:rsidRDefault="003B500D" w:rsidP="00F80867">
            <w:pPr>
              <w:pStyle w:val="af"/>
            </w:pPr>
          </w:p>
        </w:tc>
        <w:tc>
          <w:tcPr>
            <w:tcW w:w="922" w:type="dxa"/>
            <w:shd w:val="clear" w:color="auto" w:fill="auto"/>
          </w:tcPr>
          <w:p w:rsidR="003B500D" w:rsidRDefault="003B500D" w:rsidP="00F80867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N04</w:t>
            </w:r>
          </w:p>
        </w:tc>
        <w:tc>
          <w:tcPr>
            <w:tcW w:w="5877" w:type="dxa"/>
            <w:shd w:val="clear" w:color="auto" w:fill="auto"/>
          </w:tcPr>
          <w:p w:rsidR="003B500D" w:rsidRDefault="003B500D" w:rsidP="00F80867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사용자는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저장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버튼을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누른다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.</w:t>
            </w:r>
          </w:p>
        </w:tc>
      </w:tr>
      <w:tr w:rsidR="003B500D" w:rsidRPr="00D54A11" w:rsidTr="00F80867">
        <w:tc>
          <w:tcPr>
            <w:tcW w:w="1517" w:type="dxa"/>
            <w:vMerge/>
            <w:shd w:val="clear" w:color="auto" w:fill="CCCCCC"/>
            <w:vAlign w:val="center"/>
          </w:tcPr>
          <w:p w:rsidR="003B500D" w:rsidRPr="00D54A11" w:rsidRDefault="003B500D" w:rsidP="00F80867">
            <w:pPr>
              <w:pStyle w:val="af"/>
            </w:pPr>
          </w:p>
        </w:tc>
        <w:tc>
          <w:tcPr>
            <w:tcW w:w="922" w:type="dxa"/>
            <w:shd w:val="clear" w:color="auto" w:fill="auto"/>
          </w:tcPr>
          <w:p w:rsidR="003B500D" w:rsidRDefault="003B500D" w:rsidP="00F80867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N05</w:t>
            </w:r>
          </w:p>
        </w:tc>
        <w:tc>
          <w:tcPr>
            <w:tcW w:w="5877" w:type="dxa"/>
            <w:shd w:val="clear" w:color="auto" w:fill="auto"/>
          </w:tcPr>
          <w:p w:rsidR="003B500D" w:rsidRDefault="003B500D" w:rsidP="00F80867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시스템은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과목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수정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내용을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저장한다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..</w:t>
            </w:r>
          </w:p>
        </w:tc>
      </w:tr>
      <w:tr w:rsidR="003B500D" w:rsidRPr="00D54A11" w:rsidTr="00F80867">
        <w:tc>
          <w:tcPr>
            <w:tcW w:w="1517" w:type="dxa"/>
            <w:vMerge/>
            <w:shd w:val="clear" w:color="auto" w:fill="CCCCCC"/>
            <w:vAlign w:val="center"/>
          </w:tcPr>
          <w:p w:rsidR="003B500D" w:rsidRPr="00D54A11" w:rsidRDefault="003B500D" w:rsidP="00F80867">
            <w:pPr>
              <w:pStyle w:val="af"/>
            </w:pPr>
          </w:p>
        </w:tc>
        <w:tc>
          <w:tcPr>
            <w:tcW w:w="922" w:type="dxa"/>
            <w:shd w:val="clear" w:color="auto" w:fill="auto"/>
          </w:tcPr>
          <w:p w:rsidR="003B500D" w:rsidRDefault="003B500D" w:rsidP="00F80867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N06</w:t>
            </w:r>
          </w:p>
        </w:tc>
        <w:tc>
          <w:tcPr>
            <w:tcW w:w="5877" w:type="dxa"/>
            <w:shd w:val="clear" w:color="auto" w:fill="auto"/>
          </w:tcPr>
          <w:p w:rsidR="003B500D" w:rsidRDefault="003B500D" w:rsidP="00F80867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시스템은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과목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수정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완료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팝업창을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띄운다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.</w:t>
            </w:r>
          </w:p>
        </w:tc>
      </w:tr>
      <w:tr w:rsidR="003B500D" w:rsidRPr="00D54A11" w:rsidTr="00F80867">
        <w:tc>
          <w:tcPr>
            <w:tcW w:w="1517" w:type="dxa"/>
            <w:vMerge/>
            <w:shd w:val="clear" w:color="auto" w:fill="CCCCCC"/>
            <w:vAlign w:val="center"/>
          </w:tcPr>
          <w:p w:rsidR="003B500D" w:rsidRPr="00D54A11" w:rsidRDefault="003B500D" w:rsidP="00F80867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22" w:type="dxa"/>
            <w:shd w:val="clear" w:color="auto" w:fill="auto"/>
          </w:tcPr>
          <w:p w:rsidR="003B500D" w:rsidRDefault="003B500D" w:rsidP="00F80867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N07</w:t>
            </w:r>
          </w:p>
        </w:tc>
        <w:tc>
          <w:tcPr>
            <w:tcW w:w="5877" w:type="dxa"/>
            <w:shd w:val="clear" w:color="auto" w:fill="auto"/>
          </w:tcPr>
          <w:p w:rsidR="003B500D" w:rsidRDefault="003B500D" w:rsidP="00F80867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사용자는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팝업에서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확인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버튼을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클릭한다</w:t>
            </w:r>
          </w:p>
        </w:tc>
      </w:tr>
      <w:tr w:rsidR="003B500D" w:rsidRPr="00D54A11" w:rsidTr="00F80867">
        <w:tc>
          <w:tcPr>
            <w:tcW w:w="1517" w:type="dxa"/>
            <w:vMerge w:val="restart"/>
            <w:shd w:val="clear" w:color="auto" w:fill="CCCCCC"/>
            <w:vAlign w:val="center"/>
          </w:tcPr>
          <w:p w:rsidR="003B500D" w:rsidRPr="00D54A11" w:rsidRDefault="003B500D" w:rsidP="00F80867">
            <w:pPr>
              <w:pStyle w:val="af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22" w:type="dxa"/>
            <w:shd w:val="clear" w:color="auto" w:fill="auto"/>
          </w:tcPr>
          <w:p w:rsidR="003B500D" w:rsidRDefault="003B500D" w:rsidP="00F80867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A01</w:t>
            </w:r>
          </w:p>
        </w:tc>
        <w:tc>
          <w:tcPr>
            <w:tcW w:w="5877" w:type="dxa"/>
            <w:shd w:val="clear" w:color="auto" w:fill="auto"/>
          </w:tcPr>
          <w:p w:rsidR="003B500D" w:rsidRDefault="003B500D" w:rsidP="00F80867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사용자가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N04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에서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취소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버튼을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클릭하면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,</w:t>
            </w:r>
            <w:r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시스템은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과목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수정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취소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팝업창을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띄운다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.</w:t>
            </w:r>
          </w:p>
        </w:tc>
      </w:tr>
      <w:tr w:rsidR="003B500D" w:rsidRPr="00D54A11" w:rsidTr="00F80867">
        <w:tc>
          <w:tcPr>
            <w:tcW w:w="1517" w:type="dxa"/>
            <w:vMerge/>
            <w:shd w:val="clear" w:color="auto" w:fill="CCCCCC"/>
            <w:vAlign w:val="center"/>
          </w:tcPr>
          <w:p w:rsidR="003B500D" w:rsidRPr="00D54A11" w:rsidRDefault="003B500D" w:rsidP="00F80867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22" w:type="dxa"/>
            <w:shd w:val="clear" w:color="auto" w:fill="auto"/>
          </w:tcPr>
          <w:p w:rsidR="003B500D" w:rsidRPr="007E70C2" w:rsidRDefault="003B500D" w:rsidP="00F80867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A02</w:t>
            </w:r>
          </w:p>
        </w:tc>
        <w:tc>
          <w:tcPr>
            <w:tcW w:w="5877" w:type="dxa"/>
            <w:shd w:val="clear" w:color="auto" w:fill="auto"/>
          </w:tcPr>
          <w:p w:rsidR="003B500D" w:rsidRPr="007E70C2" w:rsidRDefault="003B500D" w:rsidP="00F80867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사용자가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과목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수정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취소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팝업창에서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확인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버튼을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클릭하면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,</w:t>
            </w:r>
            <w:r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시스템은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초기상태로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돌아간다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.</w:t>
            </w:r>
          </w:p>
        </w:tc>
      </w:tr>
      <w:tr w:rsidR="003B500D" w:rsidRPr="00D54A11" w:rsidTr="00F80867">
        <w:tc>
          <w:tcPr>
            <w:tcW w:w="1517" w:type="dxa"/>
            <w:vMerge w:val="restart"/>
            <w:shd w:val="clear" w:color="auto" w:fill="CCCCCC"/>
            <w:vAlign w:val="center"/>
          </w:tcPr>
          <w:p w:rsidR="003B500D" w:rsidRPr="00D54A11" w:rsidRDefault="003B500D" w:rsidP="00F80867">
            <w:pPr>
              <w:pStyle w:val="af"/>
            </w:pPr>
            <w:r w:rsidRPr="00D54A11">
              <w:rPr>
                <w:rFonts w:hint="eastAsia"/>
              </w:rPr>
              <w:t>예외 흐름</w:t>
            </w:r>
          </w:p>
        </w:tc>
        <w:tc>
          <w:tcPr>
            <w:tcW w:w="922" w:type="dxa"/>
            <w:shd w:val="clear" w:color="auto" w:fill="auto"/>
          </w:tcPr>
          <w:p w:rsidR="003B500D" w:rsidRPr="007E70C2" w:rsidRDefault="003B500D" w:rsidP="00F80867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E</w:t>
            </w:r>
            <w:r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  <w:t>01</w:t>
            </w:r>
          </w:p>
        </w:tc>
        <w:tc>
          <w:tcPr>
            <w:tcW w:w="5877" w:type="dxa"/>
            <w:shd w:val="clear" w:color="auto" w:fill="auto"/>
          </w:tcPr>
          <w:p w:rsidR="003B500D" w:rsidRPr="007E70C2" w:rsidRDefault="003B500D" w:rsidP="00F80867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시스템이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N05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에서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수정내용을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저장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하지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못하면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,</w:t>
            </w:r>
            <w:r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수정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불가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팝업창을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띄운다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.</w:t>
            </w:r>
          </w:p>
        </w:tc>
      </w:tr>
      <w:tr w:rsidR="003B500D" w:rsidRPr="00D54A11" w:rsidTr="00F80867">
        <w:tc>
          <w:tcPr>
            <w:tcW w:w="1517" w:type="dxa"/>
            <w:vMerge/>
            <w:shd w:val="clear" w:color="auto" w:fill="CCCCCC"/>
            <w:vAlign w:val="center"/>
          </w:tcPr>
          <w:p w:rsidR="003B500D" w:rsidRPr="00D54A11" w:rsidRDefault="003B500D" w:rsidP="00F80867">
            <w:pPr>
              <w:pStyle w:val="af"/>
            </w:pPr>
          </w:p>
        </w:tc>
        <w:tc>
          <w:tcPr>
            <w:tcW w:w="922" w:type="dxa"/>
            <w:shd w:val="clear" w:color="auto" w:fill="auto"/>
          </w:tcPr>
          <w:p w:rsidR="003B500D" w:rsidRPr="007E70C2" w:rsidRDefault="003B500D" w:rsidP="00F80867">
            <w:pPr>
              <w:jc w:val="center"/>
              <w:rPr>
                <w:rStyle w:val="ae"/>
              </w:rPr>
            </w:pPr>
            <w:r>
              <w:rPr>
                <w:rStyle w:val="ae"/>
                <w:rFonts w:hint="eastAsia"/>
              </w:rPr>
              <w:t>E02</w:t>
            </w:r>
          </w:p>
        </w:tc>
        <w:tc>
          <w:tcPr>
            <w:tcW w:w="5877" w:type="dxa"/>
            <w:shd w:val="clear" w:color="auto" w:fill="auto"/>
          </w:tcPr>
          <w:p w:rsidR="003B500D" w:rsidRPr="007E70C2" w:rsidRDefault="003B500D" w:rsidP="00F80867">
            <w:pPr>
              <w:jc w:val="center"/>
              <w:rPr>
                <w:rStyle w:val="ae"/>
              </w:rPr>
            </w:pPr>
            <w:r>
              <w:rPr>
                <w:rStyle w:val="ae"/>
                <w:rFonts w:hint="eastAsia"/>
              </w:rPr>
              <w:t>사용자가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수정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불가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팝업창에서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확인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버튼을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클릭하면</w:t>
            </w:r>
            <w:r>
              <w:rPr>
                <w:rStyle w:val="ae"/>
                <w:rFonts w:hint="eastAsia"/>
              </w:rPr>
              <w:t>,</w:t>
            </w:r>
            <w:r>
              <w:rPr>
                <w:rStyle w:val="ae"/>
              </w:rPr>
              <w:t xml:space="preserve"> </w:t>
            </w:r>
            <w:r>
              <w:rPr>
                <w:rStyle w:val="ae"/>
                <w:rFonts w:hint="eastAsia"/>
              </w:rPr>
              <w:t>초기상태로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돌아간다</w:t>
            </w:r>
            <w:r>
              <w:rPr>
                <w:rStyle w:val="ae"/>
                <w:rFonts w:hint="eastAsia"/>
              </w:rPr>
              <w:t>.</w:t>
            </w:r>
          </w:p>
        </w:tc>
      </w:tr>
      <w:tr w:rsidR="003B500D" w:rsidRPr="00D54A11" w:rsidTr="00F80867">
        <w:tc>
          <w:tcPr>
            <w:tcW w:w="1517" w:type="dxa"/>
            <w:vMerge w:val="restart"/>
            <w:shd w:val="clear" w:color="auto" w:fill="CCCCCC"/>
            <w:vAlign w:val="center"/>
          </w:tcPr>
          <w:p w:rsidR="003B500D" w:rsidRPr="00D54A11" w:rsidRDefault="003B500D" w:rsidP="00F80867">
            <w:pPr>
              <w:pStyle w:val="af"/>
            </w:pPr>
            <w:r w:rsidRPr="00D54A11">
              <w:rPr>
                <w:rFonts w:hint="eastAsia"/>
              </w:rPr>
              <w:t>시나리오</w:t>
            </w:r>
          </w:p>
        </w:tc>
        <w:tc>
          <w:tcPr>
            <w:tcW w:w="922" w:type="dxa"/>
          </w:tcPr>
          <w:p w:rsidR="003B500D" w:rsidRPr="007E70C2" w:rsidRDefault="003B500D" w:rsidP="00F80867">
            <w:pPr>
              <w:jc w:val="center"/>
              <w:rPr>
                <w:rStyle w:val="ae"/>
              </w:rPr>
            </w:pPr>
            <w:r>
              <w:rPr>
                <w:rStyle w:val="ae"/>
                <w:rFonts w:hint="eastAsia"/>
              </w:rPr>
              <w:t>SN01</w:t>
            </w:r>
          </w:p>
        </w:tc>
        <w:tc>
          <w:tcPr>
            <w:tcW w:w="5877" w:type="dxa"/>
          </w:tcPr>
          <w:p w:rsidR="003B500D" w:rsidRPr="0084609A" w:rsidRDefault="003B500D" w:rsidP="00F80867">
            <w:pPr>
              <w:jc w:val="center"/>
              <w:rPr>
                <w:rStyle w:val="ae"/>
                <w:b/>
              </w:rPr>
            </w:pPr>
            <w:r>
              <w:rPr>
                <w:rStyle w:val="ae"/>
                <w:rFonts w:hint="eastAsia"/>
              </w:rPr>
              <w:t xml:space="preserve">N01 </w:t>
            </w:r>
            <w:r>
              <w:rPr>
                <w:rStyle w:val="ae"/>
                <w:rFonts w:ascii="맑은 고딕" w:hAnsi="맑은 고딕" w:hint="eastAsia"/>
              </w:rPr>
              <w:t>→ N02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ascii="맑은 고딕" w:hAnsi="맑은 고딕" w:hint="eastAsia"/>
              </w:rPr>
              <w:t>→ N03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ascii="맑은 고딕" w:hAnsi="맑은 고딕" w:hint="eastAsia"/>
              </w:rPr>
              <w:t>→ N04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ascii="맑은 고딕" w:hAnsi="맑은 고딕" w:hint="eastAsia"/>
              </w:rPr>
              <w:t>→ N05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ascii="맑은 고딕" w:hAnsi="맑은 고딕" w:hint="eastAsia"/>
              </w:rPr>
              <w:t>→ N06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ascii="맑은 고딕" w:hAnsi="맑은 고딕" w:hint="eastAsia"/>
              </w:rPr>
              <w:t>→ N07</w:t>
            </w:r>
          </w:p>
        </w:tc>
      </w:tr>
      <w:tr w:rsidR="003B500D" w:rsidRPr="00D54A11" w:rsidTr="00F80867">
        <w:tc>
          <w:tcPr>
            <w:tcW w:w="1517" w:type="dxa"/>
            <w:vMerge/>
            <w:shd w:val="clear" w:color="auto" w:fill="CCCCCC"/>
            <w:vAlign w:val="center"/>
          </w:tcPr>
          <w:p w:rsidR="003B500D" w:rsidRPr="00D54A11" w:rsidRDefault="003B500D" w:rsidP="00F80867">
            <w:pPr>
              <w:pStyle w:val="af"/>
            </w:pPr>
          </w:p>
        </w:tc>
        <w:tc>
          <w:tcPr>
            <w:tcW w:w="922" w:type="dxa"/>
          </w:tcPr>
          <w:p w:rsidR="003B500D" w:rsidRPr="007E70C2" w:rsidRDefault="003B500D" w:rsidP="00F80867">
            <w:pPr>
              <w:jc w:val="center"/>
              <w:rPr>
                <w:rStyle w:val="ae"/>
              </w:rPr>
            </w:pPr>
            <w:r>
              <w:rPr>
                <w:rStyle w:val="ae"/>
                <w:rFonts w:hint="eastAsia"/>
              </w:rPr>
              <w:t>SN02</w:t>
            </w:r>
          </w:p>
        </w:tc>
        <w:tc>
          <w:tcPr>
            <w:tcW w:w="5877" w:type="dxa"/>
          </w:tcPr>
          <w:p w:rsidR="003B500D" w:rsidRPr="0084609A" w:rsidRDefault="003B500D" w:rsidP="00F80867">
            <w:pPr>
              <w:jc w:val="center"/>
              <w:rPr>
                <w:rStyle w:val="ae"/>
              </w:rPr>
            </w:pPr>
            <w:r>
              <w:rPr>
                <w:rStyle w:val="ae"/>
                <w:rFonts w:hint="eastAsia"/>
              </w:rPr>
              <w:t xml:space="preserve">N01 </w:t>
            </w:r>
            <w:r>
              <w:rPr>
                <w:rStyle w:val="ae"/>
                <w:rFonts w:ascii="맑은 고딕" w:hAnsi="맑은 고딕" w:hint="eastAsia"/>
              </w:rPr>
              <w:t>→ N02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ascii="맑은 고딕" w:hAnsi="맑은 고딕" w:hint="eastAsia"/>
              </w:rPr>
              <w:t>→ N03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ascii="맑은 고딕" w:hAnsi="맑은 고딕" w:hint="eastAsia"/>
              </w:rPr>
              <w:t>→ A01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ascii="맑은 고딕" w:hAnsi="맑은 고딕" w:hint="eastAsia"/>
              </w:rPr>
              <w:t>→ A02</w:t>
            </w:r>
          </w:p>
        </w:tc>
      </w:tr>
      <w:tr w:rsidR="003B500D" w:rsidRPr="00D54A11" w:rsidTr="00F80867">
        <w:tc>
          <w:tcPr>
            <w:tcW w:w="1517" w:type="dxa"/>
            <w:vMerge/>
            <w:shd w:val="clear" w:color="auto" w:fill="CCCCCC"/>
            <w:vAlign w:val="center"/>
          </w:tcPr>
          <w:p w:rsidR="003B500D" w:rsidRPr="00D54A11" w:rsidRDefault="003B500D" w:rsidP="00F80867">
            <w:pPr>
              <w:pStyle w:val="af"/>
            </w:pPr>
          </w:p>
        </w:tc>
        <w:tc>
          <w:tcPr>
            <w:tcW w:w="922" w:type="dxa"/>
          </w:tcPr>
          <w:p w:rsidR="003B500D" w:rsidRPr="007E70C2" w:rsidRDefault="003B500D" w:rsidP="00F80867">
            <w:pPr>
              <w:jc w:val="center"/>
              <w:rPr>
                <w:rStyle w:val="ae"/>
              </w:rPr>
            </w:pPr>
            <w:r>
              <w:rPr>
                <w:rStyle w:val="ae"/>
                <w:rFonts w:hint="eastAsia"/>
              </w:rPr>
              <w:t>SN03</w:t>
            </w:r>
          </w:p>
        </w:tc>
        <w:tc>
          <w:tcPr>
            <w:tcW w:w="5877" w:type="dxa"/>
          </w:tcPr>
          <w:p w:rsidR="003B500D" w:rsidRPr="007E70C2" w:rsidRDefault="003B500D" w:rsidP="00F80867">
            <w:pPr>
              <w:jc w:val="center"/>
              <w:rPr>
                <w:rStyle w:val="ae"/>
              </w:rPr>
            </w:pPr>
            <w:r>
              <w:rPr>
                <w:rStyle w:val="ae"/>
                <w:rFonts w:hint="eastAsia"/>
              </w:rPr>
              <w:t xml:space="preserve">N01 </w:t>
            </w:r>
            <w:r>
              <w:rPr>
                <w:rStyle w:val="ae"/>
                <w:rFonts w:ascii="맑은 고딕" w:hAnsi="맑은 고딕" w:hint="eastAsia"/>
              </w:rPr>
              <w:t>→ N02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ascii="맑은 고딕" w:hAnsi="맑은 고딕" w:hint="eastAsia"/>
              </w:rPr>
              <w:t>→ N03</w:t>
            </w:r>
            <w:r>
              <w:rPr>
                <w:rStyle w:val="ae"/>
                <w:rFonts w:hint="eastAsia"/>
              </w:rPr>
              <w:t xml:space="preserve">  </w:t>
            </w:r>
            <w:r>
              <w:rPr>
                <w:rStyle w:val="ae"/>
                <w:rFonts w:ascii="맑은 고딕" w:hAnsi="맑은 고딕" w:hint="eastAsia"/>
              </w:rPr>
              <w:t xml:space="preserve">→ </w:t>
            </w:r>
            <w:r>
              <w:rPr>
                <w:rStyle w:val="ae"/>
                <w:rFonts w:ascii="맑은 고딕" w:hAnsi="맑은 고딕"/>
              </w:rPr>
              <w:t xml:space="preserve">N04 </w:t>
            </w:r>
            <w:r>
              <w:rPr>
                <w:rStyle w:val="ae"/>
                <w:rFonts w:ascii="맑은 고딕" w:hAnsi="맑은 고딕" w:hint="eastAsia"/>
              </w:rPr>
              <w:t>→ E01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ascii="맑은 고딕" w:hAnsi="맑은 고딕" w:hint="eastAsia"/>
              </w:rPr>
              <w:t>→ E02</w:t>
            </w:r>
          </w:p>
        </w:tc>
      </w:tr>
    </w:tbl>
    <w:p w:rsidR="003B500D" w:rsidRDefault="003B500D" w:rsidP="003B500D">
      <w:pPr>
        <w:jc w:val="center"/>
        <w:sectPr w:rsidR="003B500D" w:rsidSect="00F80867">
          <w:footerReference w:type="even" r:id="rId15"/>
          <w:footerReference w:type="default" r:id="rId16"/>
          <w:type w:val="continuous"/>
          <w:pgSz w:w="11906" w:h="16838"/>
          <w:pgMar w:top="1985" w:right="1701" w:bottom="1701" w:left="1701" w:header="851" w:footer="992" w:gutter="0"/>
          <w:pgNumType w:fmt="numberInDash" w:start="0"/>
          <w:cols w:space="425"/>
          <w:titlePg/>
          <w:docGrid w:type="lines" w:linePitch="360"/>
        </w:sectPr>
      </w:pPr>
    </w:p>
    <w:p w:rsidR="003B500D" w:rsidRDefault="003B500D" w:rsidP="003B500D">
      <w:pPr>
        <w:jc w:val="center"/>
      </w:pPr>
    </w:p>
    <w:p w:rsidR="003B500D" w:rsidRDefault="003B500D" w:rsidP="003B500D">
      <w:pPr>
        <w:widowControl/>
        <w:wordWrap/>
        <w:autoSpaceDE/>
        <w:autoSpaceDN/>
        <w:jc w:val="left"/>
        <w:sectPr w:rsidR="003B500D" w:rsidSect="007E70C2">
          <w:type w:val="continuous"/>
          <w:pgSz w:w="11906" w:h="16838"/>
          <w:pgMar w:top="1985" w:right="1701" w:bottom="1701" w:left="1701" w:header="851" w:footer="992" w:gutter="0"/>
          <w:pgNumType w:fmt="numberInDash" w:start="0"/>
          <w:cols w:space="425"/>
          <w:titlePg/>
          <w:docGrid w:type="lines" w:linePitch="360"/>
        </w:sectPr>
      </w:pPr>
    </w:p>
    <w:p w:rsidR="003B500D" w:rsidRPr="003B500D" w:rsidRDefault="003B500D" w:rsidP="003B500D">
      <w:pPr>
        <w:widowControl/>
        <w:wordWrap/>
        <w:autoSpaceDE/>
        <w:autoSpaceDN/>
        <w:jc w:val="left"/>
      </w:pPr>
      <w:r>
        <w:br w:type="page"/>
      </w:r>
    </w:p>
    <w:p w:rsidR="003B500D" w:rsidRDefault="003B500D" w:rsidP="00DF0199">
      <w:pPr>
        <w:pStyle w:val="4"/>
        <w:rPr>
          <w:rStyle w:val="ae"/>
        </w:rPr>
      </w:pPr>
      <w:r w:rsidRPr="00C25FFA">
        <w:rPr>
          <w:rFonts w:hint="eastAsia"/>
        </w:rPr>
        <w:lastRenderedPageBreak/>
        <w:t xml:space="preserve">ID: </w:t>
      </w:r>
      <w:r>
        <w:rPr>
          <w:rStyle w:val="ae"/>
          <w:rFonts w:hint="eastAsia"/>
        </w:rPr>
        <w:t>UC004 Todo 항목 등록</w:t>
      </w:r>
    </w:p>
    <w:p w:rsidR="003B500D" w:rsidRPr="008843DE" w:rsidRDefault="003B500D" w:rsidP="003B500D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16"/>
      </w:tblGrid>
      <w:tr w:rsidR="003B500D" w:rsidRPr="00BA2195" w:rsidTr="00F80867">
        <w:tc>
          <w:tcPr>
            <w:tcW w:w="8524" w:type="dxa"/>
          </w:tcPr>
          <w:p w:rsidR="003B500D" w:rsidRPr="00BA2195" w:rsidRDefault="003B500D" w:rsidP="00F80867">
            <w:pPr>
              <w:jc w:val="center"/>
            </w:pPr>
            <w:r w:rsidRPr="00C7705C">
              <w:rPr>
                <w:rStyle w:val="ae"/>
                <w:rFonts w:hint="eastAsia"/>
              </w:rPr>
              <w:t>각</w:t>
            </w:r>
            <w:r w:rsidRPr="00C7705C">
              <w:rPr>
                <w:rStyle w:val="ae"/>
                <w:rFonts w:hint="eastAsia"/>
              </w:rPr>
              <w:t xml:space="preserve"> </w:t>
            </w:r>
            <w:r w:rsidRPr="00C7705C">
              <w:rPr>
                <w:rStyle w:val="ae"/>
                <w:rFonts w:hint="eastAsia"/>
              </w:rPr>
              <w:t>과목</w:t>
            </w:r>
            <w:r w:rsidRPr="00C7705C">
              <w:rPr>
                <w:rStyle w:val="ae"/>
                <w:rFonts w:hint="eastAsia"/>
              </w:rPr>
              <w:t xml:space="preserve"> </w:t>
            </w:r>
            <w:r w:rsidRPr="00C7705C">
              <w:rPr>
                <w:rStyle w:val="ae"/>
                <w:rFonts w:hint="eastAsia"/>
              </w:rPr>
              <w:t>별로</w:t>
            </w:r>
            <w:r w:rsidRPr="00C7705C">
              <w:rPr>
                <w:rStyle w:val="ae"/>
                <w:rFonts w:hint="eastAsia"/>
              </w:rPr>
              <w:t xml:space="preserve"> Todo</w:t>
            </w:r>
            <w:r w:rsidRPr="00C7705C">
              <w:rPr>
                <w:rStyle w:val="ae"/>
                <w:rFonts w:hint="eastAsia"/>
              </w:rPr>
              <w:t>항목을</w:t>
            </w:r>
            <w:r w:rsidRPr="00C7705C">
              <w:rPr>
                <w:rStyle w:val="ae"/>
                <w:rFonts w:hint="eastAsia"/>
              </w:rPr>
              <w:t xml:space="preserve"> </w:t>
            </w:r>
            <w:r w:rsidRPr="00C7705C">
              <w:rPr>
                <w:rStyle w:val="ae"/>
                <w:rFonts w:hint="eastAsia"/>
              </w:rPr>
              <w:t>등록한다</w:t>
            </w:r>
            <w:r w:rsidRPr="00C7705C">
              <w:rPr>
                <w:rStyle w:val="ae"/>
                <w:rFonts w:hint="eastAsia"/>
              </w:rPr>
              <w:t>.</w:t>
            </w:r>
          </w:p>
        </w:tc>
      </w:tr>
    </w:tbl>
    <w:p w:rsidR="003B500D" w:rsidRPr="007E70C2" w:rsidRDefault="003B500D" w:rsidP="003B500D">
      <w:pPr>
        <w:jc w:val="center"/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7"/>
        <w:gridCol w:w="922"/>
        <w:gridCol w:w="5877"/>
      </w:tblGrid>
      <w:tr w:rsidR="003B500D" w:rsidRPr="00D54A11" w:rsidTr="00F80867">
        <w:tc>
          <w:tcPr>
            <w:tcW w:w="1517" w:type="dxa"/>
            <w:shd w:val="clear" w:color="auto" w:fill="CCCCCC"/>
            <w:vAlign w:val="center"/>
          </w:tcPr>
          <w:p w:rsidR="003B500D" w:rsidRPr="00D54A11" w:rsidRDefault="003B500D" w:rsidP="00F80867">
            <w:pPr>
              <w:pStyle w:val="af"/>
            </w:pPr>
            <w:r w:rsidRPr="00D54A11">
              <w:rPr>
                <w:rFonts w:hint="eastAsia"/>
              </w:rPr>
              <w:t>설명</w:t>
            </w:r>
          </w:p>
        </w:tc>
        <w:tc>
          <w:tcPr>
            <w:tcW w:w="6799" w:type="dxa"/>
            <w:gridSpan w:val="2"/>
          </w:tcPr>
          <w:p w:rsidR="003B500D" w:rsidRPr="007E70C2" w:rsidRDefault="003B500D" w:rsidP="00F80867">
            <w:pPr>
              <w:jc w:val="center"/>
              <w:rPr>
                <w:rStyle w:val="ae"/>
              </w:rPr>
            </w:pPr>
            <w:r>
              <w:rPr>
                <w:rStyle w:val="ae"/>
                <w:rFonts w:hint="eastAsia"/>
              </w:rPr>
              <w:t xml:space="preserve">Todo </w:t>
            </w:r>
            <w:r>
              <w:rPr>
                <w:rStyle w:val="ae"/>
                <w:rFonts w:hint="eastAsia"/>
              </w:rPr>
              <w:t>항목을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등록한다</w:t>
            </w:r>
            <w:r>
              <w:rPr>
                <w:rStyle w:val="ae"/>
                <w:rFonts w:hint="eastAsia"/>
              </w:rPr>
              <w:t>.</w:t>
            </w:r>
          </w:p>
        </w:tc>
      </w:tr>
      <w:tr w:rsidR="003B500D" w:rsidRPr="00D54A11" w:rsidTr="00F80867">
        <w:tc>
          <w:tcPr>
            <w:tcW w:w="1517" w:type="dxa"/>
            <w:shd w:val="clear" w:color="auto" w:fill="CCCCCC"/>
            <w:vAlign w:val="center"/>
          </w:tcPr>
          <w:p w:rsidR="003B500D" w:rsidRPr="00D54A11" w:rsidRDefault="003B500D" w:rsidP="00F80867">
            <w:pPr>
              <w:pStyle w:val="af"/>
            </w:pPr>
            <w:r w:rsidRPr="00D54A11">
              <w:rPr>
                <w:rFonts w:hint="eastAsia"/>
              </w:rPr>
              <w:t>관련 액터</w:t>
            </w:r>
          </w:p>
        </w:tc>
        <w:tc>
          <w:tcPr>
            <w:tcW w:w="6799" w:type="dxa"/>
            <w:gridSpan w:val="2"/>
          </w:tcPr>
          <w:p w:rsidR="003B500D" w:rsidRPr="007E70C2" w:rsidRDefault="003B500D" w:rsidP="00F80867">
            <w:pPr>
              <w:jc w:val="center"/>
              <w:rPr>
                <w:rStyle w:val="ae"/>
              </w:rPr>
            </w:pPr>
            <w:r>
              <w:rPr>
                <w:rStyle w:val="ae"/>
                <w:rFonts w:hint="eastAsia"/>
              </w:rPr>
              <w:t>user</w:t>
            </w:r>
          </w:p>
        </w:tc>
      </w:tr>
      <w:tr w:rsidR="003B500D" w:rsidRPr="00D54A11" w:rsidTr="00F80867">
        <w:tc>
          <w:tcPr>
            <w:tcW w:w="1517" w:type="dxa"/>
            <w:shd w:val="clear" w:color="auto" w:fill="CCCCCC"/>
            <w:vAlign w:val="center"/>
          </w:tcPr>
          <w:p w:rsidR="003B500D" w:rsidRPr="00D54A11" w:rsidRDefault="003B500D" w:rsidP="00F80867">
            <w:pPr>
              <w:pStyle w:val="af"/>
            </w:pPr>
            <w:r w:rsidRPr="00D54A11">
              <w:rPr>
                <w:rFonts w:hint="eastAsia"/>
              </w:rPr>
              <w:t>사전 조건</w:t>
            </w:r>
          </w:p>
        </w:tc>
        <w:tc>
          <w:tcPr>
            <w:tcW w:w="6799" w:type="dxa"/>
            <w:gridSpan w:val="2"/>
          </w:tcPr>
          <w:p w:rsidR="003B500D" w:rsidRPr="007E70C2" w:rsidRDefault="003B500D" w:rsidP="00F80867">
            <w:pPr>
              <w:jc w:val="center"/>
              <w:rPr>
                <w:rStyle w:val="ae"/>
              </w:rPr>
            </w:pPr>
            <w:r>
              <w:rPr>
                <w:rStyle w:val="ae"/>
                <w:rFonts w:hint="eastAsia"/>
              </w:rPr>
              <w:t>과목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등록</w:t>
            </w:r>
          </w:p>
        </w:tc>
      </w:tr>
      <w:tr w:rsidR="003B500D" w:rsidRPr="00D54A11" w:rsidTr="00F80867">
        <w:tc>
          <w:tcPr>
            <w:tcW w:w="1517" w:type="dxa"/>
            <w:shd w:val="clear" w:color="auto" w:fill="CCCCCC"/>
            <w:vAlign w:val="center"/>
          </w:tcPr>
          <w:p w:rsidR="003B500D" w:rsidRPr="00D54A11" w:rsidRDefault="003B500D" w:rsidP="00F80867">
            <w:pPr>
              <w:pStyle w:val="af"/>
            </w:pPr>
            <w:r w:rsidRPr="00D54A11">
              <w:rPr>
                <w:rFonts w:hint="eastAsia"/>
              </w:rPr>
              <w:t>사후 조건</w:t>
            </w:r>
          </w:p>
        </w:tc>
        <w:tc>
          <w:tcPr>
            <w:tcW w:w="6799" w:type="dxa"/>
            <w:gridSpan w:val="2"/>
          </w:tcPr>
          <w:p w:rsidR="003B500D" w:rsidRPr="007E70C2" w:rsidRDefault="003B500D" w:rsidP="00F80867">
            <w:pPr>
              <w:jc w:val="center"/>
              <w:rPr>
                <w:rStyle w:val="ae"/>
              </w:rPr>
            </w:pPr>
          </w:p>
        </w:tc>
      </w:tr>
      <w:tr w:rsidR="003B500D" w:rsidRPr="00D54A11" w:rsidTr="00F80867">
        <w:tc>
          <w:tcPr>
            <w:tcW w:w="1517" w:type="dxa"/>
            <w:vMerge w:val="restart"/>
            <w:shd w:val="clear" w:color="auto" w:fill="CCCCCC"/>
            <w:vAlign w:val="center"/>
          </w:tcPr>
          <w:p w:rsidR="003B500D" w:rsidRPr="00D54A11" w:rsidRDefault="003B500D" w:rsidP="00F80867">
            <w:pPr>
              <w:pStyle w:val="af"/>
            </w:pPr>
            <w:r w:rsidRPr="00D54A11"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  <w:r w:rsidRPr="00D54A11">
              <w:rPr>
                <w:rFonts w:hint="eastAsia"/>
              </w:rPr>
              <w:t>흐름</w:t>
            </w:r>
          </w:p>
        </w:tc>
        <w:tc>
          <w:tcPr>
            <w:tcW w:w="922" w:type="dxa"/>
            <w:shd w:val="clear" w:color="auto" w:fill="auto"/>
          </w:tcPr>
          <w:p w:rsidR="003B500D" w:rsidRPr="007E70C2" w:rsidRDefault="003B500D" w:rsidP="00F80867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  <w:t>N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01</w:t>
            </w:r>
          </w:p>
        </w:tc>
        <w:tc>
          <w:tcPr>
            <w:tcW w:w="5877" w:type="dxa"/>
            <w:shd w:val="clear" w:color="auto" w:fill="auto"/>
          </w:tcPr>
          <w:p w:rsidR="003B500D" w:rsidRPr="007E70C2" w:rsidRDefault="003B500D" w:rsidP="00F80867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사용자는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todo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항목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등록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버튼을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누른다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.</w:t>
            </w:r>
          </w:p>
        </w:tc>
      </w:tr>
      <w:tr w:rsidR="003B500D" w:rsidRPr="00D54A11" w:rsidTr="00F80867">
        <w:tc>
          <w:tcPr>
            <w:tcW w:w="1517" w:type="dxa"/>
            <w:vMerge/>
            <w:shd w:val="clear" w:color="auto" w:fill="CCCCCC"/>
            <w:vAlign w:val="center"/>
          </w:tcPr>
          <w:p w:rsidR="003B500D" w:rsidRPr="00D54A11" w:rsidRDefault="003B500D" w:rsidP="00F80867">
            <w:pPr>
              <w:pStyle w:val="af"/>
            </w:pPr>
          </w:p>
        </w:tc>
        <w:tc>
          <w:tcPr>
            <w:tcW w:w="922" w:type="dxa"/>
            <w:shd w:val="clear" w:color="auto" w:fill="auto"/>
          </w:tcPr>
          <w:p w:rsidR="003B500D" w:rsidRPr="007E70C2" w:rsidRDefault="003B500D" w:rsidP="00F80867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  <w:t>N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02</w:t>
            </w:r>
          </w:p>
        </w:tc>
        <w:tc>
          <w:tcPr>
            <w:tcW w:w="5877" w:type="dxa"/>
            <w:shd w:val="clear" w:color="auto" w:fill="auto"/>
          </w:tcPr>
          <w:p w:rsidR="003B500D" w:rsidRPr="007E70C2" w:rsidRDefault="003B500D" w:rsidP="00F80867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시스템은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todo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항목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등록창을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실행한다</w:t>
            </w:r>
          </w:p>
        </w:tc>
      </w:tr>
      <w:tr w:rsidR="003B500D" w:rsidRPr="00D54A11" w:rsidTr="00F80867">
        <w:tc>
          <w:tcPr>
            <w:tcW w:w="1517" w:type="dxa"/>
            <w:vMerge/>
            <w:shd w:val="clear" w:color="auto" w:fill="CCCCCC"/>
            <w:vAlign w:val="center"/>
          </w:tcPr>
          <w:p w:rsidR="003B500D" w:rsidRPr="00D54A11" w:rsidRDefault="003B500D" w:rsidP="00F80867">
            <w:pPr>
              <w:pStyle w:val="af"/>
            </w:pPr>
          </w:p>
        </w:tc>
        <w:tc>
          <w:tcPr>
            <w:tcW w:w="922" w:type="dxa"/>
            <w:shd w:val="clear" w:color="auto" w:fill="auto"/>
          </w:tcPr>
          <w:p w:rsidR="003B500D" w:rsidRPr="007E70C2" w:rsidRDefault="003B500D" w:rsidP="00F80867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N03</w:t>
            </w:r>
          </w:p>
        </w:tc>
        <w:tc>
          <w:tcPr>
            <w:tcW w:w="5877" w:type="dxa"/>
            <w:shd w:val="clear" w:color="auto" w:fill="auto"/>
          </w:tcPr>
          <w:p w:rsidR="003B500D" w:rsidRPr="007E70C2" w:rsidRDefault="003B500D" w:rsidP="00F80867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사용자는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todo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항목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등록창을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작성한다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.</w:t>
            </w:r>
          </w:p>
        </w:tc>
      </w:tr>
      <w:tr w:rsidR="003B500D" w:rsidRPr="00D54A11" w:rsidTr="00F80867">
        <w:tc>
          <w:tcPr>
            <w:tcW w:w="1517" w:type="dxa"/>
            <w:vMerge/>
            <w:shd w:val="clear" w:color="auto" w:fill="CCCCCC"/>
            <w:vAlign w:val="center"/>
          </w:tcPr>
          <w:p w:rsidR="003B500D" w:rsidRPr="00D54A11" w:rsidRDefault="003B500D" w:rsidP="00F80867">
            <w:pPr>
              <w:pStyle w:val="af"/>
            </w:pPr>
          </w:p>
        </w:tc>
        <w:tc>
          <w:tcPr>
            <w:tcW w:w="922" w:type="dxa"/>
            <w:shd w:val="clear" w:color="auto" w:fill="auto"/>
          </w:tcPr>
          <w:p w:rsidR="003B500D" w:rsidRDefault="003B500D" w:rsidP="00F80867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N04</w:t>
            </w:r>
          </w:p>
        </w:tc>
        <w:tc>
          <w:tcPr>
            <w:tcW w:w="5877" w:type="dxa"/>
            <w:shd w:val="clear" w:color="auto" w:fill="auto"/>
          </w:tcPr>
          <w:p w:rsidR="003B500D" w:rsidRPr="005637A6" w:rsidRDefault="003B500D" w:rsidP="00F80867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사용자는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저장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버튼을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누른다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.</w:t>
            </w:r>
          </w:p>
        </w:tc>
      </w:tr>
      <w:tr w:rsidR="003B500D" w:rsidRPr="00D54A11" w:rsidTr="00F80867">
        <w:tc>
          <w:tcPr>
            <w:tcW w:w="1517" w:type="dxa"/>
            <w:vMerge/>
            <w:shd w:val="clear" w:color="auto" w:fill="CCCCCC"/>
            <w:vAlign w:val="center"/>
          </w:tcPr>
          <w:p w:rsidR="003B500D" w:rsidRPr="00D54A11" w:rsidRDefault="003B500D" w:rsidP="00F80867">
            <w:pPr>
              <w:pStyle w:val="af"/>
            </w:pPr>
          </w:p>
        </w:tc>
        <w:tc>
          <w:tcPr>
            <w:tcW w:w="922" w:type="dxa"/>
            <w:shd w:val="clear" w:color="auto" w:fill="auto"/>
          </w:tcPr>
          <w:p w:rsidR="003B500D" w:rsidRDefault="003B500D" w:rsidP="00F80867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N05</w:t>
            </w:r>
          </w:p>
        </w:tc>
        <w:tc>
          <w:tcPr>
            <w:tcW w:w="5877" w:type="dxa"/>
            <w:shd w:val="clear" w:color="auto" w:fill="auto"/>
          </w:tcPr>
          <w:p w:rsidR="003B500D" w:rsidRPr="006772F0" w:rsidRDefault="003B500D" w:rsidP="00F80867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시스템은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todo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항목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등록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내용을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저장한다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.</w:t>
            </w:r>
          </w:p>
        </w:tc>
      </w:tr>
      <w:tr w:rsidR="003B500D" w:rsidRPr="00D54A11" w:rsidTr="00F80867">
        <w:tc>
          <w:tcPr>
            <w:tcW w:w="1517" w:type="dxa"/>
            <w:vMerge/>
            <w:shd w:val="clear" w:color="auto" w:fill="CCCCCC"/>
            <w:vAlign w:val="center"/>
          </w:tcPr>
          <w:p w:rsidR="003B500D" w:rsidRPr="00D54A11" w:rsidRDefault="003B500D" w:rsidP="00F80867">
            <w:pPr>
              <w:pStyle w:val="af"/>
            </w:pPr>
          </w:p>
        </w:tc>
        <w:tc>
          <w:tcPr>
            <w:tcW w:w="922" w:type="dxa"/>
            <w:shd w:val="clear" w:color="auto" w:fill="auto"/>
          </w:tcPr>
          <w:p w:rsidR="003B500D" w:rsidRDefault="003B500D" w:rsidP="00F80867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N06</w:t>
            </w:r>
          </w:p>
        </w:tc>
        <w:tc>
          <w:tcPr>
            <w:tcW w:w="5877" w:type="dxa"/>
            <w:shd w:val="clear" w:color="auto" w:fill="auto"/>
          </w:tcPr>
          <w:p w:rsidR="003B500D" w:rsidRDefault="003B500D" w:rsidP="00F80867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시스템은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todo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항목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등록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완료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팝업창을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띄운다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.</w:t>
            </w:r>
          </w:p>
        </w:tc>
      </w:tr>
      <w:tr w:rsidR="003B500D" w:rsidRPr="00D54A11" w:rsidTr="00F80867">
        <w:tc>
          <w:tcPr>
            <w:tcW w:w="1517" w:type="dxa"/>
            <w:vMerge/>
            <w:shd w:val="clear" w:color="auto" w:fill="CCCCCC"/>
            <w:vAlign w:val="center"/>
          </w:tcPr>
          <w:p w:rsidR="003B500D" w:rsidRPr="00D54A11" w:rsidRDefault="003B500D" w:rsidP="00F80867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22" w:type="dxa"/>
            <w:shd w:val="clear" w:color="auto" w:fill="auto"/>
          </w:tcPr>
          <w:p w:rsidR="003B500D" w:rsidRDefault="003B500D" w:rsidP="00F80867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N07</w:t>
            </w:r>
          </w:p>
        </w:tc>
        <w:tc>
          <w:tcPr>
            <w:tcW w:w="5877" w:type="dxa"/>
            <w:shd w:val="clear" w:color="auto" w:fill="auto"/>
          </w:tcPr>
          <w:p w:rsidR="003B500D" w:rsidRDefault="003B500D" w:rsidP="00F80867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사용자는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팝업에서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확인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버튼을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누른다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.</w:t>
            </w:r>
          </w:p>
        </w:tc>
      </w:tr>
      <w:tr w:rsidR="003B500D" w:rsidRPr="00D54A11" w:rsidTr="00F80867">
        <w:tc>
          <w:tcPr>
            <w:tcW w:w="1517" w:type="dxa"/>
            <w:vMerge w:val="restart"/>
            <w:shd w:val="clear" w:color="auto" w:fill="CCCCCC"/>
            <w:vAlign w:val="center"/>
          </w:tcPr>
          <w:p w:rsidR="003B500D" w:rsidRPr="00D54A11" w:rsidRDefault="003B500D" w:rsidP="00F80867">
            <w:pPr>
              <w:pStyle w:val="af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22" w:type="dxa"/>
            <w:shd w:val="clear" w:color="auto" w:fill="auto"/>
          </w:tcPr>
          <w:p w:rsidR="003B500D" w:rsidRDefault="003B500D" w:rsidP="00F80867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A01</w:t>
            </w:r>
          </w:p>
        </w:tc>
        <w:tc>
          <w:tcPr>
            <w:tcW w:w="5877" w:type="dxa"/>
            <w:shd w:val="clear" w:color="auto" w:fill="auto"/>
          </w:tcPr>
          <w:p w:rsidR="003B500D" w:rsidRDefault="003B500D" w:rsidP="00F80867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사용자가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N04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에서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취소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버튼을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클릭하면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,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시스템은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취소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팝업창을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띄운다</w:t>
            </w:r>
          </w:p>
        </w:tc>
      </w:tr>
      <w:tr w:rsidR="003B500D" w:rsidRPr="00D54A11" w:rsidTr="00F80867">
        <w:tc>
          <w:tcPr>
            <w:tcW w:w="1517" w:type="dxa"/>
            <w:vMerge/>
            <w:shd w:val="clear" w:color="auto" w:fill="CCCCCC"/>
            <w:vAlign w:val="center"/>
          </w:tcPr>
          <w:p w:rsidR="003B500D" w:rsidRPr="00D54A11" w:rsidRDefault="003B500D" w:rsidP="00F80867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22" w:type="dxa"/>
            <w:shd w:val="clear" w:color="auto" w:fill="auto"/>
          </w:tcPr>
          <w:p w:rsidR="003B500D" w:rsidRPr="007E70C2" w:rsidRDefault="003B500D" w:rsidP="00F80867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A02</w:t>
            </w:r>
          </w:p>
        </w:tc>
        <w:tc>
          <w:tcPr>
            <w:tcW w:w="5877" w:type="dxa"/>
            <w:shd w:val="clear" w:color="auto" w:fill="auto"/>
          </w:tcPr>
          <w:p w:rsidR="003B500D" w:rsidRPr="007E70C2" w:rsidRDefault="003B500D" w:rsidP="00F80867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사용자가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확인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버튼을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클릭하면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,</w:t>
            </w:r>
            <w:r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시스템은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초기상태로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돌아간다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.</w:t>
            </w:r>
          </w:p>
        </w:tc>
      </w:tr>
      <w:tr w:rsidR="003B500D" w:rsidRPr="00D54A11" w:rsidTr="00F80867">
        <w:tc>
          <w:tcPr>
            <w:tcW w:w="1517" w:type="dxa"/>
            <w:vMerge w:val="restart"/>
            <w:shd w:val="clear" w:color="auto" w:fill="CCCCCC"/>
            <w:vAlign w:val="center"/>
          </w:tcPr>
          <w:p w:rsidR="003B500D" w:rsidRPr="00D54A11" w:rsidRDefault="003B500D" w:rsidP="00F80867">
            <w:pPr>
              <w:pStyle w:val="af"/>
            </w:pPr>
            <w:r w:rsidRPr="00D54A11">
              <w:rPr>
                <w:rFonts w:hint="eastAsia"/>
              </w:rPr>
              <w:t>예외 흐름</w:t>
            </w:r>
          </w:p>
        </w:tc>
        <w:tc>
          <w:tcPr>
            <w:tcW w:w="922" w:type="dxa"/>
            <w:shd w:val="clear" w:color="auto" w:fill="auto"/>
          </w:tcPr>
          <w:p w:rsidR="003B500D" w:rsidRPr="007E70C2" w:rsidRDefault="003B500D" w:rsidP="00F80867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E01</w:t>
            </w:r>
          </w:p>
        </w:tc>
        <w:tc>
          <w:tcPr>
            <w:tcW w:w="5877" w:type="dxa"/>
            <w:shd w:val="clear" w:color="auto" w:fill="auto"/>
          </w:tcPr>
          <w:p w:rsidR="003B500D" w:rsidRPr="007E70C2" w:rsidRDefault="003B500D" w:rsidP="00F80867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  <w:r w:rsidRPr="006772F0"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시스템이</w:t>
            </w:r>
            <w:r w:rsidRPr="006772F0"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N05</w:t>
            </w:r>
            <w:r w:rsidRPr="006772F0"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에서</w:t>
            </w:r>
            <w:r w:rsidRPr="006772F0"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r w:rsidRPr="006772F0"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내용을</w:t>
            </w:r>
            <w:r w:rsidRPr="006772F0"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r w:rsidRPr="006772F0"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저장</w:t>
            </w:r>
            <w:r w:rsidRPr="006772F0"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r w:rsidRPr="006772F0"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하지</w:t>
            </w:r>
            <w:r w:rsidRPr="006772F0"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r w:rsidRPr="006772F0"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못하면</w:t>
            </w:r>
            <w:r w:rsidRPr="006772F0"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, </w:t>
            </w:r>
            <w:r w:rsidRPr="006772F0"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수정</w:t>
            </w:r>
            <w:r w:rsidRPr="006772F0"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r w:rsidRPr="006772F0"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불가</w:t>
            </w:r>
            <w:r w:rsidRPr="006772F0"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r w:rsidRPr="006772F0"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팝업창을</w:t>
            </w:r>
            <w:r w:rsidRPr="006772F0"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r w:rsidRPr="006772F0"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띄운다</w:t>
            </w:r>
            <w:r w:rsidRPr="006772F0"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.</w:t>
            </w:r>
          </w:p>
        </w:tc>
      </w:tr>
      <w:tr w:rsidR="003B500D" w:rsidRPr="00D54A11" w:rsidTr="00F80867">
        <w:tc>
          <w:tcPr>
            <w:tcW w:w="1517" w:type="dxa"/>
            <w:vMerge/>
            <w:shd w:val="clear" w:color="auto" w:fill="CCCCCC"/>
            <w:vAlign w:val="center"/>
          </w:tcPr>
          <w:p w:rsidR="003B500D" w:rsidRPr="00D54A11" w:rsidRDefault="003B500D" w:rsidP="00F80867">
            <w:pPr>
              <w:pStyle w:val="af"/>
            </w:pPr>
          </w:p>
        </w:tc>
        <w:tc>
          <w:tcPr>
            <w:tcW w:w="922" w:type="dxa"/>
            <w:shd w:val="clear" w:color="auto" w:fill="auto"/>
          </w:tcPr>
          <w:p w:rsidR="003B500D" w:rsidRPr="007E70C2" w:rsidRDefault="003B500D" w:rsidP="00F80867">
            <w:pPr>
              <w:jc w:val="center"/>
              <w:rPr>
                <w:rStyle w:val="ae"/>
              </w:rPr>
            </w:pPr>
            <w:r>
              <w:rPr>
                <w:rStyle w:val="ae"/>
                <w:rFonts w:hint="eastAsia"/>
              </w:rPr>
              <w:t>E</w:t>
            </w:r>
            <w:r>
              <w:rPr>
                <w:rStyle w:val="ae"/>
              </w:rPr>
              <w:t>02</w:t>
            </w:r>
          </w:p>
        </w:tc>
        <w:tc>
          <w:tcPr>
            <w:tcW w:w="5877" w:type="dxa"/>
            <w:shd w:val="clear" w:color="auto" w:fill="auto"/>
          </w:tcPr>
          <w:p w:rsidR="003B500D" w:rsidRPr="007E70C2" w:rsidRDefault="003B500D" w:rsidP="00F80867">
            <w:pPr>
              <w:jc w:val="center"/>
              <w:rPr>
                <w:rStyle w:val="ae"/>
              </w:rPr>
            </w:pPr>
            <w:r w:rsidRPr="006772F0">
              <w:rPr>
                <w:rStyle w:val="ae"/>
                <w:rFonts w:hint="eastAsia"/>
              </w:rPr>
              <w:t>사용자가</w:t>
            </w:r>
            <w:r w:rsidRPr="006772F0"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등록</w:t>
            </w:r>
            <w:r w:rsidRPr="006772F0">
              <w:rPr>
                <w:rStyle w:val="ae"/>
                <w:rFonts w:hint="eastAsia"/>
              </w:rPr>
              <w:t xml:space="preserve"> </w:t>
            </w:r>
            <w:r w:rsidRPr="006772F0">
              <w:rPr>
                <w:rStyle w:val="ae"/>
                <w:rFonts w:hint="eastAsia"/>
              </w:rPr>
              <w:t>불가</w:t>
            </w:r>
            <w:r w:rsidRPr="006772F0">
              <w:rPr>
                <w:rStyle w:val="ae"/>
                <w:rFonts w:hint="eastAsia"/>
              </w:rPr>
              <w:t xml:space="preserve"> </w:t>
            </w:r>
            <w:r w:rsidRPr="006772F0">
              <w:rPr>
                <w:rStyle w:val="ae"/>
                <w:rFonts w:hint="eastAsia"/>
              </w:rPr>
              <w:t>팝업창에서</w:t>
            </w:r>
            <w:r w:rsidRPr="006772F0">
              <w:rPr>
                <w:rStyle w:val="ae"/>
                <w:rFonts w:hint="eastAsia"/>
              </w:rPr>
              <w:t xml:space="preserve"> </w:t>
            </w:r>
            <w:r w:rsidRPr="006772F0">
              <w:rPr>
                <w:rStyle w:val="ae"/>
                <w:rFonts w:hint="eastAsia"/>
              </w:rPr>
              <w:t>확인</w:t>
            </w:r>
            <w:r w:rsidRPr="006772F0">
              <w:rPr>
                <w:rStyle w:val="ae"/>
                <w:rFonts w:hint="eastAsia"/>
              </w:rPr>
              <w:t xml:space="preserve"> </w:t>
            </w:r>
            <w:r w:rsidRPr="006772F0">
              <w:rPr>
                <w:rStyle w:val="ae"/>
                <w:rFonts w:hint="eastAsia"/>
              </w:rPr>
              <w:t>버튼을</w:t>
            </w:r>
            <w:r w:rsidRPr="006772F0">
              <w:rPr>
                <w:rStyle w:val="ae"/>
                <w:rFonts w:hint="eastAsia"/>
              </w:rPr>
              <w:t xml:space="preserve"> </w:t>
            </w:r>
            <w:r w:rsidRPr="006772F0">
              <w:rPr>
                <w:rStyle w:val="ae"/>
                <w:rFonts w:hint="eastAsia"/>
              </w:rPr>
              <w:t>클릭하면</w:t>
            </w:r>
            <w:r w:rsidRPr="006772F0">
              <w:rPr>
                <w:rStyle w:val="ae"/>
                <w:rFonts w:hint="eastAsia"/>
              </w:rPr>
              <w:t xml:space="preserve">, </w:t>
            </w:r>
            <w:r w:rsidRPr="006772F0">
              <w:rPr>
                <w:rStyle w:val="ae"/>
                <w:rFonts w:hint="eastAsia"/>
              </w:rPr>
              <w:t>초기상태로</w:t>
            </w:r>
            <w:r w:rsidRPr="006772F0">
              <w:rPr>
                <w:rStyle w:val="ae"/>
                <w:rFonts w:hint="eastAsia"/>
              </w:rPr>
              <w:t xml:space="preserve"> </w:t>
            </w:r>
            <w:r w:rsidRPr="006772F0">
              <w:rPr>
                <w:rStyle w:val="ae"/>
                <w:rFonts w:hint="eastAsia"/>
              </w:rPr>
              <w:t>돌아간다</w:t>
            </w:r>
            <w:r w:rsidRPr="006772F0">
              <w:rPr>
                <w:rStyle w:val="ae"/>
                <w:rFonts w:hint="eastAsia"/>
              </w:rPr>
              <w:t>.</w:t>
            </w:r>
          </w:p>
        </w:tc>
      </w:tr>
      <w:tr w:rsidR="003B500D" w:rsidRPr="00D54A11" w:rsidTr="00F80867">
        <w:tc>
          <w:tcPr>
            <w:tcW w:w="1517" w:type="dxa"/>
            <w:vMerge w:val="restart"/>
            <w:shd w:val="clear" w:color="auto" w:fill="CCCCCC"/>
            <w:vAlign w:val="center"/>
          </w:tcPr>
          <w:p w:rsidR="003B500D" w:rsidRPr="00D54A11" w:rsidRDefault="003B500D" w:rsidP="00F80867">
            <w:pPr>
              <w:pStyle w:val="af"/>
            </w:pPr>
            <w:r w:rsidRPr="00D54A11">
              <w:rPr>
                <w:rFonts w:hint="eastAsia"/>
              </w:rPr>
              <w:t>시나리오</w:t>
            </w:r>
          </w:p>
        </w:tc>
        <w:tc>
          <w:tcPr>
            <w:tcW w:w="922" w:type="dxa"/>
          </w:tcPr>
          <w:p w:rsidR="003B500D" w:rsidRPr="007E70C2" w:rsidRDefault="003B500D" w:rsidP="00F80867">
            <w:pPr>
              <w:jc w:val="center"/>
              <w:rPr>
                <w:rStyle w:val="ae"/>
              </w:rPr>
            </w:pPr>
            <w:r>
              <w:rPr>
                <w:rStyle w:val="ae"/>
                <w:rFonts w:hint="eastAsia"/>
              </w:rPr>
              <w:t>SN01</w:t>
            </w:r>
          </w:p>
        </w:tc>
        <w:tc>
          <w:tcPr>
            <w:tcW w:w="5877" w:type="dxa"/>
          </w:tcPr>
          <w:p w:rsidR="003B500D" w:rsidRPr="0084609A" w:rsidRDefault="003B500D" w:rsidP="00F80867">
            <w:pPr>
              <w:jc w:val="center"/>
              <w:rPr>
                <w:rStyle w:val="ae"/>
                <w:b/>
              </w:rPr>
            </w:pPr>
            <w:r w:rsidRPr="005349CB">
              <w:rPr>
                <w:rStyle w:val="ae"/>
                <w:rFonts w:hint="eastAsia"/>
              </w:rPr>
              <w:t xml:space="preserve">N01 </w:t>
            </w:r>
            <w:r w:rsidRPr="005349CB">
              <w:rPr>
                <w:rStyle w:val="ae"/>
                <w:rFonts w:hint="eastAsia"/>
              </w:rPr>
              <w:t>→</w:t>
            </w:r>
            <w:r w:rsidRPr="005349CB">
              <w:rPr>
                <w:rStyle w:val="ae"/>
                <w:rFonts w:hint="eastAsia"/>
              </w:rPr>
              <w:t xml:space="preserve"> N02 </w:t>
            </w:r>
            <w:r w:rsidRPr="005349CB">
              <w:rPr>
                <w:rStyle w:val="ae"/>
                <w:rFonts w:hint="eastAsia"/>
              </w:rPr>
              <w:t>→</w:t>
            </w:r>
            <w:r w:rsidRPr="005349CB">
              <w:rPr>
                <w:rStyle w:val="ae"/>
                <w:rFonts w:hint="eastAsia"/>
              </w:rPr>
              <w:t xml:space="preserve"> N03 </w:t>
            </w:r>
            <w:r w:rsidRPr="005349CB">
              <w:rPr>
                <w:rStyle w:val="ae"/>
                <w:rFonts w:hint="eastAsia"/>
              </w:rPr>
              <w:t>→</w:t>
            </w:r>
            <w:r w:rsidRPr="005349CB">
              <w:rPr>
                <w:rStyle w:val="ae"/>
                <w:rFonts w:hint="eastAsia"/>
              </w:rPr>
              <w:t xml:space="preserve"> N04 </w:t>
            </w:r>
            <w:r w:rsidRPr="005349CB">
              <w:rPr>
                <w:rStyle w:val="ae"/>
                <w:rFonts w:hint="eastAsia"/>
              </w:rPr>
              <w:t>→</w:t>
            </w:r>
            <w:r w:rsidRPr="005349CB">
              <w:rPr>
                <w:rStyle w:val="ae"/>
                <w:rFonts w:hint="eastAsia"/>
              </w:rPr>
              <w:t xml:space="preserve"> N05 </w:t>
            </w:r>
            <w:r w:rsidRPr="005349CB">
              <w:rPr>
                <w:rStyle w:val="ae"/>
                <w:rFonts w:hint="eastAsia"/>
              </w:rPr>
              <w:t>→</w:t>
            </w:r>
            <w:r w:rsidRPr="005349CB">
              <w:rPr>
                <w:rStyle w:val="ae"/>
                <w:rFonts w:hint="eastAsia"/>
              </w:rPr>
              <w:t xml:space="preserve"> N06 </w:t>
            </w:r>
            <w:r w:rsidRPr="005349CB">
              <w:rPr>
                <w:rStyle w:val="ae"/>
                <w:rFonts w:hint="eastAsia"/>
              </w:rPr>
              <w:t>→</w:t>
            </w:r>
            <w:r w:rsidRPr="005349CB">
              <w:rPr>
                <w:rStyle w:val="ae"/>
                <w:rFonts w:hint="eastAsia"/>
              </w:rPr>
              <w:t xml:space="preserve"> N07</w:t>
            </w:r>
          </w:p>
        </w:tc>
      </w:tr>
      <w:tr w:rsidR="003B500D" w:rsidRPr="00D54A11" w:rsidTr="00F80867">
        <w:tc>
          <w:tcPr>
            <w:tcW w:w="1517" w:type="dxa"/>
            <w:vMerge/>
            <w:shd w:val="clear" w:color="auto" w:fill="CCCCCC"/>
            <w:vAlign w:val="center"/>
          </w:tcPr>
          <w:p w:rsidR="003B500D" w:rsidRPr="00D54A11" w:rsidRDefault="003B500D" w:rsidP="00F80867">
            <w:pPr>
              <w:pStyle w:val="af"/>
            </w:pPr>
          </w:p>
        </w:tc>
        <w:tc>
          <w:tcPr>
            <w:tcW w:w="922" w:type="dxa"/>
          </w:tcPr>
          <w:p w:rsidR="003B500D" w:rsidRPr="007E70C2" w:rsidRDefault="003B500D" w:rsidP="00F80867">
            <w:pPr>
              <w:jc w:val="center"/>
              <w:rPr>
                <w:rStyle w:val="ae"/>
              </w:rPr>
            </w:pPr>
            <w:r>
              <w:rPr>
                <w:rStyle w:val="ae"/>
                <w:rFonts w:hint="eastAsia"/>
              </w:rPr>
              <w:t>SN02</w:t>
            </w:r>
          </w:p>
        </w:tc>
        <w:tc>
          <w:tcPr>
            <w:tcW w:w="5877" w:type="dxa"/>
          </w:tcPr>
          <w:p w:rsidR="003B500D" w:rsidRPr="0084609A" w:rsidRDefault="003B500D" w:rsidP="00F80867">
            <w:pPr>
              <w:jc w:val="center"/>
              <w:rPr>
                <w:rStyle w:val="ae"/>
              </w:rPr>
            </w:pPr>
            <w:r w:rsidRPr="005349CB">
              <w:rPr>
                <w:rStyle w:val="ae"/>
                <w:rFonts w:hint="eastAsia"/>
              </w:rPr>
              <w:t xml:space="preserve">N01 </w:t>
            </w:r>
            <w:r w:rsidRPr="005349CB">
              <w:rPr>
                <w:rStyle w:val="ae"/>
                <w:rFonts w:hint="eastAsia"/>
              </w:rPr>
              <w:t>→</w:t>
            </w:r>
            <w:r w:rsidRPr="005349CB">
              <w:rPr>
                <w:rStyle w:val="ae"/>
                <w:rFonts w:hint="eastAsia"/>
              </w:rPr>
              <w:t xml:space="preserve"> N02 </w:t>
            </w:r>
            <w:r w:rsidRPr="005349CB">
              <w:rPr>
                <w:rStyle w:val="ae"/>
                <w:rFonts w:hint="eastAsia"/>
              </w:rPr>
              <w:t>→</w:t>
            </w:r>
            <w:r w:rsidRPr="005349CB">
              <w:rPr>
                <w:rStyle w:val="ae"/>
                <w:rFonts w:hint="eastAsia"/>
              </w:rPr>
              <w:t xml:space="preserve"> N03 </w:t>
            </w:r>
            <w:r w:rsidRPr="005349CB">
              <w:rPr>
                <w:rStyle w:val="ae"/>
                <w:rFonts w:hint="eastAsia"/>
              </w:rPr>
              <w:t>→</w:t>
            </w:r>
            <w:r w:rsidRPr="005349CB">
              <w:rPr>
                <w:rStyle w:val="ae"/>
                <w:rFonts w:hint="eastAsia"/>
              </w:rPr>
              <w:t xml:space="preserve"> A01 </w:t>
            </w:r>
            <w:r w:rsidRPr="005349CB">
              <w:rPr>
                <w:rStyle w:val="ae"/>
                <w:rFonts w:hint="eastAsia"/>
              </w:rPr>
              <w:t>→</w:t>
            </w:r>
            <w:r w:rsidRPr="005349CB">
              <w:rPr>
                <w:rStyle w:val="ae"/>
                <w:rFonts w:hint="eastAsia"/>
              </w:rPr>
              <w:t xml:space="preserve"> A02</w:t>
            </w:r>
          </w:p>
        </w:tc>
      </w:tr>
      <w:tr w:rsidR="003B500D" w:rsidRPr="00D54A11" w:rsidTr="00F80867">
        <w:tc>
          <w:tcPr>
            <w:tcW w:w="1517" w:type="dxa"/>
            <w:vMerge/>
            <w:shd w:val="clear" w:color="auto" w:fill="CCCCCC"/>
            <w:vAlign w:val="center"/>
          </w:tcPr>
          <w:p w:rsidR="003B500D" w:rsidRPr="00D54A11" w:rsidRDefault="003B500D" w:rsidP="00F80867">
            <w:pPr>
              <w:pStyle w:val="af"/>
            </w:pPr>
          </w:p>
        </w:tc>
        <w:tc>
          <w:tcPr>
            <w:tcW w:w="922" w:type="dxa"/>
          </w:tcPr>
          <w:p w:rsidR="003B500D" w:rsidRPr="007E70C2" w:rsidRDefault="003B500D" w:rsidP="00F80867">
            <w:pPr>
              <w:jc w:val="center"/>
              <w:rPr>
                <w:rStyle w:val="ae"/>
              </w:rPr>
            </w:pPr>
            <w:r>
              <w:rPr>
                <w:rStyle w:val="ae"/>
                <w:rFonts w:hint="eastAsia"/>
              </w:rPr>
              <w:t>SN0</w:t>
            </w:r>
            <w:r>
              <w:rPr>
                <w:rStyle w:val="ae"/>
              </w:rPr>
              <w:t>3</w:t>
            </w:r>
          </w:p>
        </w:tc>
        <w:tc>
          <w:tcPr>
            <w:tcW w:w="5877" w:type="dxa"/>
          </w:tcPr>
          <w:p w:rsidR="003B500D" w:rsidRPr="007E70C2" w:rsidRDefault="003B500D" w:rsidP="00F80867">
            <w:pPr>
              <w:jc w:val="center"/>
              <w:rPr>
                <w:rStyle w:val="ae"/>
              </w:rPr>
            </w:pPr>
            <w:r w:rsidRPr="005349CB">
              <w:rPr>
                <w:rStyle w:val="ae"/>
                <w:rFonts w:ascii="맑은 고딕" w:hAnsi="맑은 고딕" w:hint="eastAsia"/>
              </w:rPr>
              <w:t>N01 → N02 → N03  → N04 → E01 → E02</w:t>
            </w:r>
          </w:p>
        </w:tc>
      </w:tr>
    </w:tbl>
    <w:p w:rsidR="003B500D" w:rsidRDefault="003B500D" w:rsidP="003B500D"/>
    <w:p w:rsidR="003B500D" w:rsidRPr="003B500D" w:rsidRDefault="003B500D" w:rsidP="003B500D">
      <w:pPr>
        <w:widowControl/>
        <w:wordWrap/>
        <w:autoSpaceDE/>
        <w:autoSpaceDN/>
        <w:jc w:val="left"/>
      </w:pPr>
      <w:r>
        <w:br w:type="page"/>
      </w:r>
    </w:p>
    <w:p w:rsidR="003B500D" w:rsidRDefault="003B500D" w:rsidP="00DF0199">
      <w:pPr>
        <w:pStyle w:val="4"/>
        <w:rPr>
          <w:rStyle w:val="ae"/>
        </w:rPr>
      </w:pPr>
      <w:r w:rsidRPr="00C25FFA">
        <w:rPr>
          <w:rFonts w:hint="eastAsia"/>
        </w:rPr>
        <w:lastRenderedPageBreak/>
        <w:t xml:space="preserve">ID: </w:t>
      </w:r>
      <w:r w:rsidR="00F80867">
        <w:rPr>
          <w:rStyle w:val="ae"/>
          <w:rFonts w:hint="eastAsia"/>
        </w:rPr>
        <w:t>UC005 Todo 항목 수정</w:t>
      </w:r>
    </w:p>
    <w:p w:rsidR="00F80867" w:rsidRPr="008843DE" w:rsidRDefault="00F80867" w:rsidP="00F80867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16"/>
      </w:tblGrid>
      <w:tr w:rsidR="00F80867" w:rsidRPr="00BA2195" w:rsidTr="00F80867">
        <w:tc>
          <w:tcPr>
            <w:tcW w:w="8524" w:type="dxa"/>
          </w:tcPr>
          <w:p w:rsidR="00F80867" w:rsidRPr="00BA2195" w:rsidRDefault="00F80867" w:rsidP="00F80867">
            <w:pPr>
              <w:jc w:val="center"/>
            </w:pPr>
            <w:r w:rsidRPr="00C7705C">
              <w:rPr>
                <w:rStyle w:val="ae"/>
                <w:rFonts w:hint="eastAsia"/>
              </w:rPr>
              <w:t>등록된</w:t>
            </w:r>
            <w:r w:rsidRPr="00C7705C">
              <w:rPr>
                <w:rStyle w:val="ae"/>
                <w:rFonts w:hint="eastAsia"/>
              </w:rPr>
              <w:t xml:space="preserve"> Todo</w:t>
            </w:r>
            <w:r w:rsidRPr="00C7705C">
              <w:rPr>
                <w:rStyle w:val="ae"/>
                <w:rFonts w:hint="eastAsia"/>
              </w:rPr>
              <w:t>항목을</w:t>
            </w:r>
            <w:r w:rsidRPr="00C7705C">
              <w:rPr>
                <w:rStyle w:val="ae"/>
                <w:rFonts w:hint="eastAsia"/>
              </w:rPr>
              <w:t xml:space="preserve"> </w:t>
            </w:r>
            <w:r w:rsidRPr="00C7705C">
              <w:rPr>
                <w:rStyle w:val="ae"/>
                <w:rFonts w:hint="eastAsia"/>
              </w:rPr>
              <w:t>수정한다</w:t>
            </w:r>
            <w:r w:rsidRPr="00C7705C">
              <w:rPr>
                <w:rStyle w:val="ae"/>
                <w:rFonts w:hint="eastAsia"/>
              </w:rPr>
              <w:t>.</w:t>
            </w:r>
          </w:p>
        </w:tc>
      </w:tr>
    </w:tbl>
    <w:p w:rsidR="00F80867" w:rsidRPr="007E70C2" w:rsidRDefault="00F80867" w:rsidP="00F80867">
      <w:pPr>
        <w:jc w:val="center"/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7"/>
        <w:gridCol w:w="922"/>
        <w:gridCol w:w="5877"/>
      </w:tblGrid>
      <w:tr w:rsidR="00F80867" w:rsidRPr="00D54A11" w:rsidTr="00F80867">
        <w:tc>
          <w:tcPr>
            <w:tcW w:w="1517" w:type="dxa"/>
            <w:shd w:val="clear" w:color="auto" w:fill="CCCCCC"/>
            <w:vAlign w:val="center"/>
          </w:tcPr>
          <w:p w:rsidR="00F80867" w:rsidRPr="00D54A11" w:rsidRDefault="00F80867" w:rsidP="00F80867">
            <w:pPr>
              <w:pStyle w:val="af"/>
            </w:pPr>
            <w:r w:rsidRPr="00D54A11">
              <w:rPr>
                <w:rFonts w:hint="eastAsia"/>
              </w:rPr>
              <w:t>설명</w:t>
            </w:r>
          </w:p>
        </w:tc>
        <w:tc>
          <w:tcPr>
            <w:tcW w:w="6799" w:type="dxa"/>
            <w:gridSpan w:val="2"/>
          </w:tcPr>
          <w:p w:rsidR="00F80867" w:rsidRPr="007E70C2" w:rsidRDefault="00F80867" w:rsidP="00F80867">
            <w:pPr>
              <w:jc w:val="center"/>
              <w:rPr>
                <w:rStyle w:val="ae"/>
              </w:rPr>
            </w:pPr>
            <w:r>
              <w:rPr>
                <w:rStyle w:val="ae"/>
                <w:rFonts w:hint="eastAsia"/>
              </w:rPr>
              <w:t>등록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되어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있는</w:t>
            </w:r>
            <w:r>
              <w:rPr>
                <w:rStyle w:val="ae"/>
                <w:rFonts w:hint="eastAsia"/>
              </w:rPr>
              <w:t xml:space="preserve"> todo </w:t>
            </w:r>
            <w:r>
              <w:rPr>
                <w:rStyle w:val="ae"/>
                <w:rFonts w:hint="eastAsia"/>
              </w:rPr>
              <w:t>항목을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삭제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한다</w:t>
            </w:r>
            <w:r>
              <w:rPr>
                <w:rStyle w:val="ae"/>
                <w:rFonts w:hint="eastAsia"/>
              </w:rPr>
              <w:t>.</w:t>
            </w:r>
          </w:p>
        </w:tc>
      </w:tr>
      <w:tr w:rsidR="00F80867" w:rsidRPr="00D54A11" w:rsidTr="00F80867">
        <w:tc>
          <w:tcPr>
            <w:tcW w:w="1517" w:type="dxa"/>
            <w:shd w:val="clear" w:color="auto" w:fill="CCCCCC"/>
            <w:vAlign w:val="center"/>
          </w:tcPr>
          <w:p w:rsidR="00F80867" w:rsidRPr="00D54A11" w:rsidRDefault="00F80867" w:rsidP="00F80867">
            <w:pPr>
              <w:pStyle w:val="af"/>
            </w:pPr>
            <w:r w:rsidRPr="00D54A11">
              <w:rPr>
                <w:rFonts w:hint="eastAsia"/>
              </w:rPr>
              <w:t>관련 액터</w:t>
            </w:r>
          </w:p>
        </w:tc>
        <w:tc>
          <w:tcPr>
            <w:tcW w:w="6799" w:type="dxa"/>
            <w:gridSpan w:val="2"/>
          </w:tcPr>
          <w:p w:rsidR="00F80867" w:rsidRPr="007E70C2" w:rsidRDefault="00F80867" w:rsidP="00F80867">
            <w:pPr>
              <w:jc w:val="center"/>
              <w:rPr>
                <w:rStyle w:val="ae"/>
              </w:rPr>
            </w:pPr>
            <w:r>
              <w:rPr>
                <w:rStyle w:val="ae"/>
                <w:rFonts w:hint="eastAsia"/>
              </w:rPr>
              <w:t>user</w:t>
            </w:r>
          </w:p>
        </w:tc>
      </w:tr>
      <w:tr w:rsidR="00F80867" w:rsidRPr="00D54A11" w:rsidTr="00F80867">
        <w:tc>
          <w:tcPr>
            <w:tcW w:w="1517" w:type="dxa"/>
            <w:shd w:val="clear" w:color="auto" w:fill="CCCCCC"/>
            <w:vAlign w:val="center"/>
          </w:tcPr>
          <w:p w:rsidR="00F80867" w:rsidRPr="00D54A11" w:rsidRDefault="00F80867" w:rsidP="00F80867">
            <w:pPr>
              <w:pStyle w:val="af"/>
            </w:pPr>
            <w:r w:rsidRPr="00D54A11">
              <w:rPr>
                <w:rFonts w:hint="eastAsia"/>
              </w:rPr>
              <w:t>사전 조건</w:t>
            </w:r>
          </w:p>
        </w:tc>
        <w:tc>
          <w:tcPr>
            <w:tcW w:w="6799" w:type="dxa"/>
            <w:gridSpan w:val="2"/>
          </w:tcPr>
          <w:p w:rsidR="00F80867" w:rsidRPr="007E70C2" w:rsidRDefault="00F80867" w:rsidP="00F80867">
            <w:pPr>
              <w:jc w:val="center"/>
              <w:rPr>
                <w:rStyle w:val="ae"/>
              </w:rPr>
            </w:pPr>
            <w:r>
              <w:rPr>
                <w:rStyle w:val="ae"/>
                <w:rFonts w:hint="eastAsia"/>
              </w:rPr>
              <w:t>과목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등록</w:t>
            </w:r>
            <w:r>
              <w:rPr>
                <w:rStyle w:val="ae"/>
                <w:rFonts w:hint="eastAsia"/>
              </w:rPr>
              <w:t xml:space="preserve">, todo </w:t>
            </w:r>
            <w:r>
              <w:rPr>
                <w:rStyle w:val="ae"/>
                <w:rFonts w:hint="eastAsia"/>
              </w:rPr>
              <w:t>항목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등록</w:t>
            </w:r>
          </w:p>
        </w:tc>
      </w:tr>
      <w:tr w:rsidR="00F80867" w:rsidRPr="00D54A11" w:rsidTr="00F80867">
        <w:tc>
          <w:tcPr>
            <w:tcW w:w="1517" w:type="dxa"/>
            <w:shd w:val="clear" w:color="auto" w:fill="CCCCCC"/>
            <w:vAlign w:val="center"/>
          </w:tcPr>
          <w:p w:rsidR="00F80867" w:rsidRPr="00D54A11" w:rsidRDefault="00F80867" w:rsidP="00F80867">
            <w:pPr>
              <w:pStyle w:val="af"/>
            </w:pPr>
            <w:r w:rsidRPr="00D54A11">
              <w:rPr>
                <w:rFonts w:hint="eastAsia"/>
              </w:rPr>
              <w:t>사후 조건</w:t>
            </w:r>
          </w:p>
        </w:tc>
        <w:tc>
          <w:tcPr>
            <w:tcW w:w="6799" w:type="dxa"/>
            <w:gridSpan w:val="2"/>
          </w:tcPr>
          <w:p w:rsidR="00F80867" w:rsidRPr="007E70C2" w:rsidRDefault="00F80867" w:rsidP="00F80867">
            <w:pPr>
              <w:jc w:val="center"/>
              <w:rPr>
                <w:rStyle w:val="ae"/>
              </w:rPr>
            </w:pPr>
          </w:p>
        </w:tc>
      </w:tr>
      <w:tr w:rsidR="00F80867" w:rsidRPr="00D54A11" w:rsidTr="00F80867">
        <w:tc>
          <w:tcPr>
            <w:tcW w:w="1517" w:type="dxa"/>
            <w:vMerge w:val="restart"/>
            <w:shd w:val="clear" w:color="auto" w:fill="CCCCCC"/>
            <w:vAlign w:val="center"/>
          </w:tcPr>
          <w:p w:rsidR="00F80867" w:rsidRPr="00D54A11" w:rsidRDefault="00F80867" w:rsidP="00F80867">
            <w:pPr>
              <w:pStyle w:val="af"/>
            </w:pPr>
            <w:r w:rsidRPr="00D54A11"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  <w:r w:rsidRPr="00D54A11">
              <w:rPr>
                <w:rFonts w:hint="eastAsia"/>
              </w:rPr>
              <w:t>흐름</w:t>
            </w:r>
          </w:p>
        </w:tc>
        <w:tc>
          <w:tcPr>
            <w:tcW w:w="922" w:type="dxa"/>
            <w:shd w:val="clear" w:color="auto" w:fill="auto"/>
          </w:tcPr>
          <w:p w:rsidR="00F80867" w:rsidRPr="007E70C2" w:rsidRDefault="00F80867" w:rsidP="00F80867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  <w:t>N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01</w:t>
            </w:r>
          </w:p>
        </w:tc>
        <w:tc>
          <w:tcPr>
            <w:tcW w:w="5877" w:type="dxa"/>
            <w:shd w:val="clear" w:color="auto" w:fill="auto"/>
          </w:tcPr>
          <w:p w:rsidR="00F80867" w:rsidRPr="007E70C2" w:rsidRDefault="00F80867" w:rsidP="00F80867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사용자는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todo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항목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삭제버튼을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누른다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.</w:t>
            </w:r>
          </w:p>
        </w:tc>
      </w:tr>
      <w:tr w:rsidR="00F80867" w:rsidRPr="00D54A11" w:rsidTr="00F80867">
        <w:tc>
          <w:tcPr>
            <w:tcW w:w="1517" w:type="dxa"/>
            <w:vMerge/>
            <w:shd w:val="clear" w:color="auto" w:fill="CCCCCC"/>
            <w:vAlign w:val="center"/>
          </w:tcPr>
          <w:p w:rsidR="00F80867" w:rsidRPr="00D54A11" w:rsidRDefault="00F80867" w:rsidP="00F80867">
            <w:pPr>
              <w:pStyle w:val="af"/>
            </w:pPr>
          </w:p>
        </w:tc>
        <w:tc>
          <w:tcPr>
            <w:tcW w:w="922" w:type="dxa"/>
            <w:shd w:val="clear" w:color="auto" w:fill="auto"/>
          </w:tcPr>
          <w:p w:rsidR="00F80867" w:rsidRPr="007E70C2" w:rsidRDefault="00F80867" w:rsidP="00F80867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  <w:t>N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02</w:t>
            </w:r>
          </w:p>
        </w:tc>
        <w:tc>
          <w:tcPr>
            <w:tcW w:w="5877" w:type="dxa"/>
            <w:shd w:val="clear" w:color="auto" w:fill="auto"/>
          </w:tcPr>
          <w:p w:rsidR="00F80867" w:rsidRPr="007E70C2" w:rsidRDefault="00F80867" w:rsidP="00F80867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시스템은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tod</w:t>
            </w:r>
            <w:r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  <w:t>o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항목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삭제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확인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팝업창을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띄운다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.</w:t>
            </w:r>
          </w:p>
        </w:tc>
      </w:tr>
      <w:tr w:rsidR="00F80867" w:rsidRPr="00D54A11" w:rsidTr="00F80867">
        <w:tc>
          <w:tcPr>
            <w:tcW w:w="1517" w:type="dxa"/>
            <w:vMerge/>
            <w:shd w:val="clear" w:color="auto" w:fill="CCCCCC"/>
            <w:vAlign w:val="center"/>
          </w:tcPr>
          <w:p w:rsidR="00F80867" w:rsidRPr="00D54A11" w:rsidRDefault="00F80867" w:rsidP="00F80867">
            <w:pPr>
              <w:pStyle w:val="af"/>
            </w:pPr>
          </w:p>
        </w:tc>
        <w:tc>
          <w:tcPr>
            <w:tcW w:w="922" w:type="dxa"/>
            <w:shd w:val="clear" w:color="auto" w:fill="auto"/>
          </w:tcPr>
          <w:p w:rsidR="00F80867" w:rsidRPr="007E70C2" w:rsidRDefault="00F80867" w:rsidP="00F80867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N03</w:t>
            </w:r>
          </w:p>
        </w:tc>
        <w:tc>
          <w:tcPr>
            <w:tcW w:w="5877" w:type="dxa"/>
            <w:shd w:val="clear" w:color="auto" w:fill="auto"/>
          </w:tcPr>
          <w:p w:rsidR="00F80867" w:rsidRPr="007E70C2" w:rsidRDefault="00F80867" w:rsidP="00F80867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사용자는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tod</w:t>
            </w:r>
            <w:r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  <w:t>o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항목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삭제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팝업에서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확인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버튼을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누른다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.</w:t>
            </w:r>
          </w:p>
        </w:tc>
      </w:tr>
      <w:tr w:rsidR="00F80867" w:rsidRPr="00D54A11" w:rsidTr="00F80867">
        <w:tc>
          <w:tcPr>
            <w:tcW w:w="1517" w:type="dxa"/>
            <w:vMerge/>
            <w:shd w:val="clear" w:color="auto" w:fill="CCCCCC"/>
            <w:vAlign w:val="center"/>
          </w:tcPr>
          <w:p w:rsidR="00F80867" w:rsidRPr="00D54A11" w:rsidRDefault="00F80867" w:rsidP="00F80867">
            <w:pPr>
              <w:pStyle w:val="af"/>
            </w:pPr>
          </w:p>
        </w:tc>
        <w:tc>
          <w:tcPr>
            <w:tcW w:w="922" w:type="dxa"/>
            <w:shd w:val="clear" w:color="auto" w:fill="auto"/>
          </w:tcPr>
          <w:p w:rsidR="00F80867" w:rsidRDefault="00F80867" w:rsidP="00F80867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N04</w:t>
            </w:r>
          </w:p>
        </w:tc>
        <w:tc>
          <w:tcPr>
            <w:tcW w:w="5877" w:type="dxa"/>
            <w:shd w:val="clear" w:color="auto" w:fill="auto"/>
          </w:tcPr>
          <w:p w:rsidR="00F80867" w:rsidRDefault="00F80867" w:rsidP="00F80867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시스템은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todo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항목을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삭제한다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.</w:t>
            </w:r>
          </w:p>
        </w:tc>
      </w:tr>
      <w:tr w:rsidR="00F80867" w:rsidRPr="00D54A11" w:rsidTr="00F80867">
        <w:tc>
          <w:tcPr>
            <w:tcW w:w="1517" w:type="dxa"/>
            <w:vMerge/>
            <w:shd w:val="clear" w:color="auto" w:fill="CCCCCC"/>
            <w:vAlign w:val="center"/>
          </w:tcPr>
          <w:p w:rsidR="00F80867" w:rsidRPr="00D54A11" w:rsidRDefault="00F80867" w:rsidP="00F80867">
            <w:pPr>
              <w:pStyle w:val="af"/>
            </w:pPr>
          </w:p>
        </w:tc>
        <w:tc>
          <w:tcPr>
            <w:tcW w:w="922" w:type="dxa"/>
            <w:shd w:val="clear" w:color="auto" w:fill="auto"/>
          </w:tcPr>
          <w:p w:rsidR="00F80867" w:rsidRDefault="00F80867" w:rsidP="00F80867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N05</w:t>
            </w:r>
          </w:p>
        </w:tc>
        <w:tc>
          <w:tcPr>
            <w:tcW w:w="5877" w:type="dxa"/>
            <w:shd w:val="clear" w:color="auto" w:fill="auto"/>
          </w:tcPr>
          <w:p w:rsidR="00F80867" w:rsidRDefault="00F80867" w:rsidP="00F80867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시스템은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삭제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완료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팝업창을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띄운다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.</w:t>
            </w:r>
          </w:p>
        </w:tc>
      </w:tr>
      <w:tr w:rsidR="00F80867" w:rsidRPr="00D54A11" w:rsidTr="00F80867">
        <w:tc>
          <w:tcPr>
            <w:tcW w:w="1517" w:type="dxa"/>
            <w:vMerge/>
            <w:shd w:val="clear" w:color="auto" w:fill="CCCCCC"/>
            <w:vAlign w:val="center"/>
          </w:tcPr>
          <w:p w:rsidR="00F80867" w:rsidRPr="00D54A11" w:rsidRDefault="00F80867" w:rsidP="00F80867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22" w:type="dxa"/>
            <w:shd w:val="clear" w:color="auto" w:fill="auto"/>
          </w:tcPr>
          <w:p w:rsidR="00F80867" w:rsidRDefault="00F80867" w:rsidP="00F80867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N06</w:t>
            </w:r>
          </w:p>
        </w:tc>
        <w:tc>
          <w:tcPr>
            <w:tcW w:w="5877" w:type="dxa"/>
            <w:shd w:val="clear" w:color="auto" w:fill="auto"/>
          </w:tcPr>
          <w:p w:rsidR="00F80867" w:rsidRDefault="00F80867" w:rsidP="00F80867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사용자는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팝업에서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확인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버튼을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클릭한다</w:t>
            </w:r>
          </w:p>
        </w:tc>
      </w:tr>
      <w:tr w:rsidR="00F80867" w:rsidRPr="00D54A11" w:rsidTr="00F80867">
        <w:tc>
          <w:tcPr>
            <w:tcW w:w="1517" w:type="dxa"/>
            <w:vMerge w:val="restart"/>
            <w:shd w:val="clear" w:color="auto" w:fill="CCCCCC"/>
            <w:vAlign w:val="center"/>
          </w:tcPr>
          <w:p w:rsidR="00F80867" w:rsidRPr="00D54A11" w:rsidRDefault="00F80867" w:rsidP="00F80867">
            <w:pPr>
              <w:pStyle w:val="af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22" w:type="dxa"/>
            <w:shd w:val="clear" w:color="auto" w:fill="auto"/>
          </w:tcPr>
          <w:p w:rsidR="00F80867" w:rsidRDefault="00F80867" w:rsidP="00F80867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A01</w:t>
            </w:r>
          </w:p>
        </w:tc>
        <w:tc>
          <w:tcPr>
            <w:tcW w:w="5877" w:type="dxa"/>
            <w:shd w:val="clear" w:color="auto" w:fill="auto"/>
          </w:tcPr>
          <w:p w:rsidR="00F80867" w:rsidRDefault="00F80867" w:rsidP="00F80867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사용자가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N03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에서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취소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버튼을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클릭하면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,</w:t>
            </w:r>
            <w:r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초기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상태로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돌아간다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.</w:t>
            </w:r>
          </w:p>
        </w:tc>
      </w:tr>
      <w:tr w:rsidR="00F80867" w:rsidRPr="00D54A11" w:rsidTr="00F80867">
        <w:tc>
          <w:tcPr>
            <w:tcW w:w="1517" w:type="dxa"/>
            <w:vMerge/>
            <w:shd w:val="clear" w:color="auto" w:fill="CCCCCC"/>
            <w:vAlign w:val="center"/>
          </w:tcPr>
          <w:p w:rsidR="00F80867" w:rsidRPr="00D54A11" w:rsidRDefault="00F80867" w:rsidP="00F80867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22" w:type="dxa"/>
            <w:shd w:val="clear" w:color="auto" w:fill="auto"/>
          </w:tcPr>
          <w:p w:rsidR="00F80867" w:rsidRPr="007E70C2" w:rsidRDefault="00F80867" w:rsidP="00F80867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</w:p>
        </w:tc>
        <w:tc>
          <w:tcPr>
            <w:tcW w:w="5877" w:type="dxa"/>
            <w:shd w:val="clear" w:color="auto" w:fill="auto"/>
          </w:tcPr>
          <w:p w:rsidR="00F80867" w:rsidRPr="007E70C2" w:rsidRDefault="00F80867" w:rsidP="00F80867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</w:p>
        </w:tc>
      </w:tr>
      <w:tr w:rsidR="00F80867" w:rsidRPr="00D54A11" w:rsidTr="00F80867">
        <w:tc>
          <w:tcPr>
            <w:tcW w:w="1517" w:type="dxa"/>
            <w:vMerge w:val="restart"/>
            <w:shd w:val="clear" w:color="auto" w:fill="CCCCCC"/>
            <w:vAlign w:val="center"/>
          </w:tcPr>
          <w:p w:rsidR="00F80867" w:rsidRPr="00D54A11" w:rsidRDefault="00F80867" w:rsidP="00F80867">
            <w:pPr>
              <w:pStyle w:val="af"/>
            </w:pPr>
            <w:r w:rsidRPr="00D54A11">
              <w:rPr>
                <w:rFonts w:hint="eastAsia"/>
              </w:rPr>
              <w:t>예외 흐름</w:t>
            </w:r>
          </w:p>
        </w:tc>
        <w:tc>
          <w:tcPr>
            <w:tcW w:w="922" w:type="dxa"/>
            <w:shd w:val="clear" w:color="auto" w:fill="auto"/>
          </w:tcPr>
          <w:p w:rsidR="00F80867" w:rsidRPr="007E70C2" w:rsidRDefault="00F80867" w:rsidP="00F80867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E</w:t>
            </w:r>
            <w:r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  <w:t>01</w:t>
            </w:r>
          </w:p>
        </w:tc>
        <w:tc>
          <w:tcPr>
            <w:tcW w:w="5877" w:type="dxa"/>
            <w:shd w:val="clear" w:color="auto" w:fill="auto"/>
          </w:tcPr>
          <w:p w:rsidR="00F80867" w:rsidRPr="007E70C2" w:rsidRDefault="00F80867" w:rsidP="00F80867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시스템이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N04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에서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삭제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하지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못하면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,</w:t>
            </w:r>
            <w:r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삭제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불가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팝업창을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띄운다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.</w:t>
            </w:r>
          </w:p>
        </w:tc>
      </w:tr>
      <w:tr w:rsidR="00F80867" w:rsidRPr="00D54A11" w:rsidTr="00F80867">
        <w:tc>
          <w:tcPr>
            <w:tcW w:w="1517" w:type="dxa"/>
            <w:vMerge/>
            <w:shd w:val="clear" w:color="auto" w:fill="CCCCCC"/>
            <w:vAlign w:val="center"/>
          </w:tcPr>
          <w:p w:rsidR="00F80867" w:rsidRPr="00D54A11" w:rsidRDefault="00F80867" w:rsidP="00F80867">
            <w:pPr>
              <w:pStyle w:val="af"/>
            </w:pPr>
          </w:p>
        </w:tc>
        <w:tc>
          <w:tcPr>
            <w:tcW w:w="922" w:type="dxa"/>
            <w:shd w:val="clear" w:color="auto" w:fill="auto"/>
          </w:tcPr>
          <w:p w:rsidR="00F80867" w:rsidRPr="007E70C2" w:rsidRDefault="00F80867" w:rsidP="00F80867">
            <w:pPr>
              <w:jc w:val="center"/>
              <w:rPr>
                <w:rStyle w:val="ae"/>
              </w:rPr>
            </w:pPr>
            <w:r>
              <w:rPr>
                <w:rStyle w:val="ae"/>
                <w:rFonts w:hint="eastAsia"/>
              </w:rPr>
              <w:t>E02</w:t>
            </w:r>
          </w:p>
        </w:tc>
        <w:tc>
          <w:tcPr>
            <w:tcW w:w="5877" w:type="dxa"/>
            <w:shd w:val="clear" w:color="auto" w:fill="auto"/>
          </w:tcPr>
          <w:p w:rsidR="00F80867" w:rsidRPr="007E70C2" w:rsidRDefault="00F80867" w:rsidP="00F80867">
            <w:pPr>
              <w:jc w:val="center"/>
              <w:rPr>
                <w:rStyle w:val="ae"/>
              </w:rPr>
            </w:pPr>
            <w:r>
              <w:rPr>
                <w:rStyle w:val="ae"/>
                <w:rFonts w:hint="eastAsia"/>
              </w:rPr>
              <w:t>사용자가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삭제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불가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팝업창에서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확인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버튼을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클릭하면</w:t>
            </w:r>
            <w:r>
              <w:rPr>
                <w:rStyle w:val="ae"/>
                <w:rFonts w:hint="eastAsia"/>
              </w:rPr>
              <w:t>,</w:t>
            </w:r>
            <w:r>
              <w:rPr>
                <w:rStyle w:val="ae"/>
              </w:rPr>
              <w:t xml:space="preserve"> </w:t>
            </w:r>
            <w:r>
              <w:rPr>
                <w:rStyle w:val="ae"/>
                <w:rFonts w:hint="eastAsia"/>
              </w:rPr>
              <w:t>초기상태로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돌아간다</w:t>
            </w:r>
            <w:r>
              <w:rPr>
                <w:rStyle w:val="ae"/>
                <w:rFonts w:hint="eastAsia"/>
              </w:rPr>
              <w:t>.</w:t>
            </w:r>
          </w:p>
        </w:tc>
      </w:tr>
      <w:tr w:rsidR="00F80867" w:rsidRPr="00D54A11" w:rsidTr="00F80867">
        <w:tc>
          <w:tcPr>
            <w:tcW w:w="1517" w:type="dxa"/>
            <w:vMerge w:val="restart"/>
            <w:shd w:val="clear" w:color="auto" w:fill="CCCCCC"/>
            <w:vAlign w:val="center"/>
          </w:tcPr>
          <w:p w:rsidR="00F80867" w:rsidRPr="00D54A11" w:rsidRDefault="00F80867" w:rsidP="00F80867">
            <w:pPr>
              <w:pStyle w:val="af"/>
            </w:pPr>
            <w:r w:rsidRPr="00D54A11">
              <w:rPr>
                <w:rFonts w:hint="eastAsia"/>
              </w:rPr>
              <w:t>시나리오</w:t>
            </w:r>
          </w:p>
        </w:tc>
        <w:tc>
          <w:tcPr>
            <w:tcW w:w="922" w:type="dxa"/>
          </w:tcPr>
          <w:p w:rsidR="00F80867" w:rsidRPr="007E70C2" w:rsidRDefault="00F80867" w:rsidP="00F80867">
            <w:pPr>
              <w:jc w:val="center"/>
              <w:rPr>
                <w:rStyle w:val="ae"/>
              </w:rPr>
            </w:pPr>
            <w:r>
              <w:rPr>
                <w:rStyle w:val="ae"/>
                <w:rFonts w:hint="eastAsia"/>
              </w:rPr>
              <w:t>SN01</w:t>
            </w:r>
          </w:p>
        </w:tc>
        <w:tc>
          <w:tcPr>
            <w:tcW w:w="5877" w:type="dxa"/>
          </w:tcPr>
          <w:p w:rsidR="00F80867" w:rsidRPr="0084609A" w:rsidRDefault="00F80867" w:rsidP="00F80867">
            <w:pPr>
              <w:jc w:val="center"/>
              <w:rPr>
                <w:rStyle w:val="ae"/>
                <w:b/>
              </w:rPr>
            </w:pPr>
            <w:r>
              <w:rPr>
                <w:rStyle w:val="ae"/>
                <w:rFonts w:hint="eastAsia"/>
              </w:rPr>
              <w:t xml:space="preserve">N01 </w:t>
            </w:r>
            <w:r>
              <w:rPr>
                <w:rStyle w:val="ae"/>
                <w:rFonts w:ascii="맑은 고딕" w:hAnsi="맑은 고딕" w:hint="eastAsia"/>
              </w:rPr>
              <w:t>→ N02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ascii="맑은 고딕" w:hAnsi="맑은 고딕" w:hint="eastAsia"/>
              </w:rPr>
              <w:t>→ N03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ascii="맑은 고딕" w:hAnsi="맑은 고딕" w:hint="eastAsia"/>
              </w:rPr>
              <w:t>→ N04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ascii="맑은 고딕" w:hAnsi="맑은 고딕" w:hint="eastAsia"/>
              </w:rPr>
              <w:t>→ N05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ascii="맑은 고딕" w:hAnsi="맑은 고딕" w:hint="eastAsia"/>
              </w:rPr>
              <w:t>→ N06</w:t>
            </w:r>
          </w:p>
        </w:tc>
      </w:tr>
      <w:tr w:rsidR="00F80867" w:rsidRPr="00D54A11" w:rsidTr="00F80867">
        <w:tc>
          <w:tcPr>
            <w:tcW w:w="1517" w:type="dxa"/>
            <w:vMerge/>
            <w:shd w:val="clear" w:color="auto" w:fill="CCCCCC"/>
            <w:vAlign w:val="center"/>
          </w:tcPr>
          <w:p w:rsidR="00F80867" w:rsidRPr="00D54A11" w:rsidRDefault="00F80867" w:rsidP="00F80867">
            <w:pPr>
              <w:pStyle w:val="af"/>
            </w:pPr>
          </w:p>
        </w:tc>
        <w:tc>
          <w:tcPr>
            <w:tcW w:w="922" w:type="dxa"/>
          </w:tcPr>
          <w:p w:rsidR="00F80867" w:rsidRPr="007E70C2" w:rsidRDefault="00F80867" w:rsidP="00F80867">
            <w:pPr>
              <w:jc w:val="center"/>
              <w:rPr>
                <w:rStyle w:val="ae"/>
              </w:rPr>
            </w:pPr>
            <w:r>
              <w:rPr>
                <w:rStyle w:val="ae"/>
                <w:rFonts w:hint="eastAsia"/>
              </w:rPr>
              <w:t>SN02</w:t>
            </w:r>
          </w:p>
        </w:tc>
        <w:tc>
          <w:tcPr>
            <w:tcW w:w="5877" w:type="dxa"/>
          </w:tcPr>
          <w:p w:rsidR="00F80867" w:rsidRPr="0084609A" w:rsidRDefault="00F80867" w:rsidP="00F80867">
            <w:pPr>
              <w:jc w:val="center"/>
              <w:rPr>
                <w:rStyle w:val="ae"/>
              </w:rPr>
            </w:pPr>
            <w:r>
              <w:rPr>
                <w:rStyle w:val="ae"/>
                <w:rFonts w:hint="eastAsia"/>
              </w:rPr>
              <w:t xml:space="preserve">N01 </w:t>
            </w:r>
            <w:r>
              <w:rPr>
                <w:rStyle w:val="ae"/>
                <w:rFonts w:ascii="맑은 고딕" w:hAnsi="맑은 고딕" w:hint="eastAsia"/>
              </w:rPr>
              <w:t>→ N02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ascii="맑은 고딕" w:hAnsi="맑은 고딕" w:hint="eastAsia"/>
              </w:rPr>
              <w:t>→ A01</w:t>
            </w:r>
          </w:p>
        </w:tc>
      </w:tr>
      <w:tr w:rsidR="00F80867" w:rsidRPr="00D54A11" w:rsidTr="00F80867">
        <w:tc>
          <w:tcPr>
            <w:tcW w:w="1517" w:type="dxa"/>
            <w:vMerge/>
            <w:shd w:val="clear" w:color="auto" w:fill="CCCCCC"/>
            <w:vAlign w:val="center"/>
          </w:tcPr>
          <w:p w:rsidR="00F80867" w:rsidRPr="00D54A11" w:rsidRDefault="00F80867" w:rsidP="00F80867">
            <w:pPr>
              <w:pStyle w:val="af"/>
            </w:pPr>
          </w:p>
        </w:tc>
        <w:tc>
          <w:tcPr>
            <w:tcW w:w="922" w:type="dxa"/>
          </w:tcPr>
          <w:p w:rsidR="00F80867" w:rsidRPr="007E70C2" w:rsidRDefault="00F80867" w:rsidP="00F80867">
            <w:pPr>
              <w:jc w:val="center"/>
              <w:rPr>
                <w:rStyle w:val="ae"/>
              </w:rPr>
            </w:pPr>
            <w:r>
              <w:rPr>
                <w:rStyle w:val="ae"/>
                <w:rFonts w:hint="eastAsia"/>
              </w:rPr>
              <w:t>SN03</w:t>
            </w:r>
          </w:p>
        </w:tc>
        <w:tc>
          <w:tcPr>
            <w:tcW w:w="5877" w:type="dxa"/>
          </w:tcPr>
          <w:p w:rsidR="00F80867" w:rsidRPr="007E70C2" w:rsidRDefault="00F80867" w:rsidP="00F80867">
            <w:pPr>
              <w:jc w:val="center"/>
              <w:rPr>
                <w:rStyle w:val="ae"/>
              </w:rPr>
            </w:pPr>
            <w:r>
              <w:rPr>
                <w:rStyle w:val="ae"/>
                <w:rFonts w:hint="eastAsia"/>
              </w:rPr>
              <w:t xml:space="preserve">N01 </w:t>
            </w:r>
            <w:r>
              <w:rPr>
                <w:rStyle w:val="ae"/>
                <w:rFonts w:ascii="맑은 고딕" w:hAnsi="맑은 고딕" w:hint="eastAsia"/>
              </w:rPr>
              <w:t>→ N02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ascii="맑은 고딕" w:hAnsi="맑은 고딕" w:hint="eastAsia"/>
              </w:rPr>
              <w:t>→ N03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ascii="맑은 고딕" w:hAnsi="맑은 고딕" w:hint="eastAsia"/>
              </w:rPr>
              <w:t>→ E01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ascii="맑은 고딕" w:hAnsi="맑은 고딕" w:hint="eastAsia"/>
              </w:rPr>
              <w:t>→ E02</w:t>
            </w:r>
          </w:p>
        </w:tc>
      </w:tr>
    </w:tbl>
    <w:p w:rsidR="00F80867" w:rsidRDefault="00F80867" w:rsidP="00F80867"/>
    <w:p w:rsidR="00F80867" w:rsidRPr="00F80867" w:rsidRDefault="00F80867" w:rsidP="00F80867">
      <w:pPr>
        <w:widowControl/>
        <w:wordWrap/>
        <w:autoSpaceDE/>
        <w:autoSpaceDN/>
        <w:jc w:val="left"/>
      </w:pPr>
      <w:r>
        <w:br w:type="page"/>
      </w:r>
    </w:p>
    <w:p w:rsidR="003B500D" w:rsidRDefault="003B500D" w:rsidP="00DF0199">
      <w:pPr>
        <w:pStyle w:val="4"/>
        <w:rPr>
          <w:rStyle w:val="ae"/>
        </w:rPr>
      </w:pPr>
      <w:r w:rsidRPr="00C25FFA">
        <w:rPr>
          <w:rFonts w:hint="eastAsia"/>
        </w:rPr>
        <w:lastRenderedPageBreak/>
        <w:t xml:space="preserve">ID: </w:t>
      </w:r>
      <w:r w:rsidR="00F80867">
        <w:rPr>
          <w:rStyle w:val="ae"/>
          <w:rFonts w:hint="eastAsia"/>
        </w:rPr>
        <w:t>UC006 Todo 항목 삭제</w:t>
      </w:r>
    </w:p>
    <w:p w:rsidR="00F80867" w:rsidRPr="008843DE" w:rsidRDefault="00F80867" w:rsidP="00F80867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16"/>
      </w:tblGrid>
      <w:tr w:rsidR="00F80867" w:rsidRPr="00BA2195" w:rsidTr="00F80867">
        <w:tc>
          <w:tcPr>
            <w:tcW w:w="8524" w:type="dxa"/>
          </w:tcPr>
          <w:p w:rsidR="00F80867" w:rsidRPr="00BA2195" w:rsidRDefault="00F80867" w:rsidP="00F80867">
            <w:pPr>
              <w:jc w:val="center"/>
            </w:pPr>
            <w:r w:rsidRPr="00C7705C">
              <w:rPr>
                <w:rStyle w:val="ae"/>
                <w:rFonts w:hint="eastAsia"/>
              </w:rPr>
              <w:t>등록된</w:t>
            </w:r>
            <w:r w:rsidRPr="00C7705C">
              <w:rPr>
                <w:rStyle w:val="ae"/>
                <w:rFonts w:hint="eastAsia"/>
              </w:rPr>
              <w:t xml:space="preserve"> Todo</w:t>
            </w:r>
            <w:r w:rsidRPr="00C7705C">
              <w:rPr>
                <w:rStyle w:val="ae"/>
                <w:rFonts w:hint="eastAsia"/>
              </w:rPr>
              <w:t>항목을</w:t>
            </w:r>
            <w:r w:rsidRPr="00C7705C">
              <w:rPr>
                <w:rStyle w:val="ae"/>
                <w:rFonts w:hint="eastAsia"/>
              </w:rPr>
              <w:t xml:space="preserve"> </w:t>
            </w:r>
            <w:r w:rsidRPr="00C7705C">
              <w:rPr>
                <w:rStyle w:val="ae"/>
                <w:rFonts w:hint="eastAsia"/>
              </w:rPr>
              <w:t>삭제한다</w:t>
            </w:r>
            <w:r w:rsidRPr="00C7705C">
              <w:rPr>
                <w:rStyle w:val="ae"/>
                <w:rFonts w:hint="eastAsia"/>
              </w:rPr>
              <w:t>.</w:t>
            </w:r>
          </w:p>
        </w:tc>
      </w:tr>
    </w:tbl>
    <w:p w:rsidR="00F80867" w:rsidRPr="007E70C2" w:rsidRDefault="00F80867" w:rsidP="00F80867">
      <w:pPr>
        <w:jc w:val="center"/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7"/>
        <w:gridCol w:w="922"/>
        <w:gridCol w:w="5877"/>
      </w:tblGrid>
      <w:tr w:rsidR="00F80867" w:rsidRPr="00D54A11" w:rsidTr="00F80867">
        <w:tc>
          <w:tcPr>
            <w:tcW w:w="1517" w:type="dxa"/>
            <w:shd w:val="clear" w:color="auto" w:fill="CCCCCC"/>
            <w:vAlign w:val="center"/>
          </w:tcPr>
          <w:p w:rsidR="00F80867" w:rsidRPr="00D54A11" w:rsidRDefault="00F80867" w:rsidP="00F80867">
            <w:pPr>
              <w:pStyle w:val="af"/>
            </w:pPr>
            <w:r w:rsidRPr="00D54A11">
              <w:rPr>
                <w:rFonts w:hint="eastAsia"/>
              </w:rPr>
              <w:t>설명</w:t>
            </w:r>
          </w:p>
        </w:tc>
        <w:tc>
          <w:tcPr>
            <w:tcW w:w="6799" w:type="dxa"/>
            <w:gridSpan w:val="2"/>
          </w:tcPr>
          <w:p w:rsidR="00F80867" w:rsidRPr="007E70C2" w:rsidRDefault="00F80867" w:rsidP="00F80867">
            <w:pPr>
              <w:jc w:val="center"/>
              <w:rPr>
                <w:rStyle w:val="ae"/>
              </w:rPr>
            </w:pPr>
            <w:r>
              <w:rPr>
                <w:rStyle w:val="ae"/>
                <w:rFonts w:hint="eastAsia"/>
              </w:rPr>
              <w:t>등록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되어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있는</w:t>
            </w:r>
            <w:r>
              <w:rPr>
                <w:rStyle w:val="ae"/>
                <w:rFonts w:hint="eastAsia"/>
              </w:rPr>
              <w:t xml:space="preserve"> todo</w:t>
            </w:r>
            <w:r>
              <w:rPr>
                <w:rStyle w:val="ae"/>
              </w:rPr>
              <w:t xml:space="preserve"> </w:t>
            </w:r>
            <w:r>
              <w:rPr>
                <w:rStyle w:val="ae"/>
                <w:rFonts w:hint="eastAsia"/>
              </w:rPr>
              <w:t>항목을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수정한다</w:t>
            </w:r>
            <w:r>
              <w:rPr>
                <w:rStyle w:val="ae"/>
                <w:rFonts w:hint="eastAsia"/>
              </w:rPr>
              <w:t>.</w:t>
            </w:r>
          </w:p>
        </w:tc>
      </w:tr>
      <w:tr w:rsidR="00F80867" w:rsidRPr="00D54A11" w:rsidTr="00F80867">
        <w:tc>
          <w:tcPr>
            <w:tcW w:w="1517" w:type="dxa"/>
            <w:shd w:val="clear" w:color="auto" w:fill="CCCCCC"/>
            <w:vAlign w:val="center"/>
          </w:tcPr>
          <w:p w:rsidR="00F80867" w:rsidRPr="00D54A11" w:rsidRDefault="00F80867" w:rsidP="00F80867">
            <w:pPr>
              <w:pStyle w:val="af"/>
            </w:pPr>
            <w:r w:rsidRPr="00D54A11">
              <w:rPr>
                <w:rFonts w:hint="eastAsia"/>
              </w:rPr>
              <w:t>관련 액터</w:t>
            </w:r>
          </w:p>
        </w:tc>
        <w:tc>
          <w:tcPr>
            <w:tcW w:w="6799" w:type="dxa"/>
            <w:gridSpan w:val="2"/>
          </w:tcPr>
          <w:p w:rsidR="00F80867" w:rsidRPr="007E70C2" w:rsidRDefault="00F80867" w:rsidP="00F80867">
            <w:pPr>
              <w:jc w:val="center"/>
              <w:rPr>
                <w:rStyle w:val="ae"/>
              </w:rPr>
            </w:pPr>
            <w:r>
              <w:rPr>
                <w:rStyle w:val="ae"/>
                <w:rFonts w:hint="eastAsia"/>
              </w:rPr>
              <w:t>user</w:t>
            </w:r>
          </w:p>
        </w:tc>
      </w:tr>
      <w:tr w:rsidR="00F80867" w:rsidRPr="00D54A11" w:rsidTr="00F80867">
        <w:tc>
          <w:tcPr>
            <w:tcW w:w="1517" w:type="dxa"/>
            <w:shd w:val="clear" w:color="auto" w:fill="CCCCCC"/>
            <w:vAlign w:val="center"/>
          </w:tcPr>
          <w:p w:rsidR="00F80867" w:rsidRPr="00D54A11" w:rsidRDefault="00F80867" w:rsidP="00F80867">
            <w:pPr>
              <w:pStyle w:val="af"/>
            </w:pPr>
            <w:r w:rsidRPr="00D54A11">
              <w:rPr>
                <w:rFonts w:hint="eastAsia"/>
              </w:rPr>
              <w:t>사전 조건</w:t>
            </w:r>
          </w:p>
        </w:tc>
        <w:tc>
          <w:tcPr>
            <w:tcW w:w="6799" w:type="dxa"/>
            <w:gridSpan w:val="2"/>
          </w:tcPr>
          <w:p w:rsidR="00F80867" w:rsidRPr="007E70C2" w:rsidRDefault="00F80867" w:rsidP="00F80867">
            <w:pPr>
              <w:jc w:val="center"/>
              <w:rPr>
                <w:rStyle w:val="ae"/>
              </w:rPr>
            </w:pPr>
            <w:r>
              <w:rPr>
                <w:rStyle w:val="ae"/>
                <w:rFonts w:hint="eastAsia"/>
              </w:rPr>
              <w:t>과목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등록</w:t>
            </w:r>
            <w:r>
              <w:rPr>
                <w:rStyle w:val="ae"/>
                <w:rFonts w:hint="eastAsia"/>
              </w:rPr>
              <w:t>, todo</w:t>
            </w:r>
            <w:r>
              <w:rPr>
                <w:rStyle w:val="ae"/>
                <w:rFonts w:hint="eastAsia"/>
              </w:rPr>
              <w:t>항목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등록</w:t>
            </w:r>
          </w:p>
        </w:tc>
      </w:tr>
      <w:tr w:rsidR="00F80867" w:rsidRPr="00D54A11" w:rsidTr="00F80867">
        <w:tc>
          <w:tcPr>
            <w:tcW w:w="1517" w:type="dxa"/>
            <w:shd w:val="clear" w:color="auto" w:fill="CCCCCC"/>
            <w:vAlign w:val="center"/>
          </w:tcPr>
          <w:p w:rsidR="00F80867" w:rsidRPr="00D54A11" w:rsidRDefault="00F80867" w:rsidP="00F80867">
            <w:pPr>
              <w:pStyle w:val="af"/>
            </w:pPr>
            <w:r w:rsidRPr="00D54A11">
              <w:rPr>
                <w:rFonts w:hint="eastAsia"/>
              </w:rPr>
              <w:t>사후 조건</w:t>
            </w:r>
          </w:p>
        </w:tc>
        <w:tc>
          <w:tcPr>
            <w:tcW w:w="6799" w:type="dxa"/>
            <w:gridSpan w:val="2"/>
          </w:tcPr>
          <w:p w:rsidR="00F80867" w:rsidRPr="007E70C2" w:rsidRDefault="00F80867" w:rsidP="00F80867">
            <w:pPr>
              <w:jc w:val="center"/>
              <w:rPr>
                <w:rStyle w:val="ae"/>
              </w:rPr>
            </w:pPr>
          </w:p>
        </w:tc>
      </w:tr>
      <w:tr w:rsidR="00F80867" w:rsidRPr="00D54A11" w:rsidTr="00F80867">
        <w:tc>
          <w:tcPr>
            <w:tcW w:w="1517" w:type="dxa"/>
            <w:vMerge w:val="restart"/>
            <w:shd w:val="clear" w:color="auto" w:fill="CCCCCC"/>
            <w:vAlign w:val="center"/>
          </w:tcPr>
          <w:p w:rsidR="00F80867" w:rsidRPr="00D54A11" w:rsidRDefault="00F80867" w:rsidP="00F80867">
            <w:pPr>
              <w:pStyle w:val="af"/>
            </w:pPr>
            <w:r w:rsidRPr="00D54A11"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  <w:r w:rsidRPr="00D54A11">
              <w:rPr>
                <w:rFonts w:hint="eastAsia"/>
              </w:rPr>
              <w:t>흐름</w:t>
            </w:r>
          </w:p>
        </w:tc>
        <w:tc>
          <w:tcPr>
            <w:tcW w:w="922" w:type="dxa"/>
            <w:shd w:val="clear" w:color="auto" w:fill="auto"/>
          </w:tcPr>
          <w:p w:rsidR="00F80867" w:rsidRPr="007E70C2" w:rsidRDefault="00F80867" w:rsidP="00F80867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  <w:t>N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01</w:t>
            </w:r>
          </w:p>
        </w:tc>
        <w:tc>
          <w:tcPr>
            <w:tcW w:w="5877" w:type="dxa"/>
            <w:shd w:val="clear" w:color="auto" w:fill="auto"/>
          </w:tcPr>
          <w:p w:rsidR="00F80867" w:rsidRPr="007E70C2" w:rsidRDefault="00F80867" w:rsidP="00F80867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사용자는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todo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항목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수정버튼을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누른다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.</w:t>
            </w:r>
          </w:p>
        </w:tc>
      </w:tr>
      <w:tr w:rsidR="00F80867" w:rsidRPr="00D54A11" w:rsidTr="00F80867">
        <w:tc>
          <w:tcPr>
            <w:tcW w:w="1517" w:type="dxa"/>
            <w:vMerge/>
            <w:shd w:val="clear" w:color="auto" w:fill="CCCCCC"/>
            <w:vAlign w:val="center"/>
          </w:tcPr>
          <w:p w:rsidR="00F80867" w:rsidRPr="00D54A11" w:rsidRDefault="00F80867" w:rsidP="00F80867">
            <w:pPr>
              <w:pStyle w:val="af"/>
            </w:pPr>
          </w:p>
        </w:tc>
        <w:tc>
          <w:tcPr>
            <w:tcW w:w="922" w:type="dxa"/>
            <w:shd w:val="clear" w:color="auto" w:fill="auto"/>
          </w:tcPr>
          <w:p w:rsidR="00F80867" w:rsidRPr="007E70C2" w:rsidRDefault="00F80867" w:rsidP="00F80867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  <w:t>N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02</w:t>
            </w:r>
          </w:p>
        </w:tc>
        <w:tc>
          <w:tcPr>
            <w:tcW w:w="5877" w:type="dxa"/>
            <w:shd w:val="clear" w:color="auto" w:fill="auto"/>
          </w:tcPr>
          <w:p w:rsidR="00F80867" w:rsidRPr="007E70C2" w:rsidRDefault="00F80867" w:rsidP="00F80867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시스템은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todo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항목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수정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창을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실행한다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..</w:t>
            </w:r>
          </w:p>
        </w:tc>
      </w:tr>
      <w:tr w:rsidR="00F80867" w:rsidRPr="00D54A11" w:rsidTr="00F80867">
        <w:tc>
          <w:tcPr>
            <w:tcW w:w="1517" w:type="dxa"/>
            <w:vMerge/>
            <w:shd w:val="clear" w:color="auto" w:fill="CCCCCC"/>
            <w:vAlign w:val="center"/>
          </w:tcPr>
          <w:p w:rsidR="00F80867" w:rsidRPr="00D54A11" w:rsidRDefault="00F80867" w:rsidP="00F80867">
            <w:pPr>
              <w:pStyle w:val="af"/>
            </w:pPr>
          </w:p>
        </w:tc>
        <w:tc>
          <w:tcPr>
            <w:tcW w:w="922" w:type="dxa"/>
            <w:shd w:val="clear" w:color="auto" w:fill="auto"/>
          </w:tcPr>
          <w:p w:rsidR="00F80867" w:rsidRPr="007E70C2" w:rsidRDefault="00F80867" w:rsidP="00F80867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N03</w:t>
            </w:r>
          </w:p>
        </w:tc>
        <w:tc>
          <w:tcPr>
            <w:tcW w:w="5877" w:type="dxa"/>
            <w:shd w:val="clear" w:color="auto" w:fill="auto"/>
          </w:tcPr>
          <w:p w:rsidR="00F80867" w:rsidRPr="007E70C2" w:rsidRDefault="00F80867" w:rsidP="00F80867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사용자는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todo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항목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수정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창에서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수정한다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.</w:t>
            </w:r>
          </w:p>
        </w:tc>
      </w:tr>
      <w:tr w:rsidR="00F80867" w:rsidRPr="00D54A11" w:rsidTr="00F80867">
        <w:tc>
          <w:tcPr>
            <w:tcW w:w="1517" w:type="dxa"/>
            <w:vMerge/>
            <w:shd w:val="clear" w:color="auto" w:fill="CCCCCC"/>
            <w:vAlign w:val="center"/>
          </w:tcPr>
          <w:p w:rsidR="00F80867" w:rsidRPr="00D54A11" w:rsidRDefault="00F80867" w:rsidP="00F80867">
            <w:pPr>
              <w:pStyle w:val="af"/>
            </w:pPr>
          </w:p>
        </w:tc>
        <w:tc>
          <w:tcPr>
            <w:tcW w:w="922" w:type="dxa"/>
            <w:shd w:val="clear" w:color="auto" w:fill="auto"/>
          </w:tcPr>
          <w:p w:rsidR="00F80867" w:rsidRDefault="00F80867" w:rsidP="00F80867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N04</w:t>
            </w:r>
          </w:p>
        </w:tc>
        <w:tc>
          <w:tcPr>
            <w:tcW w:w="5877" w:type="dxa"/>
            <w:shd w:val="clear" w:color="auto" w:fill="auto"/>
          </w:tcPr>
          <w:p w:rsidR="00F80867" w:rsidRDefault="00F80867" w:rsidP="00F80867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사용자는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저장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버튼을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누른다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.</w:t>
            </w:r>
          </w:p>
        </w:tc>
      </w:tr>
      <w:tr w:rsidR="00F80867" w:rsidRPr="00D54A11" w:rsidTr="00F80867">
        <w:tc>
          <w:tcPr>
            <w:tcW w:w="1517" w:type="dxa"/>
            <w:vMerge/>
            <w:shd w:val="clear" w:color="auto" w:fill="CCCCCC"/>
            <w:vAlign w:val="center"/>
          </w:tcPr>
          <w:p w:rsidR="00F80867" w:rsidRPr="00D54A11" w:rsidRDefault="00F80867" w:rsidP="00F80867">
            <w:pPr>
              <w:pStyle w:val="af"/>
            </w:pPr>
          </w:p>
        </w:tc>
        <w:tc>
          <w:tcPr>
            <w:tcW w:w="922" w:type="dxa"/>
            <w:shd w:val="clear" w:color="auto" w:fill="auto"/>
          </w:tcPr>
          <w:p w:rsidR="00F80867" w:rsidRDefault="00F80867" w:rsidP="00F80867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N05</w:t>
            </w:r>
          </w:p>
        </w:tc>
        <w:tc>
          <w:tcPr>
            <w:tcW w:w="5877" w:type="dxa"/>
            <w:shd w:val="clear" w:color="auto" w:fill="auto"/>
          </w:tcPr>
          <w:p w:rsidR="00F80867" w:rsidRDefault="00F80867" w:rsidP="00F80867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시스템은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todo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항목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수정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내용을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저장한다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..</w:t>
            </w:r>
          </w:p>
        </w:tc>
      </w:tr>
      <w:tr w:rsidR="00F80867" w:rsidRPr="00D54A11" w:rsidTr="00F80867">
        <w:tc>
          <w:tcPr>
            <w:tcW w:w="1517" w:type="dxa"/>
            <w:vMerge/>
            <w:shd w:val="clear" w:color="auto" w:fill="CCCCCC"/>
            <w:vAlign w:val="center"/>
          </w:tcPr>
          <w:p w:rsidR="00F80867" w:rsidRPr="00D54A11" w:rsidRDefault="00F80867" w:rsidP="00F80867">
            <w:pPr>
              <w:pStyle w:val="af"/>
            </w:pPr>
          </w:p>
        </w:tc>
        <w:tc>
          <w:tcPr>
            <w:tcW w:w="922" w:type="dxa"/>
            <w:shd w:val="clear" w:color="auto" w:fill="auto"/>
          </w:tcPr>
          <w:p w:rsidR="00F80867" w:rsidRDefault="00F80867" w:rsidP="00F80867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N06</w:t>
            </w:r>
          </w:p>
        </w:tc>
        <w:tc>
          <w:tcPr>
            <w:tcW w:w="5877" w:type="dxa"/>
            <w:shd w:val="clear" w:color="auto" w:fill="auto"/>
          </w:tcPr>
          <w:p w:rsidR="00F80867" w:rsidRDefault="00F80867" w:rsidP="00F80867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시스템은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todo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항목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수정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완료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팝업창을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띄운다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.</w:t>
            </w:r>
          </w:p>
        </w:tc>
      </w:tr>
      <w:tr w:rsidR="00F80867" w:rsidRPr="00D54A11" w:rsidTr="00F80867">
        <w:tc>
          <w:tcPr>
            <w:tcW w:w="1517" w:type="dxa"/>
            <w:vMerge/>
            <w:shd w:val="clear" w:color="auto" w:fill="CCCCCC"/>
            <w:vAlign w:val="center"/>
          </w:tcPr>
          <w:p w:rsidR="00F80867" w:rsidRPr="00D54A11" w:rsidRDefault="00F80867" w:rsidP="00F80867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22" w:type="dxa"/>
            <w:shd w:val="clear" w:color="auto" w:fill="auto"/>
          </w:tcPr>
          <w:p w:rsidR="00F80867" w:rsidRDefault="00F80867" w:rsidP="00F80867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N07</w:t>
            </w:r>
          </w:p>
        </w:tc>
        <w:tc>
          <w:tcPr>
            <w:tcW w:w="5877" w:type="dxa"/>
            <w:shd w:val="clear" w:color="auto" w:fill="auto"/>
          </w:tcPr>
          <w:p w:rsidR="00F80867" w:rsidRDefault="00F80867" w:rsidP="00F80867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사용자는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팝업에서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확인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버튼을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클릭한다</w:t>
            </w:r>
          </w:p>
        </w:tc>
      </w:tr>
      <w:tr w:rsidR="00F80867" w:rsidRPr="00D54A11" w:rsidTr="00F80867">
        <w:tc>
          <w:tcPr>
            <w:tcW w:w="1517" w:type="dxa"/>
            <w:vMerge w:val="restart"/>
            <w:shd w:val="clear" w:color="auto" w:fill="CCCCCC"/>
            <w:vAlign w:val="center"/>
          </w:tcPr>
          <w:p w:rsidR="00F80867" w:rsidRPr="00D54A11" w:rsidRDefault="00F80867" w:rsidP="00F80867">
            <w:pPr>
              <w:pStyle w:val="af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22" w:type="dxa"/>
            <w:shd w:val="clear" w:color="auto" w:fill="auto"/>
          </w:tcPr>
          <w:p w:rsidR="00F80867" w:rsidRDefault="00F80867" w:rsidP="00F80867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A01</w:t>
            </w:r>
          </w:p>
        </w:tc>
        <w:tc>
          <w:tcPr>
            <w:tcW w:w="5877" w:type="dxa"/>
            <w:shd w:val="clear" w:color="auto" w:fill="auto"/>
          </w:tcPr>
          <w:p w:rsidR="00F80867" w:rsidRDefault="00F80867" w:rsidP="00F80867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사용자가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N04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에서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취소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버튼을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클릭하면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,</w:t>
            </w:r>
            <w:r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시스템은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취소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팝업창을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띄운다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.</w:t>
            </w:r>
          </w:p>
        </w:tc>
      </w:tr>
      <w:tr w:rsidR="00F80867" w:rsidRPr="00D54A11" w:rsidTr="00F80867">
        <w:tc>
          <w:tcPr>
            <w:tcW w:w="1517" w:type="dxa"/>
            <w:vMerge/>
            <w:shd w:val="clear" w:color="auto" w:fill="CCCCCC"/>
            <w:vAlign w:val="center"/>
          </w:tcPr>
          <w:p w:rsidR="00F80867" w:rsidRPr="00D54A11" w:rsidRDefault="00F80867" w:rsidP="00F80867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22" w:type="dxa"/>
            <w:shd w:val="clear" w:color="auto" w:fill="auto"/>
          </w:tcPr>
          <w:p w:rsidR="00F80867" w:rsidRPr="007E70C2" w:rsidRDefault="00F80867" w:rsidP="00F80867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A02</w:t>
            </w:r>
          </w:p>
        </w:tc>
        <w:tc>
          <w:tcPr>
            <w:tcW w:w="5877" w:type="dxa"/>
            <w:shd w:val="clear" w:color="auto" w:fill="auto"/>
          </w:tcPr>
          <w:p w:rsidR="00F80867" w:rsidRPr="007E70C2" w:rsidRDefault="00F80867" w:rsidP="00F80867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사용자가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확인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버튼을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클릭하면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,</w:t>
            </w:r>
            <w:r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시스템은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초기상태로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돌아간다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.</w:t>
            </w:r>
          </w:p>
        </w:tc>
      </w:tr>
      <w:tr w:rsidR="00F80867" w:rsidRPr="00D54A11" w:rsidTr="00F80867">
        <w:tc>
          <w:tcPr>
            <w:tcW w:w="1517" w:type="dxa"/>
            <w:vMerge w:val="restart"/>
            <w:shd w:val="clear" w:color="auto" w:fill="CCCCCC"/>
            <w:vAlign w:val="center"/>
          </w:tcPr>
          <w:p w:rsidR="00F80867" w:rsidRPr="00D54A11" w:rsidRDefault="00F80867" w:rsidP="00F80867">
            <w:pPr>
              <w:pStyle w:val="af"/>
            </w:pPr>
            <w:r w:rsidRPr="00D54A11">
              <w:rPr>
                <w:rFonts w:hint="eastAsia"/>
              </w:rPr>
              <w:t>예외 흐름</w:t>
            </w:r>
          </w:p>
        </w:tc>
        <w:tc>
          <w:tcPr>
            <w:tcW w:w="922" w:type="dxa"/>
            <w:shd w:val="clear" w:color="auto" w:fill="auto"/>
          </w:tcPr>
          <w:p w:rsidR="00F80867" w:rsidRPr="007E70C2" w:rsidRDefault="00F80867" w:rsidP="00F80867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E</w:t>
            </w:r>
            <w:r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  <w:t>01</w:t>
            </w:r>
          </w:p>
        </w:tc>
        <w:tc>
          <w:tcPr>
            <w:tcW w:w="5877" w:type="dxa"/>
            <w:shd w:val="clear" w:color="auto" w:fill="auto"/>
          </w:tcPr>
          <w:p w:rsidR="00F80867" w:rsidRPr="007E70C2" w:rsidRDefault="00F80867" w:rsidP="00F80867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시스템이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N05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에서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수정내용을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저장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하지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못하면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,</w:t>
            </w:r>
            <w:r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수정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불가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팝업창을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띄운다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.</w:t>
            </w:r>
          </w:p>
        </w:tc>
      </w:tr>
      <w:tr w:rsidR="00F80867" w:rsidRPr="00D54A11" w:rsidTr="00F80867">
        <w:tc>
          <w:tcPr>
            <w:tcW w:w="1517" w:type="dxa"/>
            <w:vMerge/>
            <w:shd w:val="clear" w:color="auto" w:fill="CCCCCC"/>
            <w:vAlign w:val="center"/>
          </w:tcPr>
          <w:p w:rsidR="00F80867" w:rsidRPr="00D54A11" w:rsidRDefault="00F80867" w:rsidP="00F80867">
            <w:pPr>
              <w:pStyle w:val="af"/>
            </w:pPr>
          </w:p>
        </w:tc>
        <w:tc>
          <w:tcPr>
            <w:tcW w:w="922" w:type="dxa"/>
            <w:shd w:val="clear" w:color="auto" w:fill="auto"/>
          </w:tcPr>
          <w:p w:rsidR="00F80867" w:rsidRPr="007E70C2" w:rsidRDefault="00F80867" w:rsidP="00F80867">
            <w:pPr>
              <w:jc w:val="center"/>
              <w:rPr>
                <w:rStyle w:val="ae"/>
              </w:rPr>
            </w:pPr>
            <w:r>
              <w:rPr>
                <w:rStyle w:val="ae"/>
                <w:rFonts w:hint="eastAsia"/>
              </w:rPr>
              <w:t>E02</w:t>
            </w:r>
          </w:p>
        </w:tc>
        <w:tc>
          <w:tcPr>
            <w:tcW w:w="5877" w:type="dxa"/>
            <w:shd w:val="clear" w:color="auto" w:fill="auto"/>
          </w:tcPr>
          <w:p w:rsidR="00F80867" w:rsidRPr="007E70C2" w:rsidRDefault="00F80867" w:rsidP="00F80867">
            <w:pPr>
              <w:jc w:val="center"/>
              <w:rPr>
                <w:rStyle w:val="ae"/>
              </w:rPr>
            </w:pPr>
            <w:r>
              <w:rPr>
                <w:rStyle w:val="ae"/>
                <w:rFonts w:hint="eastAsia"/>
              </w:rPr>
              <w:t>사용자가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수정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불가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팝업창에서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확인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버튼을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클릭하면</w:t>
            </w:r>
            <w:r>
              <w:rPr>
                <w:rStyle w:val="ae"/>
                <w:rFonts w:hint="eastAsia"/>
              </w:rPr>
              <w:t>,</w:t>
            </w:r>
            <w:r>
              <w:rPr>
                <w:rStyle w:val="ae"/>
              </w:rPr>
              <w:t xml:space="preserve"> </w:t>
            </w:r>
            <w:r>
              <w:rPr>
                <w:rStyle w:val="ae"/>
                <w:rFonts w:hint="eastAsia"/>
              </w:rPr>
              <w:t>초기상태로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돌아간다</w:t>
            </w:r>
            <w:r>
              <w:rPr>
                <w:rStyle w:val="ae"/>
                <w:rFonts w:hint="eastAsia"/>
              </w:rPr>
              <w:t>.</w:t>
            </w:r>
          </w:p>
        </w:tc>
      </w:tr>
      <w:tr w:rsidR="00F80867" w:rsidRPr="00D54A11" w:rsidTr="00F80867">
        <w:tc>
          <w:tcPr>
            <w:tcW w:w="1517" w:type="dxa"/>
            <w:vMerge w:val="restart"/>
            <w:shd w:val="clear" w:color="auto" w:fill="CCCCCC"/>
            <w:vAlign w:val="center"/>
          </w:tcPr>
          <w:p w:rsidR="00F80867" w:rsidRPr="00D54A11" w:rsidRDefault="00F80867" w:rsidP="00F80867">
            <w:pPr>
              <w:pStyle w:val="af"/>
            </w:pPr>
            <w:r w:rsidRPr="00D54A11">
              <w:rPr>
                <w:rFonts w:hint="eastAsia"/>
              </w:rPr>
              <w:t>시나리오</w:t>
            </w:r>
          </w:p>
        </w:tc>
        <w:tc>
          <w:tcPr>
            <w:tcW w:w="922" w:type="dxa"/>
          </w:tcPr>
          <w:p w:rsidR="00F80867" w:rsidRPr="007E70C2" w:rsidRDefault="00F80867" w:rsidP="00F80867">
            <w:pPr>
              <w:jc w:val="center"/>
              <w:rPr>
                <w:rStyle w:val="ae"/>
              </w:rPr>
            </w:pPr>
            <w:r>
              <w:rPr>
                <w:rStyle w:val="ae"/>
                <w:rFonts w:hint="eastAsia"/>
              </w:rPr>
              <w:t>SN01</w:t>
            </w:r>
          </w:p>
        </w:tc>
        <w:tc>
          <w:tcPr>
            <w:tcW w:w="5877" w:type="dxa"/>
          </w:tcPr>
          <w:p w:rsidR="00F80867" w:rsidRPr="0084609A" w:rsidRDefault="00F80867" w:rsidP="00F80867">
            <w:pPr>
              <w:jc w:val="center"/>
              <w:rPr>
                <w:rStyle w:val="ae"/>
                <w:b/>
              </w:rPr>
            </w:pPr>
            <w:r>
              <w:rPr>
                <w:rStyle w:val="ae"/>
                <w:rFonts w:hint="eastAsia"/>
              </w:rPr>
              <w:t xml:space="preserve">N01 </w:t>
            </w:r>
            <w:r>
              <w:rPr>
                <w:rStyle w:val="ae"/>
                <w:rFonts w:ascii="맑은 고딕" w:hAnsi="맑은 고딕" w:hint="eastAsia"/>
              </w:rPr>
              <w:t>→ N02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ascii="맑은 고딕" w:hAnsi="맑은 고딕" w:hint="eastAsia"/>
              </w:rPr>
              <w:t>→ N03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ascii="맑은 고딕" w:hAnsi="맑은 고딕" w:hint="eastAsia"/>
              </w:rPr>
              <w:t>→ N04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ascii="맑은 고딕" w:hAnsi="맑은 고딕" w:hint="eastAsia"/>
              </w:rPr>
              <w:t>→ N05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ascii="맑은 고딕" w:hAnsi="맑은 고딕" w:hint="eastAsia"/>
              </w:rPr>
              <w:t>→ N06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ascii="맑은 고딕" w:hAnsi="맑은 고딕" w:hint="eastAsia"/>
              </w:rPr>
              <w:t>→ N07</w:t>
            </w:r>
          </w:p>
        </w:tc>
      </w:tr>
      <w:tr w:rsidR="00F80867" w:rsidRPr="00D54A11" w:rsidTr="00F80867">
        <w:tc>
          <w:tcPr>
            <w:tcW w:w="1517" w:type="dxa"/>
            <w:vMerge/>
            <w:shd w:val="clear" w:color="auto" w:fill="CCCCCC"/>
            <w:vAlign w:val="center"/>
          </w:tcPr>
          <w:p w:rsidR="00F80867" w:rsidRPr="00D54A11" w:rsidRDefault="00F80867" w:rsidP="00F80867">
            <w:pPr>
              <w:pStyle w:val="af"/>
            </w:pPr>
          </w:p>
        </w:tc>
        <w:tc>
          <w:tcPr>
            <w:tcW w:w="922" w:type="dxa"/>
          </w:tcPr>
          <w:p w:rsidR="00F80867" w:rsidRPr="007E70C2" w:rsidRDefault="00F80867" w:rsidP="00F80867">
            <w:pPr>
              <w:jc w:val="center"/>
              <w:rPr>
                <w:rStyle w:val="ae"/>
              </w:rPr>
            </w:pPr>
            <w:r>
              <w:rPr>
                <w:rStyle w:val="ae"/>
                <w:rFonts w:hint="eastAsia"/>
              </w:rPr>
              <w:t>SN02</w:t>
            </w:r>
          </w:p>
        </w:tc>
        <w:tc>
          <w:tcPr>
            <w:tcW w:w="5877" w:type="dxa"/>
          </w:tcPr>
          <w:p w:rsidR="00F80867" w:rsidRPr="0084609A" w:rsidRDefault="00F80867" w:rsidP="00F80867">
            <w:pPr>
              <w:jc w:val="center"/>
              <w:rPr>
                <w:rStyle w:val="ae"/>
              </w:rPr>
            </w:pPr>
            <w:r>
              <w:rPr>
                <w:rStyle w:val="ae"/>
                <w:rFonts w:hint="eastAsia"/>
              </w:rPr>
              <w:t xml:space="preserve">N01 </w:t>
            </w:r>
            <w:r>
              <w:rPr>
                <w:rStyle w:val="ae"/>
                <w:rFonts w:ascii="맑은 고딕" w:hAnsi="맑은 고딕" w:hint="eastAsia"/>
              </w:rPr>
              <w:t>→ N02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ascii="맑은 고딕" w:hAnsi="맑은 고딕" w:hint="eastAsia"/>
              </w:rPr>
              <w:t>→ N03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ascii="맑은 고딕" w:hAnsi="맑은 고딕" w:hint="eastAsia"/>
              </w:rPr>
              <w:t>→ A01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ascii="맑은 고딕" w:hAnsi="맑은 고딕" w:hint="eastAsia"/>
              </w:rPr>
              <w:t>→ A02</w:t>
            </w:r>
          </w:p>
        </w:tc>
      </w:tr>
      <w:tr w:rsidR="00F80867" w:rsidRPr="00D54A11" w:rsidTr="00F80867">
        <w:tc>
          <w:tcPr>
            <w:tcW w:w="1517" w:type="dxa"/>
            <w:vMerge/>
            <w:shd w:val="clear" w:color="auto" w:fill="CCCCCC"/>
            <w:vAlign w:val="center"/>
          </w:tcPr>
          <w:p w:rsidR="00F80867" w:rsidRPr="00D54A11" w:rsidRDefault="00F80867" w:rsidP="00F80867">
            <w:pPr>
              <w:pStyle w:val="af"/>
            </w:pPr>
          </w:p>
        </w:tc>
        <w:tc>
          <w:tcPr>
            <w:tcW w:w="922" w:type="dxa"/>
          </w:tcPr>
          <w:p w:rsidR="00F80867" w:rsidRPr="007E70C2" w:rsidRDefault="00F80867" w:rsidP="00F80867">
            <w:pPr>
              <w:jc w:val="center"/>
              <w:rPr>
                <w:rStyle w:val="ae"/>
              </w:rPr>
            </w:pPr>
            <w:r>
              <w:rPr>
                <w:rStyle w:val="ae"/>
                <w:rFonts w:hint="eastAsia"/>
              </w:rPr>
              <w:t>SN03</w:t>
            </w:r>
          </w:p>
        </w:tc>
        <w:tc>
          <w:tcPr>
            <w:tcW w:w="5877" w:type="dxa"/>
          </w:tcPr>
          <w:p w:rsidR="00F80867" w:rsidRPr="007E70C2" w:rsidRDefault="00F80867" w:rsidP="00F80867">
            <w:pPr>
              <w:jc w:val="center"/>
              <w:rPr>
                <w:rStyle w:val="ae"/>
              </w:rPr>
            </w:pPr>
            <w:r>
              <w:rPr>
                <w:rStyle w:val="ae"/>
                <w:rFonts w:hint="eastAsia"/>
              </w:rPr>
              <w:t xml:space="preserve">N01 </w:t>
            </w:r>
            <w:r>
              <w:rPr>
                <w:rStyle w:val="ae"/>
                <w:rFonts w:ascii="맑은 고딕" w:hAnsi="맑은 고딕" w:hint="eastAsia"/>
              </w:rPr>
              <w:t>→ N02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ascii="맑은 고딕" w:hAnsi="맑은 고딕" w:hint="eastAsia"/>
              </w:rPr>
              <w:t>→ N03</w:t>
            </w:r>
            <w:r>
              <w:rPr>
                <w:rStyle w:val="ae"/>
                <w:rFonts w:hint="eastAsia"/>
              </w:rPr>
              <w:t xml:space="preserve">  </w:t>
            </w:r>
            <w:r>
              <w:rPr>
                <w:rStyle w:val="ae"/>
                <w:rFonts w:ascii="맑은 고딕" w:hAnsi="맑은 고딕" w:hint="eastAsia"/>
              </w:rPr>
              <w:t xml:space="preserve">→ </w:t>
            </w:r>
            <w:r>
              <w:rPr>
                <w:rStyle w:val="ae"/>
                <w:rFonts w:ascii="맑은 고딕" w:hAnsi="맑은 고딕"/>
              </w:rPr>
              <w:t xml:space="preserve">N04 </w:t>
            </w:r>
            <w:r>
              <w:rPr>
                <w:rStyle w:val="ae"/>
                <w:rFonts w:ascii="맑은 고딕" w:hAnsi="맑은 고딕" w:hint="eastAsia"/>
              </w:rPr>
              <w:t>→ E01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ascii="맑은 고딕" w:hAnsi="맑은 고딕" w:hint="eastAsia"/>
              </w:rPr>
              <w:t>→ E02</w:t>
            </w:r>
          </w:p>
        </w:tc>
      </w:tr>
    </w:tbl>
    <w:p w:rsidR="00F80867" w:rsidRDefault="00F80867" w:rsidP="00F80867">
      <w:pPr>
        <w:jc w:val="center"/>
        <w:sectPr w:rsidR="00F80867" w:rsidSect="00F80867">
          <w:headerReference w:type="default" r:id="rId17"/>
          <w:footerReference w:type="even" r:id="rId18"/>
          <w:footerReference w:type="default" r:id="rId19"/>
          <w:type w:val="continuous"/>
          <w:pgSz w:w="11906" w:h="16838"/>
          <w:pgMar w:top="1985" w:right="1701" w:bottom="1701" w:left="1701" w:header="851" w:footer="992" w:gutter="0"/>
          <w:pgNumType w:fmt="numberInDash" w:start="0"/>
          <w:cols w:space="425"/>
          <w:titlePg/>
          <w:docGrid w:type="lines" w:linePitch="360"/>
        </w:sectPr>
      </w:pPr>
    </w:p>
    <w:p w:rsidR="00F80867" w:rsidRDefault="00F80867" w:rsidP="00F80867">
      <w:pPr>
        <w:jc w:val="center"/>
        <w:sectPr w:rsidR="00F80867" w:rsidSect="007E70C2">
          <w:type w:val="continuous"/>
          <w:pgSz w:w="11906" w:h="16838"/>
          <w:pgMar w:top="1985" w:right="1701" w:bottom="1701" w:left="1701" w:header="851" w:footer="992" w:gutter="0"/>
          <w:pgNumType w:fmt="numberInDash" w:start="0"/>
          <w:cols w:space="425"/>
          <w:titlePg/>
          <w:docGrid w:type="lines" w:linePitch="360"/>
        </w:sectPr>
      </w:pPr>
    </w:p>
    <w:p w:rsidR="00F80867" w:rsidRPr="00F80867" w:rsidRDefault="00F80867" w:rsidP="00F80867">
      <w:pPr>
        <w:widowControl/>
        <w:wordWrap/>
        <w:autoSpaceDE/>
        <w:autoSpaceDN/>
        <w:jc w:val="left"/>
      </w:pPr>
      <w:r>
        <w:br w:type="page"/>
      </w:r>
    </w:p>
    <w:p w:rsidR="003B500D" w:rsidRDefault="003B500D" w:rsidP="00DF0199">
      <w:pPr>
        <w:pStyle w:val="4"/>
        <w:rPr>
          <w:rStyle w:val="ae"/>
        </w:rPr>
      </w:pPr>
      <w:r w:rsidRPr="00C25FFA">
        <w:rPr>
          <w:rFonts w:hint="eastAsia"/>
        </w:rPr>
        <w:lastRenderedPageBreak/>
        <w:t xml:space="preserve">ID: </w:t>
      </w:r>
      <w:r w:rsidR="00F80867">
        <w:rPr>
          <w:rStyle w:val="ae"/>
          <w:rFonts w:hint="eastAsia"/>
        </w:rPr>
        <w:t>UC007 Todo 항목 정렬</w:t>
      </w:r>
    </w:p>
    <w:p w:rsidR="00F80867" w:rsidRPr="008843DE" w:rsidRDefault="00F80867" w:rsidP="00F80867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16"/>
      </w:tblGrid>
      <w:tr w:rsidR="00F80867" w:rsidRPr="00BA2195" w:rsidTr="00F80867">
        <w:tc>
          <w:tcPr>
            <w:tcW w:w="8524" w:type="dxa"/>
          </w:tcPr>
          <w:p w:rsidR="00F80867" w:rsidRPr="00BA2195" w:rsidRDefault="00F80867" w:rsidP="00F80867">
            <w:pPr>
              <w:jc w:val="center"/>
            </w:pPr>
            <w:r w:rsidRPr="00C7705C">
              <w:rPr>
                <w:rStyle w:val="ae"/>
                <w:rFonts w:hint="eastAsia"/>
              </w:rPr>
              <w:t>등록된</w:t>
            </w:r>
            <w:r w:rsidRPr="00C7705C">
              <w:rPr>
                <w:rStyle w:val="ae"/>
                <w:rFonts w:hint="eastAsia"/>
              </w:rPr>
              <w:t xml:space="preserve"> Todo</w:t>
            </w:r>
            <w:r w:rsidRPr="00C7705C">
              <w:rPr>
                <w:rStyle w:val="ae"/>
                <w:rFonts w:hint="eastAsia"/>
              </w:rPr>
              <w:t>항목을</w:t>
            </w:r>
            <w:r w:rsidRPr="00C7705C">
              <w:rPr>
                <w:rStyle w:val="ae"/>
                <w:rFonts w:hint="eastAsia"/>
              </w:rPr>
              <w:t xml:space="preserve"> </w:t>
            </w:r>
            <w:r w:rsidRPr="00C7705C">
              <w:rPr>
                <w:rStyle w:val="ae"/>
                <w:rFonts w:hint="eastAsia"/>
              </w:rPr>
              <w:t>정렬한다</w:t>
            </w:r>
            <w:r w:rsidRPr="00C7705C">
              <w:rPr>
                <w:rStyle w:val="ae"/>
                <w:rFonts w:hint="eastAsia"/>
              </w:rPr>
              <w:t>.</w:t>
            </w:r>
          </w:p>
        </w:tc>
      </w:tr>
    </w:tbl>
    <w:p w:rsidR="00F80867" w:rsidRPr="007E70C2" w:rsidRDefault="00F80867" w:rsidP="00F80867">
      <w:pPr>
        <w:jc w:val="center"/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7"/>
        <w:gridCol w:w="922"/>
        <w:gridCol w:w="5877"/>
      </w:tblGrid>
      <w:tr w:rsidR="00F80867" w:rsidRPr="00D54A11" w:rsidTr="00F80867">
        <w:tc>
          <w:tcPr>
            <w:tcW w:w="1517" w:type="dxa"/>
            <w:shd w:val="clear" w:color="auto" w:fill="CCCCCC"/>
            <w:vAlign w:val="center"/>
          </w:tcPr>
          <w:p w:rsidR="00F80867" w:rsidRPr="00D54A11" w:rsidRDefault="00F80867" w:rsidP="00F80867">
            <w:pPr>
              <w:pStyle w:val="af"/>
            </w:pPr>
            <w:r w:rsidRPr="00D54A11">
              <w:rPr>
                <w:rFonts w:hint="eastAsia"/>
              </w:rPr>
              <w:t>설명</w:t>
            </w:r>
          </w:p>
        </w:tc>
        <w:tc>
          <w:tcPr>
            <w:tcW w:w="6799" w:type="dxa"/>
            <w:gridSpan w:val="2"/>
          </w:tcPr>
          <w:p w:rsidR="00F80867" w:rsidRPr="007E70C2" w:rsidRDefault="00F80867" w:rsidP="00F80867">
            <w:pPr>
              <w:jc w:val="center"/>
              <w:rPr>
                <w:rStyle w:val="ae"/>
              </w:rPr>
            </w:pPr>
            <w:r>
              <w:rPr>
                <w:rStyle w:val="ae"/>
                <w:rFonts w:hint="eastAsia"/>
              </w:rPr>
              <w:t>등록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되어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있는</w:t>
            </w:r>
            <w:r>
              <w:rPr>
                <w:rStyle w:val="ae"/>
                <w:rFonts w:hint="eastAsia"/>
              </w:rPr>
              <w:t xml:space="preserve"> todo </w:t>
            </w:r>
            <w:r>
              <w:rPr>
                <w:rStyle w:val="ae"/>
                <w:rFonts w:hint="eastAsia"/>
              </w:rPr>
              <w:t>항목을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기준에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맞게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정렬한다</w:t>
            </w:r>
            <w:r>
              <w:rPr>
                <w:rStyle w:val="ae"/>
                <w:rFonts w:hint="eastAsia"/>
              </w:rPr>
              <w:t>.</w:t>
            </w:r>
          </w:p>
        </w:tc>
      </w:tr>
      <w:tr w:rsidR="00F80867" w:rsidRPr="00D54A11" w:rsidTr="00F80867">
        <w:tc>
          <w:tcPr>
            <w:tcW w:w="1517" w:type="dxa"/>
            <w:shd w:val="clear" w:color="auto" w:fill="CCCCCC"/>
            <w:vAlign w:val="center"/>
          </w:tcPr>
          <w:p w:rsidR="00F80867" w:rsidRPr="00D54A11" w:rsidRDefault="00F80867" w:rsidP="00F80867">
            <w:pPr>
              <w:pStyle w:val="af"/>
            </w:pPr>
            <w:r w:rsidRPr="00D54A11">
              <w:rPr>
                <w:rFonts w:hint="eastAsia"/>
              </w:rPr>
              <w:t>관련 액터</w:t>
            </w:r>
          </w:p>
        </w:tc>
        <w:tc>
          <w:tcPr>
            <w:tcW w:w="6799" w:type="dxa"/>
            <w:gridSpan w:val="2"/>
          </w:tcPr>
          <w:p w:rsidR="00F80867" w:rsidRPr="007E70C2" w:rsidRDefault="00F80867" w:rsidP="00F80867">
            <w:pPr>
              <w:jc w:val="center"/>
              <w:rPr>
                <w:rStyle w:val="ae"/>
              </w:rPr>
            </w:pPr>
            <w:r>
              <w:rPr>
                <w:rStyle w:val="ae"/>
                <w:rFonts w:hint="eastAsia"/>
              </w:rPr>
              <w:t>user</w:t>
            </w:r>
          </w:p>
        </w:tc>
      </w:tr>
      <w:tr w:rsidR="00F80867" w:rsidRPr="00D54A11" w:rsidTr="00F80867">
        <w:tc>
          <w:tcPr>
            <w:tcW w:w="1517" w:type="dxa"/>
            <w:shd w:val="clear" w:color="auto" w:fill="CCCCCC"/>
            <w:vAlign w:val="center"/>
          </w:tcPr>
          <w:p w:rsidR="00F80867" w:rsidRPr="00D54A11" w:rsidRDefault="00F80867" w:rsidP="00F80867">
            <w:pPr>
              <w:pStyle w:val="af"/>
            </w:pPr>
            <w:r w:rsidRPr="00D54A11">
              <w:rPr>
                <w:rFonts w:hint="eastAsia"/>
              </w:rPr>
              <w:t>사전 조건</w:t>
            </w:r>
          </w:p>
        </w:tc>
        <w:tc>
          <w:tcPr>
            <w:tcW w:w="6799" w:type="dxa"/>
            <w:gridSpan w:val="2"/>
          </w:tcPr>
          <w:p w:rsidR="00F80867" w:rsidRPr="007E70C2" w:rsidRDefault="00F80867" w:rsidP="00F80867">
            <w:pPr>
              <w:jc w:val="center"/>
              <w:rPr>
                <w:rStyle w:val="ae"/>
              </w:rPr>
            </w:pPr>
            <w:r>
              <w:rPr>
                <w:rStyle w:val="ae"/>
                <w:rFonts w:hint="eastAsia"/>
              </w:rPr>
              <w:t>과목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등록</w:t>
            </w:r>
            <w:r>
              <w:rPr>
                <w:rStyle w:val="ae"/>
                <w:rFonts w:hint="eastAsia"/>
              </w:rPr>
              <w:t xml:space="preserve">, todo </w:t>
            </w:r>
            <w:r>
              <w:rPr>
                <w:rStyle w:val="ae"/>
                <w:rFonts w:hint="eastAsia"/>
              </w:rPr>
              <w:t>항목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등록</w:t>
            </w:r>
          </w:p>
        </w:tc>
      </w:tr>
      <w:tr w:rsidR="00F80867" w:rsidRPr="00D54A11" w:rsidTr="00F80867">
        <w:tc>
          <w:tcPr>
            <w:tcW w:w="1517" w:type="dxa"/>
            <w:shd w:val="clear" w:color="auto" w:fill="CCCCCC"/>
            <w:vAlign w:val="center"/>
          </w:tcPr>
          <w:p w:rsidR="00F80867" w:rsidRPr="00D54A11" w:rsidRDefault="00F80867" w:rsidP="00F80867">
            <w:pPr>
              <w:pStyle w:val="af"/>
            </w:pPr>
            <w:r w:rsidRPr="00D54A11">
              <w:rPr>
                <w:rFonts w:hint="eastAsia"/>
              </w:rPr>
              <w:t>사후 조건</w:t>
            </w:r>
          </w:p>
        </w:tc>
        <w:tc>
          <w:tcPr>
            <w:tcW w:w="6799" w:type="dxa"/>
            <w:gridSpan w:val="2"/>
          </w:tcPr>
          <w:p w:rsidR="00F80867" w:rsidRPr="007E70C2" w:rsidRDefault="00F80867" w:rsidP="00F80867">
            <w:pPr>
              <w:jc w:val="center"/>
              <w:rPr>
                <w:rStyle w:val="ae"/>
              </w:rPr>
            </w:pPr>
          </w:p>
        </w:tc>
      </w:tr>
      <w:tr w:rsidR="00F80867" w:rsidRPr="00D54A11" w:rsidTr="00F80867">
        <w:tc>
          <w:tcPr>
            <w:tcW w:w="1517" w:type="dxa"/>
            <w:vMerge w:val="restart"/>
            <w:shd w:val="clear" w:color="auto" w:fill="CCCCCC"/>
            <w:vAlign w:val="center"/>
          </w:tcPr>
          <w:p w:rsidR="00F80867" w:rsidRPr="00D54A11" w:rsidRDefault="00F80867" w:rsidP="00F80867">
            <w:pPr>
              <w:pStyle w:val="af"/>
            </w:pPr>
            <w:r w:rsidRPr="00D54A11"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  <w:r w:rsidRPr="00D54A11">
              <w:rPr>
                <w:rFonts w:hint="eastAsia"/>
              </w:rPr>
              <w:t>흐름</w:t>
            </w:r>
          </w:p>
        </w:tc>
        <w:tc>
          <w:tcPr>
            <w:tcW w:w="922" w:type="dxa"/>
            <w:shd w:val="clear" w:color="auto" w:fill="auto"/>
          </w:tcPr>
          <w:p w:rsidR="00F80867" w:rsidRPr="007E70C2" w:rsidRDefault="00F80867" w:rsidP="00F80867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  <w:t>N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01</w:t>
            </w:r>
          </w:p>
        </w:tc>
        <w:tc>
          <w:tcPr>
            <w:tcW w:w="5877" w:type="dxa"/>
            <w:shd w:val="clear" w:color="auto" w:fill="auto"/>
          </w:tcPr>
          <w:p w:rsidR="00F80867" w:rsidRPr="007E70C2" w:rsidRDefault="00F80867" w:rsidP="00F80867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사용자는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정렬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표시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버튼을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누른다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.</w:t>
            </w:r>
          </w:p>
        </w:tc>
      </w:tr>
      <w:tr w:rsidR="00F80867" w:rsidRPr="00D54A11" w:rsidTr="00F80867">
        <w:tc>
          <w:tcPr>
            <w:tcW w:w="1517" w:type="dxa"/>
            <w:vMerge/>
            <w:shd w:val="clear" w:color="auto" w:fill="CCCCCC"/>
            <w:vAlign w:val="center"/>
          </w:tcPr>
          <w:p w:rsidR="00F80867" w:rsidRPr="00D54A11" w:rsidRDefault="00F80867" w:rsidP="00F80867">
            <w:pPr>
              <w:pStyle w:val="af"/>
            </w:pPr>
          </w:p>
        </w:tc>
        <w:tc>
          <w:tcPr>
            <w:tcW w:w="922" w:type="dxa"/>
            <w:shd w:val="clear" w:color="auto" w:fill="auto"/>
          </w:tcPr>
          <w:p w:rsidR="00F80867" w:rsidRPr="007E70C2" w:rsidRDefault="00F80867" w:rsidP="00F80867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  <w:t>N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02</w:t>
            </w:r>
          </w:p>
        </w:tc>
        <w:tc>
          <w:tcPr>
            <w:tcW w:w="5877" w:type="dxa"/>
            <w:shd w:val="clear" w:color="auto" w:fill="auto"/>
          </w:tcPr>
          <w:p w:rsidR="00F80867" w:rsidRPr="007E70C2" w:rsidRDefault="00F80867" w:rsidP="00F80867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시스템은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정렬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선택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팝업창을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띄어준다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.</w:t>
            </w:r>
          </w:p>
        </w:tc>
      </w:tr>
      <w:tr w:rsidR="00F80867" w:rsidRPr="00D54A11" w:rsidTr="00F80867">
        <w:tc>
          <w:tcPr>
            <w:tcW w:w="1517" w:type="dxa"/>
            <w:vMerge/>
            <w:shd w:val="clear" w:color="auto" w:fill="CCCCCC"/>
            <w:vAlign w:val="center"/>
          </w:tcPr>
          <w:p w:rsidR="00F80867" w:rsidRPr="00D54A11" w:rsidRDefault="00F80867" w:rsidP="00F80867">
            <w:pPr>
              <w:pStyle w:val="af"/>
            </w:pPr>
          </w:p>
        </w:tc>
        <w:tc>
          <w:tcPr>
            <w:tcW w:w="922" w:type="dxa"/>
            <w:shd w:val="clear" w:color="auto" w:fill="auto"/>
          </w:tcPr>
          <w:p w:rsidR="00F80867" w:rsidRPr="007E70C2" w:rsidRDefault="00F80867" w:rsidP="00F80867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N03</w:t>
            </w:r>
          </w:p>
        </w:tc>
        <w:tc>
          <w:tcPr>
            <w:tcW w:w="5877" w:type="dxa"/>
            <w:shd w:val="clear" w:color="auto" w:fill="auto"/>
          </w:tcPr>
          <w:p w:rsidR="00F80867" w:rsidRPr="007E70C2" w:rsidRDefault="00F80867" w:rsidP="00F80867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사용자는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원하는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정렬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방법을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선택한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확인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버튼을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누른다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.</w:t>
            </w:r>
          </w:p>
        </w:tc>
      </w:tr>
      <w:tr w:rsidR="00F80867" w:rsidRPr="00D54A11" w:rsidTr="00F80867">
        <w:tc>
          <w:tcPr>
            <w:tcW w:w="1517" w:type="dxa"/>
            <w:vMerge/>
            <w:shd w:val="clear" w:color="auto" w:fill="CCCCCC"/>
            <w:vAlign w:val="center"/>
          </w:tcPr>
          <w:p w:rsidR="00F80867" w:rsidRPr="00D54A11" w:rsidRDefault="00F80867" w:rsidP="00F80867">
            <w:pPr>
              <w:pStyle w:val="af"/>
            </w:pPr>
          </w:p>
        </w:tc>
        <w:tc>
          <w:tcPr>
            <w:tcW w:w="922" w:type="dxa"/>
            <w:shd w:val="clear" w:color="auto" w:fill="auto"/>
          </w:tcPr>
          <w:p w:rsidR="00F80867" w:rsidRDefault="00F80867" w:rsidP="00F80867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N04</w:t>
            </w:r>
          </w:p>
        </w:tc>
        <w:tc>
          <w:tcPr>
            <w:tcW w:w="5877" w:type="dxa"/>
            <w:shd w:val="clear" w:color="auto" w:fill="auto"/>
          </w:tcPr>
          <w:p w:rsidR="00F80867" w:rsidRPr="005637A6" w:rsidRDefault="00F80867" w:rsidP="00F80867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시스템은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정렬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방법에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맞춰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  <w:t>todo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항목을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정렬한다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.</w:t>
            </w:r>
          </w:p>
        </w:tc>
      </w:tr>
      <w:tr w:rsidR="00F80867" w:rsidRPr="00D54A11" w:rsidTr="00F80867">
        <w:tc>
          <w:tcPr>
            <w:tcW w:w="1517" w:type="dxa"/>
            <w:vMerge/>
            <w:shd w:val="clear" w:color="auto" w:fill="CCCCCC"/>
            <w:vAlign w:val="center"/>
          </w:tcPr>
          <w:p w:rsidR="00F80867" w:rsidRPr="00D54A11" w:rsidRDefault="00F80867" w:rsidP="00F80867">
            <w:pPr>
              <w:pStyle w:val="af"/>
            </w:pPr>
          </w:p>
        </w:tc>
        <w:tc>
          <w:tcPr>
            <w:tcW w:w="922" w:type="dxa"/>
            <w:shd w:val="clear" w:color="auto" w:fill="auto"/>
          </w:tcPr>
          <w:p w:rsidR="00F80867" w:rsidRDefault="00F80867" w:rsidP="00F80867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</w:p>
        </w:tc>
        <w:tc>
          <w:tcPr>
            <w:tcW w:w="5877" w:type="dxa"/>
            <w:shd w:val="clear" w:color="auto" w:fill="auto"/>
          </w:tcPr>
          <w:p w:rsidR="00F80867" w:rsidRDefault="00F80867" w:rsidP="00F80867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</w:p>
        </w:tc>
      </w:tr>
      <w:tr w:rsidR="00F80867" w:rsidRPr="00D54A11" w:rsidTr="00F80867">
        <w:tc>
          <w:tcPr>
            <w:tcW w:w="1517" w:type="dxa"/>
            <w:vMerge/>
            <w:shd w:val="clear" w:color="auto" w:fill="CCCCCC"/>
            <w:vAlign w:val="center"/>
          </w:tcPr>
          <w:p w:rsidR="00F80867" w:rsidRPr="00D54A11" w:rsidRDefault="00F80867" w:rsidP="00F80867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22" w:type="dxa"/>
            <w:shd w:val="clear" w:color="auto" w:fill="auto"/>
          </w:tcPr>
          <w:p w:rsidR="00F80867" w:rsidRDefault="00F80867" w:rsidP="00F80867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</w:p>
        </w:tc>
        <w:tc>
          <w:tcPr>
            <w:tcW w:w="5877" w:type="dxa"/>
            <w:shd w:val="clear" w:color="auto" w:fill="auto"/>
          </w:tcPr>
          <w:p w:rsidR="00F80867" w:rsidRDefault="00F80867" w:rsidP="00F80867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</w:p>
        </w:tc>
      </w:tr>
      <w:tr w:rsidR="00F80867" w:rsidRPr="00D54A11" w:rsidTr="00F80867">
        <w:tc>
          <w:tcPr>
            <w:tcW w:w="1517" w:type="dxa"/>
            <w:vMerge w:val="restart"/>
            <w:shd w:val="clear" w:color="auto" w:fill="CCCCCC"/>
            <w:vAlign w:val="center"/>
          </w:tcPr>
          <w:p w:rsidR="00F80867" w:rsidRPr="00D54A11" w:rsidRDefault="00F80867" w:rsidP="00F80867">
            <w:pPr>
              <w:pStyle w:val="af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22" w:type="dxa"/>
            <w:shd w:val="clear" w:color="auto" w:fill="auto"/>
          </w:tcPr>
          <w:p w:rsidR="00F80867" w:rsidRDefault="00F80867" w:rsidP="00F80867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A01</w:t>
            </w:r>
          </w:p>
        </w:tc>
        <w:tc>
          <w:tcPr>
            <w:tcW w:w="5877" w:type="dxa"/>
            <w:shd w:val="clear" w:color="auto" w:fill="auto"/>
          </w:tcPr>
          <w:p w:rsidR="00F80867" w:rsidRDefault="00F80867" w:rsidP="00F80867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사용자가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N03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에서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취소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버튼을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클릭하면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,</w:t>
            </w:r>
            <w:r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초기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상태로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돌아간다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.</w:t>
            </w:r>
          </w:p>
        </w:tc>
      </w:tr>
      <w:tr w:rsidR="00F80867" w:rsidRPr="00D54A11" w:rsidTr="00F80867">
        <w:tc>
          <w:tcPr>
            <w:tcW w:w="1517" w:type="dxa"/>
            <w:vMerge/>
            <w:shd w:val="clear" w:color="auto" w:fill="CCCCCC"/>
            <w:vAlign w:val="center"/>
          </w:tcPr>
          <w:p w:rsidR="00F80867" w:rsidRPr="00D54A11" w:rsidRDefault="00F80867" w:rsidP="00F80867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22" w:type="dxa"/>
            <w:shd w:val="clear" w:color="auto" w:fill="auto"/>
          </w:tcPr>
          <w:p w:rsidR="00F80867" w:rsidRPr="007E70C2" w:rsidRDefault="00F80867" w:rsidP="00F80867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</w:p>
        </w:tc>
        <w:tc>
          <w:tcPr>
            <w:tcW w:w="5877" w:type="dxa"/>
            <w:shd w:val="clear" w:color="auto" w:fill="auto"/>
          </w:tcPr>
          <w:p w:rsidR="00F80867" w:rsidRPr="007E70C2" w:rsidRDefault="00F80867" w:rsidP="00F80867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</w:p>
        </w:tc>
      </w:tr>
      <w:tr w:rsidR="00F80867" w:rsidRPr="00D54A11" w:rsidTr="00F80867">
        <w:tc>
          <w:tcPr>
            <w:tcW w:w="1517" w:type="dxa"/>
            <w:vMerge w:val="restart"/>
            <w:shd w:val="clear" w:color="auto" w:fill="CCCCCC"/>
            <w:vAlign w:val="center"/>
          </w:tcPr>
          <w:p w:rsidR="00F80867" w:rsidRPr="00D54A11" w:rsidRDefault="00F80867" w:rsidP="00F80867">
            <w:pPr>
              <w:pStyle w:val="af"/>
            </w:pPr>
            <w:r w:rsidRPr="00D54A11">
              <w:rPr>
                <w:rFonts w:hint="eastAsia"/>
              </w:rPr>
              <w:t>예외 흐름</w:t>
            </w:r>
          </w:p>
        </w:tc>
        <w:tc>
          <w:tcPr>
            <w:tcW w:w="922" w:type="dxa"/>
            <w:shd w:val="clear" w:color="auto" w:fill="auto"/>
          </w:tcPr>
          <w:p w:rsidR="00F80867" w:rsidRPr="007E70C2" w:rsidRDefault="00F80867" w:rsidP="00F80867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E01</w:t>
            </w:r>
          </w:p>
        </w:tc>
        <w:tc>
          <w:tcPr>
            <w:tcW w:w="5877" w:type="dxa"/>
            <w:shd w:val="clear" w:color="auto" w:fill="auto"/>
          </w:tcPr>
          <w:p w:rsidR="00F80867" w:rsidRPr="007E70C2" w:rsidRDefault="00F80867" w:rsidP="00F80867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사용자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정렬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방법을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선택하지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않고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확인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버튼을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눌렸을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경우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,</w:t>
            </w:r>
            <w:r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  <w:t>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정렬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방법을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선택해주세요</w:t>
            </w:r>
            <w:r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  <w:t>”</w:t>
            </w:r>
            <w:r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라는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메시지를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표시한다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.</w:t>
            </w:r>
          </w:p>
        </w:tc>
      </w:tr>
      <w:tr w:rsidR="00F80867" w:rsidRPr="00D54A11" w:rsidTr="00F80867">
        <w:tc>
          <w:tcPr>
            <w:tcW w:w="1517" w:type="dxa"/>
            <w:vMerge/>
            <w:shd w:val="clear" w:color="auto" w:fill="CCCCCC"/>
            <w:vAlign w:val="center"/>
          </w:tcPr>
          <w:p w:rsidR="00F80867" w:rsidRPr="00D54A11" w:rsidRDefault="00F80867" w:rsidP="00F80867">
            <w:pPr>
              <w:pStyle w:val="af"/>
            </w:pPr>
          </w:p>
        </w:tc>
        <w:tc>
          <w:tcPr>
            <w:tcW w:w="922" w:type="dxa"/>
            <w:shd w:val="clear" w:color="auto" w:fill="auto"/>
          </w:tcPr>
          <w:p w:rsidR="00F80867" w:rsidRPr="007E70C2" w:rsidRDefault="00F80867" w:rsidP="00F80867">
            <w:pPr>
              <w:jc w:val="center"/>
              <w:rPr>
                <w:rStyle w:val="ae"/>
              </w:rPr>
            </w:pPr>
          </w:p>
        </w:tc>
        <w:tc>
          <w:tcPr>
            <w:tcW w:w="5877" w:type="dxa"/>
            <w:shd w:val="clear" w:color="auto" w:fill="auto"/>
          </w:tcPr>
          <w:p w:rsidR="00F80867" w:rsidRPr="007E70C2" w:rsidRDefault="00F80867" w:rsidP="00F80867">
            <w:pPr>
              <w:jc w:val="center"/>
              <w:rPr>
                <w:rStyle w:val="ae"/>
              </w:rPr>
            </w:pPr>
          </w:p>
        </w:tc>
      </w:tr>
      <w:tr w:rsidR="00F80867" w:rsidRPr="00D54A11" w:rsidTr="00F80867">
        <w:tc>
          <w:tcPr>
            <w:tcW w:w="1517" w:type="dxa"/>
            <w:vMerge w:val="restart"/>
            <w:shd w:val="clear" w:color="auto" w:fill="CCCCCC"/>
            <w:vAlign w:val="center"/>
          </w:tcPr>
          <w:p w:rsidR="00F80867" w:rsidRPr="00D54A11" w:rsidRDefault="00F80867" w:rsidP="00F80867">
            <w:pPr>
              <w:pStyle w:val="af"/>
            </w:pPr>
            <w:r w:rsidRPr="00D54A11">
              <w:rPr>
                <w:rFonts w:hint="eastAsia"/>
              </w:rPr>
              <w:t>시나리오</w:t>
            </w:r>
          </w:p>
        </w:tc>
        <w:tc>
          <w:tcPr>
            <w:tcW w:w="922" w:type="dxa"/>
          </w:tcPr>
          <w:p w:rsidR="00F80867" w:rsidRPr="007E70C2" w:rsidRDefault="00F80867" w:rsidP="00F80867">
            <w:pPr>
              <w:jc w:val="center"/>
              <w:rPr>
                <w:rStyle w:val="ae"/>
              </w:rPr>
            </w:pPr>
            <w:r>
              <w:rPr>
                <w:rStyle w:val="ae"/>
                <w:rFonts w:hint="eastAsia"/>
              </w:rPr>
              <w:t>SN01</w:t>
            </w:r>
          </w:p>
        </w:tc>
        <w:tc>
          <w:tcPr>
            <w:tcW w:w="5877" w:type="dxa"/>
          </w:tcPr>
          <w:p w:rsidR="00F80867" w:rsidRPr="0084609A" w:rsidRDefault="00F80867" w:rsidP="00F80867">
            <w:pPr>
              <w:jc w:val="center"/>
              <w:rPr>
                <w:rStyle w:val="ae"/>
                <w:b/>
              </w:rPr>
            </w:pPr>
            <w:r>
              <w:rPr>
                <w:rStyle w:val="ae"/>
                <w:rFonts w:hint="eastAsia"/>
              </w:rPr>
              <w:t xml:space="preserve">N01 </w:t>
            </w:r>
            <w:r>
              <w:rPr>
                <w:rStyle w:val="ae"/>
                <w:rFonts w:ascii="맑은 고딕" w:hAnsi="맑은 고딕" w:hint="eastAsia"/>
              </w:rPr>
              <w:t>→ N02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ascii="맑은 고딕" w:hAnsi="맑은 고딕" w:hint="eastAsia"/>
              </w:rPr>
              <w:t>→ N03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ascii="맑은 고딕" w:hAnsi="맑은 고딕" w:hint="eastAsia"/>
              </w:rPr>
              <w:t>→ N04</w:t>
            </w:r>
          </w:p>
        </w:tc>
      </w:tr>
      <w:tr w:rsidR="00F80867" w:rsidRPr="00D54A11" w:rsidTr="00F80867">
        <w:tc>
          <w:tcPr>
            <w:tcW w:w="1517" w:type="dxa"/>
            <w:vMerge/>
            <w:shd w:val="clear" w:color="auto" w:fill="CCCCCC"/>
            <w:vAlign w:val="center"/>
          </w:tcPr>
          <w:p w:rsidR="00F80867" w:rsidRPr="00D54A11" w:rsidRDefault="00F80867" w:rsidP="00F80867">
            <w:pPr>
              <w:pStyle w:val="af"/>
            </w:pPr>
          </w:p>
        </w:tc>
        <w:tc>
          <w:tcPr>
            <w:tcW w:w="922" w:type="dxa"/>
          </w:tcPr>
          <w:p w:rsidR="00F80867" w:rsidRPr="007E70C2" w:rsidRDefault="00F80867" w:rsidP="00F80867">
            <w:pPr>
              <w:jc w:val="center"/>
              <w:rPr>
                <w:rStyle w:val="ae"/>
              </w:rPr>
            </w:pPr>
            <w:r>
              <w:rPr>
                <w:rStyle w:val="ae"/>
                <w:rFonts w:hint="eastAsia"/>
              </w:rPr>
              <w:t>SN02</w:t>
            </w:r>
          </w:p>
        </w:tc>
        <w:tc>
          <w:tcPr>
            <w:tcW w:w="5877" w:type="dxa"/>
          </w:tcPr>
          <w:p w:rsidR="00F80867" w:rsidRPr="0084609A" w:rsidRDefault="00F80867" w:rsidP="00F80867">
            <w:pPr>
              <w:jc w:val="center"/>
              <w:rPr>
                <w:rStyle w:val="ae"/>
              </w:rPr>
            </w:pPr>
            <w:r>
              <w:rPr>
                <w:rStyle w:val="ae"/>
                <w:rFonts w:hint="eastAsia"/>
              </w:rPr>
              <w:t xml:space="preserve">N01 </w:t>
            </w:r>
            <w:r>
              <w:rPr>
                <w:rStyle w:val="ae"/>
                <w:rFonts w:ascii="맑은 고딕" w:hAnsi="맑은 고딕" w:hint="eastAsia"/>
              </w:rPr>
              <w:t>→ N02</w:t>
            </w:r>
            <w:r>
              <w:rPr>
                <w:rStyle w:val="ae"/>
                <w:rFonts w:ascii="맑은 고딕" w:hAnsi="맑은 고딕"/>
              </w:rPr>
              <w:t xml:space="preserve"> </w:t>
            </w:r>
            <w:r>
              <w:rPr>
                <w:rStyle w:val="ae"/>
                <w:rFonts w:ascii="맑은 고딕" w:hAnsi="맑은 고딕" w:hint="eastAsia"/>
              </w:rPr>
              <w:t>→ A01</w:t>
            </w:r>
          </w:p>
        </w:tc>
      </w:tr>
      <w:tr w:rsidR="00F80867" w:rsidRPr="00D54A11" w:rsidTr="00F80867">
        <w:tc>
          <w:tcPr>
            <w:tcW w:w="1517" w:type="dxa"/>
            <w:vMerge/>
            <w:shd w:val="clear" w:color="auto" w:fill="CCCCCC"/>
            <w:vAlign w:val="center"/>
          </w:tcPr>
          <w:p w:rsidR="00F80867" w:rsidRPr="00D54A11" w:rsidRDefault="00F80867" w:rsidP="00F80867">
            <w:pPr>
              <w:pStyle w:val="af"/>
            </w:pPr>
          </w:p>
        </w:tc>
        <w:tc>
          <w:tcPr>
            <w:tcW w:w="922" w:type="dxa"/>
          </w:tcPr>
          <w:p w:rsidR="00F80867" w:rsidRPr="007E70C2" w:rsidRDefault="00F80867" w:rsidP="00F80867">
            <w:pPr>
              <w:jc w:val="center"/>
              <w:rPr>
                <w:rStyle w:val="ae"/>
              </w:rPr>
            </w:pPr>
            <w:r>
              <w:rPr>
                <w:rStyle w:val="ae"/>
                <w:rFonts w:hint="eastAsia"/>
              </w:rPr>
              <w:t>SN0</w:t>
            </w:r>
            <w:r>
              <w:rPr>
                <w:rStyle w:val="ae"/>
              </w:rPr>
              <w:t>3</w:t>
            </w:r>
          </w:p>
        </w:tc>
        <w:tc>
          <w:tcPr>
            <w:tcW w:w="5877" w:type="dxa"/>
          </w:tcPr>
          <w:p w:rsidR="00F80867" w:rsidRPr="007E70C2" w:rsidRDefault="00F80867" w:rsidP="00F80867">
            <w:pPr>
              <w:jc w:val="center"/>
              <w:rPr>
                <w:rStyle w:val="ae"/>
              </w:rPr>
            </w:pPr>
            <w:r>
              <w:rPr>
                <w:rStyle w:val="ae"/>
                <w:rFonts w:ascii="맑은 고딕" w:hAnsi="맑은 고딕" w:hint="eastAsia"/>
              </w:rPr>
              <w:t>N01 → N02 → E01 → N03</w:t>
            </w:r>
            <w:r>
              <w:rPr>
                <w:rStyle w:val="ae"/>
                <w:rFonts w:ascii="맑은 고딕" w:hAnsi="맑은 고딕"/>
              </w:rPr>
              <w:t xml:space="preserve"> </w:t>
            </w:r>
            <w:r>
              <w:rPr>
                <w:rStyle w:val="ae"/>
                <w:rFonts w:ascii="맑은 고딕" w:hAnsi="맑은 고딕" w:hint="eastAsia"/>
              </w:rPr>
              <w:t>→ N04</w:t>
            </w:r>
          </w:p>
        </w:tc>
      </w:tr>
      <w:tr w:rsidR="00F80867" w:rsidRPr="00D54A11" w:rsidTr="00F80867">
        <w:tc>
          <w:tcPr>
            <w:tcW w:w="1517" w:type="dxa"/>
            <w:vMerge/>
            <w:shd w:val="clear" w:color="auto" w:fill="CCCCCC"/>
            <w:vAlign w:val="center"/>
          </w:tcPr>
          <w:p w:rsidR="00F80867" w:rsidRPr="00D54A11" w:rsidRDefault="00F80867" w:rsidP="00F80867">
            <w:pPr>
              <w:pStyle w:val="af"/>
            </w:pPr>
          </w:p>
        </w:tc>
        <w:tc>
          <w:tcPr>
            <w:tcW w:w="922" w:type="dxa"/>
          </w:tcPr>
          <w:p w:rsidR="00F80867" w:rsidRPr="007E70C2" w:rsidRDefault="00F80867" w:rsidP="00F80867">
            <w:pPr>
              <w:jc w:val="center"/>
              <w:rPr>
                <w:rStyle w:val="ae"/>
              </w:rPr>
            </w:pPr>
            <w:r>
              <w:rPr>
                <w:rStyle w:val="ae"/>
                <w:rFonts w:hint="eastAsia"/>
              </w:rPr>
              <w:t>SN04</w:t>
            </w:r>
          </w:p>
        </w:tc>
        <w:tc>
          <w:tcPr>
            <w:tcW w:w="5877" w:type="dxa"/>
          </w:tcPr>
          <w:p w:rsidR="00F80867" w:rsidRPr="007E70C2" w:rsidRDefault="00F80867" w:rsidP="00F80867">
            <w:pPr>
              <w:jc w:val="center"/>
              <w:rPr>
                <w:rStyle w:val="ae"/>
              </w:rPr>
            </w:pPr>
            <w:r>
              <w:rPr>
                <w:rStyle w:val="ae"/>
                <w:rFonts w:ascii="맑은 고딕" w:hAnsi="맑은 고딕" w:hint="eastAsia"/>
              </w:rPr>
              <w:t>N01 → N02 → E01 → A01</w:t>
            </w:r>
          </w:p>
        </w:tc>
      </w:tr>
    </w:tbl>
    <w:p w:rsidR="00F80867" w:rsidRDefault="00F80867" w:rsidP="00F80867">
      <w:pPr>
        <w:jc w:val="center"/>
      </w:pPr>
    </w:p>
    <w:p w:rsidR="00F80867" w:rsidRPr="00F80867" w:rsidRDefault="00F80867" w:rsidP="00F80867">
      <w:pPr>
        <w:widowControl/>
        <w:wordWrap/>
        <w:autoSpaceDE/>
        <w:autoSpaceDN/>
        <w:jc w:val="left"/>
      </w:pPr>
      <w:r>
        <w:br w:type="page"/>
      </w:r>
    </w:p>
    <w:p w:rsidR="003B500D" w:rsidRDefault="003B500D" w:rsidP="00DF0199">
      <w:pPr>
        <w:pStyle w:val="4"/>
        <w:rPr>
          <w:rStyle w:val="ae"/>
        </w:rPr>
      </w:pPr>
      <w:r w:rsidRPr="00C25FFA">
        <w:rPr>
          <w:rFonts w:hint="eastAsia"/>
        </w:rPr>
        <w:lastRenderedPageBreak/>
        <w:t xml:space="preserve">ID: </w:t>
      </w:r>
      <w:r w:rsidR="00F80867">
        <w:rPr>
          <w:rStyle w:val="ae"/>
          <w:rFonts w:hint="eastAsia"/>
        </w:rPr>
        <w:t>UC008 중요 표시</w:t>
      </w:r>
    </w:p>
    <w:p w:rsidR="00F80867" w:rsidRPr="008843DE" w:rsidRDefault="00F80867" w:rsidP="00F80867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16"/>
      </w:tblGrid>
      <w:tr w:rsidR="00F80867" w:rsidRPr="00BA2195" w:rsidTr="00F80867">
        <w:tc>
          <w:tcPr>
            <w:tcW w:w="8524" w:type="dxa"/>
          </w:tcPr>
          <w:p w:rsidR="00F80867" w:rsidRPr="00BA2195" w:rsidRDefault="00F80867" w:rsidP="00F80867">
            <w:pPr>
              <w:jc w:val="center"/>
            </w:pPr>
            <w:r w:rsidRPr="00C7705C">
              <w:rPr>
                <w:rStyle w:val="ae"/>
                <w:rFonts w:hint="eastAsia"/>
              </w:rPr>
              <w:t>등록된</w:t>
            </w:r>
            <w:r w:rsidRPr="00C7705C">
              <w:rPr>
                <w:rStyle w:val="ae"/>
                <w:rFonts w:hint="eastAsia"/>
              </w:rPr>
              <w:t xml:space="preserve"> Todo</w:t>
            </w:r>
            <w:r w:rsidRPr="00C7705C">
              <w:rPr>
                <w:rStyle w:val="ae"/>
                <w:rFonts w:hint="eastAsia"/>
              </w:rPr>
              <w:t>항목중</w:t>
            </w:r>
            <w:r w:rsidRPr="00C7705C">
              <w:rPr>
                <w:rStyle w:val="ae"/>
                <w:rFonts w:hint="eastAsia"/>
              </w:rPr>
              <w:t xml:space="preserve"> </w:t>
            </w:r>
            <w:r w:rsidRPr="00C7705C">
              <w:rPr>
                <w:rStyle w:val="ae"/>
                <w:rFonts w:hint="eastAsia"/>
              </w:rPr>
              <w:t>중요한</w:t>
            </w:r>
            <w:r w:rsidRPr="00C7705C">
              <w:rPr>
                <w:rStyle w:val="ae"/>
                <w:rFonts w:hint="eastAsia"/>
              </w:rPr>
              <w:t xml:space="preserve"> </w:t>
            </w:r>
            <w:r w:rsidRPr="00C7705C">
              <w:rPr>
                <w:rStyle w:val="ae"/>
                <w:rFonts w:hint="eastAsia"/>
              </w:rPr>
              <w:t>항목을</w:t>
            </w:r>
            <w:r w:rsidRPr="00C7705C">
              <w:rPr>
                <w:rStyle w:val="ae"/>
                <w:rFonts w:hint="eastAsia"/>
              </w:rPr>
              <w:t xml:space="preserve"> </w:t>
            </w:r>
            <w:r w:rsidRPr="00C7705C">
              <w:rPr>
                <w:rStyle w:val="ae"/>
                <w:rFonts w:hint="eastAsia"/>
              </w:rPr>
              <w:t>별도</w:t>
            </w:r>
            <w:r w:rsidRPr="00C7705C">
              <w:rPr>
                <w:rStyle w:val="ae"/>
                <w:rFonts w:hint="eastAsia"/>
              </w:rPr>
              <w:t xml:space="preserve"> </w:t>
            </w:r>
            <w:r w:rsidRPr="00C7705C">
              <w:rPr>
                <w:rStyle w:val="ae"/>
                <w:rFonts w:hint="eastAsia"/>
              </w:rPr>
              <w:t>표시한다</w:t>
            </w:r>
            <w:r w:rsidRPr="00C7705C">
              <w:rPr>
                <w:rStyle w:val="ae"/>
                <w:rFonts w:hint="eastAsia"/>
              </w:rPr>
              <w:t>.</w:t>
            </w:r>
          </w:p>
        </w:tc>
      </w:tr>
    </w:tbl>
    <w:p w:rsidR="00F80867" w:rsidRPr="007E70C2" w:rsidRDefault="00F80867" w:rsidP="00F80867">
      <w:pPr>
        <w:jc w:val="center"/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7"/>
        <w:gridCol w:w="922"/>
        <w:gridCol w:w="5877"/>
      </w:tblGrid>
      <w:tr w:rsidR="00F80867" w:rsidRPr="00D54A11" w:rsidTr="00F80867">
        <w:tc>
          <w:tcPr>
            <w:tcW w:w="1517" w:type="dxa"/>
            <w:shd w:val="clear" w:color="auto" w:fill="CCCCCC"/>
            <w:vAlign w:val="center"/>
          </w:tcPr>
          <w:p w:rsidR="00F80867" w:rsidRPr="00D54A11" w:rsidRDefault="00F80867" w:rsidP="00F80867">
            <w:pPr>
              <w:pStyle w:val="af"/>
            </w:pPr>
            <w:r w:rsidRPr="00D54A11">
              <w:rPr>
                <w:rFonts w:hint="eastAsia"/>
              </w:rPr>
              <w:t>설명</w:t>
            </w:r>
          </w:p>
        </w:tc>
        <w:tc>
          <w:tcPr>
            <w:tcW w:w="6799" w:type="dxa"/>
            <w:gridSpan w:val="2"/>
          </w:tcPr>
          <w:p w:rsidR="00F80867" w:rsidRPr="007E70C2" w:rsidRDefault="00F80867" w:rsidP="00F80867">
            <w:pPr>
              <w:jc w:val="center"/>
              <w:rPr>
                <w:rStyle w:val="ae"/>
              </w:rPr>
            </w:pPr>
            <w:r>
              <w:rPr>
                <w:rStyle w:val="ae"/>
                <w:rFonts w:hint="eastAsia"/>
              </w:rPr>
              <w:t>등록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되어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있는</w:t>
            </w:r>
            <w:r>
              <w:rPr>
                <w:rStyle w:val="ae"/>
                <w:rFonts w:hint="eastAsia"/>
              </w:rPr>
              <w:t xml:space="preserve"> todo </w:t>
            </w:r>
            <w:r>
              <w:rPr>
                <w:rStyle w:val="ae"/>
                <w:rFonts w:hint="eastAsia"/>
              </w:rPr>
              <w:t>항목에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중요도를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표시한다</w:t>
            </w:r>
            <w:r>
              <w:rPr>
                <w:rStyle w:val="ae"/>
                <w:rFonts w:hint="eastAsia"/>
              </w:rPr>
              <w:t>..</w:t>
            </w:r>
          </w:p>
        </w:tc>
      </w:tr>
      <w:tr w:rsidR="00F80867" w:rsidRPr="00D54A11" w:rsidTr="00F80867">
        <w:tc>
          <w:tcPr>
            <w:tcW w:w="1517" w:type="dxa"/>
            <w:shd w:val="clear" w:color="auto" w:fill="CCCCCC"/>
            <w:vAlign w:val="center"/>
          </w:tcPr>
          <w:p w:rsidR="00F80867" w:rsidRPr="00D54A11" w:rsidRDefault="00F80867" w:rsidP="00F80867">
            <w:pPr>
              <w:pStyle w:val="af"/>
            </w:pPr>
            <w:r w:rsidRPr="00D54A11">
              <w:rPr>
                <w:rFonts w:hint="eastAsia"/>
              </w:rPr>
              <w:t>관련 액터</w:t>
            </w:r>
          </w:p>
        </w:tc>
        <w:tc>
          <w:tcPr>
            <w:tcW w:w="6799" w:type="dxa"/>
            <w:gridSpan w:val="2"/>
          </w:tcPr>
          <w:p w:rsidR="00F80867" w:rsidRPr="007E70C2" w:rsidRDefault="00F80867" w:rsidP="00F80867">
            <w:pPr>
              <w:jc w:val="center"/>
              <w:rPr>
                <w:rStyle w:val="ae"/>
              </w:rPr>
            </w:pPr>
            <w:r>
              <w:rPr>
                <w:rStyle w:val="ae"/>
                <w:rFonts w:hint="eastAsia"/>
              </w:rPr>
              <w:t>user</w:t>
            </w:r>
          </w:p>
        </w:tc>
      </w:tr>
      <w:tr w:rsidR="00F80867" w:rsidRPr="00D54A11" w:rsidTr="00F80867">
        <w:tc>
          <w:tcPr>
            <w:tcW w:w="1517" w:type="dxa"/>
            <w:shd w:val="clear" w:color="auto" w:fill="CCCCCC"/>
            <w:vAlign w:val="center"/>
          </w:tcPr>
          <w:p w:rsidR="00F80867" w:rsidRPr="00D54A11" w:rsidRDefault="00F80867" w:rsidP="00F80867">
            <w:pPr>
              <w:pStyle w:val="af"/>
            </w:pPr>
            <w:r w:rsidRPr="00D54A11">
              <w:rPr>
                <w:rFonts w:hint="eastAsia"/>
              </w:rPr>
              <w:t>사전 조건</w:t>
            </w:r>
          </w:p>
        </w:tc>
        <w:tc>
          <w:tcPr>
            <w:tcW w:w="6799" w:type="dxa"/>
            <w:gridSpan w:val="2"/>
          </w:tcPr>
          <w:p w:rsidR="00F80867" w:rsidRPr="007E70C2" w:rsidRDefault="00F80867" w:rsidP="00F80867">
            <w:pPr>
              <w:jc w:val="center"/>
              <w:rPr>
                <w:rStyle w:val="ae"/>
              </w:rPr>
            </w:pPr>
            <w:r>
              <w:rPr>
                <w:rStyle w:val="ae"/>
                <w:rFonts w:hint="eastAsia"/>
              </w:rPr>
              <w:t>과목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등록</w:t>
            </w:r>
            <w:r>
              <w:rPr>
                <w:rStyle w:val="ae"/>
                <w:rFonts w:hint="eastAsia"/>
              </w:rPr>
              <w:t xml:space="preserve">, todo </w:t>
            </w:r>
            <w:r>
              <w:rPr>
                <w:rStyle w:val="ae"/>
                <w:rFonts w:hint="eastAsia"/>
              </w:rPr>
              <w:t>항목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등록</w:t>
            </w:r>
          </w:p>
        </w:tc>
      </w:tr>
      <w:tr w:rsidR="00F80867" w:rsidRPr="00D54A11" w:rsidTr="00F80867">
        <w:tc>
          <w:tcPr>
            <w:tcW w:w="1517" w:type="dxa"/>
            <w:shd w:val="clear" w:color="auto" w:fill="CCCCCC"/>
            <w:vAlign w:val="center"/>
          </w:tcPr>
          <w:p w:rsidR="00F80867" w:rsidRPr="00D54A11" w:rsidRDefault="00F80867" w:rsidP="00F80867">
            <w:pPr>
              <w:pStyle w:val="af"/>
            </w:pPr>
            <w:r w:rsidRPr="00D54A11">
              <w:rPr>
                <w:rFonts w:hint="eastAsia"/>
              </w:rPr>
              <w:t>사후 조건</w:t>
            </w:r>
          </w:p>
        </w:tc>
        <w:tc>
          <w:tcPr>
            <w:tcW w:w="6799" w:type="dxa"/>
            <w:gridSpan w:val="2"/>
          </w:tcPr>
          <w:p w:rsidR="00F80867" w:rsidRPr="007E70C2" w:rsidRDefault="00F80867" w:rsidP="00F80867">
            <w:pPr>
              <w:jc w:val="center"/>
              <w:rPr>
                <w:rStyle w:val="ae"/>
              </w:rPr>
            </w:pPr>
          </w:p>
        </w:tc>
      </w:tr>
      <w:tr w:rsidR="00F80867" w:rsidRPr="00D54A11" w:rsidTr="00F80867">
        <w:tc>
          <w:tcPr>
            <w:tcW w:w="1517" w:type="dxa"/>
            <w:vMerge w:val="restart"/>
            <w:shd w:val="clear" w:color="auto" w:fill="CCCCCC"/>
            <w:vAlign w:val="center"/>
          </w:tcPr>
          <w:p w:rsidR="00F80867" w:rsidRPr="00D54A11" w:rsidRDefault="00F80867" w:rsidP="00F80867">
            <w:pPr>
              <w:pStyle w:val="af"/>
            </w:pPr>
            <w:r w:rsidRPr="00D54A11"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  <w:r w:rsidRPr="00D54A11">
              <w:rPr>
                <w:rFonts w:hint="eastAsia"/>
              </w:rPr>
              <w:t>흐름</w:t>
            </w:r>
          </w:p>
        </w:tc>
        <w:tc>
          <w:tcPr>
            <w:tcW w:w="922" w:type="dxa"/>
            <w:shd w:val="clear" w:color="auto" w:fill="auto"/>
          </w:tcPr>
          <w:p w:rsidR="00F80867" w:rsidRPr="007E70C2" w:rsidRDefault="00F80867" w:rsidP="00F80867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  <w:t>N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01</w:t>
            </w:r>
          </w:p>
        </w:tc>
        <w:tc>
          <w:tcPr>
            <w:tcW w:w="5877" w:type="dxa"/>
            <w:shd w:val="clear" w:color="auto" w:fill="auto"/>
          </w:tcPr>
          <w:p w:rsidR="00F80867" w:rsidRPr="007E70C2" w:rsidRDefault="00F80867" w:rsidP="00F80867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사용자는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중요한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항목을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옆으로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밀어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중요도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표시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버튼을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나타낸다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.</w:t>
            </w:r>
          </w:p>
        </w:tc>
      </w:tr>
      <w:tr w:rsidR="00F80867" w:rsidRPr="00D54A11" w:rsidTr="00F80867">
        <w:tc>
          <w:tcPr>
            <w:tcW w:w="1517" w:type="dxa"/>
            <w:vMerge/>
            <w:shd w:val="clear" w:color="auto" w:fill="CCCCCC"/>
            <w:vAlign w:val="center"/>
          </w:tcPr>
          <w:p w:rsidR="00F80867" w:rsidRPr="00D54A11" w:rsidRDefault="00F80867" w:rsidP="00F80867">
            <w:pPr>
              <w:pStyle w:val="af"/>
            </w:pPr>
          </w:p>
        </w:tc>
        <w:tc>
          <w:tcPr>
            <w:tcW w:w="922" w:type="dxa"/>
            <w:shd w:val="clear" w:color="auto" w:fill="auto"/>
          </w:tcPr>
          <w:p w:rsidR="00F80867" w:rsidRPr="007E70C2" w:rsidRDefault="00F80867" w:rsidP="00F80867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  <w:t>N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02</w:t>
            </w:r>
          </w:p>
        </w:tc>
        <w:tc>
          <w:tcPr>
            <w:tcW w:w="5877" w:type="dxa"/>
            <w:shd w:val="clear" w:color="auto" w:fill="auto"/>
          </w:tcPr>
          <w:p w:rsidR="00F80867" w:rsidRPr="007E70C2" w:rsidRDefault="00F80867" w:rsidP="00F80867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사용자는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비활성화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되어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있는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중요도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표시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버튼을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누른다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.</w:t>
            </w:r>
          </w:p>
        </w:tc>
      </w:tr>
      <w:tr w:rsidR="00F80867" w:rsidRPr="00D54A11" w:rsidTr="00F80867">
        <w:tc>
          <w:tcPr>
            <w:tcW w:w="1517" w:type="dxa"/>
            <w:vMerge/>
            <w:shd w:val="clear" w:color="auto" w:fill="CCCCCC"/>
            <w:vAlign w:val="center"/>
          </w:tcPr>
          <w:p w:rsidR="00F80867" w:rsidRPr="00D54A11" w:rsidRDefault="00F80867" w:rsidP="00F80867">
            <w:pPr>
              <w:pStyle w:val="af"/>
            </w:pPr>
          </w:p>
        </w:tc>
        <w:tc>
          <w:tcPr>
            <w:tcW w:w="922" w:type="dxa"/>
            <w:shd w:val="clear" w:color="auto" w:fill="auto"/>
          </w:tcPr>
          <w:p w:rsidR="00F80867" w:rsidRPr="007E70C2" w:rsidRDefault="00F80867" w:rsidP="00F80867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N03</w:t>
            </w:r>
          </w:p>
        </w:tc>
        <w:tc>
          <w:tcPr>
            <w:tcW w:w="5877" w:type="dxa"/>
            <w:shd w:val="clear" w:color="auto" w:fill="auto"/>
          </w:tcPr>
          <w:p w:rsidR="00F80867" w:rsidRPr="007E70C2" w:rsidRDefault="00F80867" w:rsidP="00F80867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시스템은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중요도를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활성화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시켜준다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.</w:t>
            </w:r>
          </w:p>
        </w:tc>
      </w:tr>
      <w:tr w:rsidR="00F80867" w:rsidRPr="00D54A11" w:rsidTr="00F80867">
        <w:tc>
          <w:tcPr>
            <w:tcW w:w="1517" w:type="dxa"/>
            <w:vMerge/>
            <w:shd w:val="clear" w:color="auto" w:fill="CCCCCC"/>
            <w:vAlign w:val="center"/>
          </w:tcPr>
          <w:p w:rsidR="00F80867" w:rsidRPr="00D54A11" w:rsidRDefault="00F80867" w:rsidP="00F80867">
            <w:pPr>
              <w:pStyle w:val="af"/>
            </w:pPr>
          </w:p>
        </w:tc>
        <w:tc>
          <w:tcPr>
            <w:tcW w:w="922" w:type="dxa"/>
            <w:shd w:val="clear" w:color="auto" w:fill="auto"/>
          </w:tcPr>
          <w:p w:rsidR="00F80867" w:rsidRDefault="00F80867" w:rsidP="00F80867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N04</w:t>
            </w:r>
          </w:p>
        </w:tc>
        <w:tc>
          <w:tcPr>
            <w:tcW w:w="5877" w:type="dxa"/>
            <w:shd w:val="clear" w:color="auto" w:fill="auto"/>
          </w:tcPr>
          <w:p w:rsidR="00F80867" w:rsidRPr="007E70C2" w:rsidRDefault="00F80867" w:rsidP="00F80867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사용자는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중요도가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활성화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되어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있는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항목을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옆으로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밀어서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중요도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표시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버튼을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나타낸다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.</w:t>
            </w:r>
          </w:p>
        </w:tc>
      </w:tr>
      <w:tr w:rsidR="00F80867" w:rsidRPr="00D54A11" w:rsidTr="00F80867">
        <w:tc>
          <w:tcPr>
            <w:tcW w:w="1517" w:type="dxa"/>
            <w:vMerge/>
            <w:shd w:val="clear" w:color="auto" w:fill="CCCCCC"/>
            <w:vAlign w:val="center"/>
          </w:tcPr>
          <w:p w:rsidR="00F80867" w:rsidRPr="00D54A11" w:rsidRDefault="00F80867" w:rsidP="00F80867">
            <w:pPr>
              <w:pStyle w:val="af"/>
            </w:pPr>
          </w:p>
        </w:tc>
        <w:tc>
          <w:tcPr>
            <w:tcW w:w="922" w:type="dxa"/>
            <w:shd w:val="clear" w:color="auto" w:fill="auto"/>
          </w:tcPr>
          <w:p w:rsidR="00F80867" w:rsidRDefault="00F80867" w:rsidP="00F80867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N05</w:t>
            </w:r>
          </w:p>
        </w:tc>
        <w:tc>
          <w:tcPr>
            <w:tcW w:w="5877" w:type="dxa"/>
            <w:shd w:val="clear" w:color="auto" w:fill="auto"/>
          </w:tcPr>
          <w:p w:rsidR="00F80867" w:rsidRPr="007E70C2" w:rsidRDefault="00F80867" w:rsidP="00F80867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사용자는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활성화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되어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있는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중요도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표시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버튼을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누른다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.</w:t>
            </w:r>
          </w:p>
        </w:tc>
      </w:tr>
      <w:tr w:rsidR="00F80867" w:rsidRPr="00D54A11" w:rsidTr="00F80867">
        <w:tc>
          <w:tcPr>
            <w:tcW w:w="1517" w:type="dxa"/>
            <w:vMerge/>
            <w:shd w:val="clear" w:color="auto" w:fill="CCCCCC"/>
            <w:vAlign w:val="center"/>
          </w:tcPr>
          <w:p w:rsidR="00F80867" w:rsidRPr="00D54A11" w:rsidRDefault="00F80867" w:rsidP="00F80867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22" w:type="dxa"/>
            <w:shd w:val="clear" w:color="auto" w:fill="auto"/>
          </w:tcPr>
          <w:p w:rsidR="00F80867" w:rsidRDefault="00F80867" w:rsidP="00F80867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N06</w:t>
            </w:r>
          </w:p>
        </w:tc>
        <w:tc>
          <w:tcPr>
            <w:tcW w:w="5877" w:type="dxa"/>
            <w:shd w:val="clear" w:color="auto" w:fill="auto"/>
          </w:tcPr>
          <w:p w:rsidR="00F80867" w:rsidRDefault="00F80867" w:rsidP="00F80867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시스템은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중요도를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비활성화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시켜준다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.</w:t>
            </w:r>
          </w:p>
        </w:tc>
      </w:tr>
      <w:tr w:rsidR="00F80867" w:rsidRPr="00D54A11" w:rsidTr="00F80867">
        <w:tc>
          <w:tcPr>
            <w:tcW w:w="1517" w:type="dxa"/>
            <w:vMerge w:val="restart"/>
            <w:shd w:val="clear" w:color="auto" w:fill="CCCCCC"/>
            <w:vAlign w:val="center"/>
          </w:tcPr>
          <w:p w:rsidR="00F80867" w:rsidRPr="00D54A11" w:rsidRDefault="00F80867" w:rsidP="00F80867">
            <w:pPr>
              <w:pStyle w:val="af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22" w:type="dxa"/>
            <w:shd w:val="clear" w:color="auto" w:fill="auto"/>
          </w:tcPr>
          <w:p w:rsidR="00F80867" w:rsidRDefault="00F80867" w:rsidP="00F80867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</w:p>
        </w:tc>
        <w:tc>
          <w:tcPr>
            <w:tcW w:w="5877" w:type="dxa"/>
            <w:shd w:val="clear" w:color="auto" w:fill="auto"/>
          </w:tcPr>
          <w:p w:rsidR="00F80867" w:rsidRDefault="00F80867" w:rsidP="00F80867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</w:p>
        </w:tc>
      </w:tr>
      <w:tr w:rsidR="00F80867" w:rsidRPr="00D54A11" w:rsidTr="00F80867">
        <w:tc>
          <w:tcPr>
            <w:tcW w:w="1517" w:type="dxa"/>
            <w:vMerge/>
            <w:shd w:val="clear" w:color="auto" w:fill="CCCCCC"/>
            <w:vAlign w:val="center"/>
          </w:tcPr>
          <w:p w:rsidR="00F80867" w:rsidRPr="00D54A11" w:rsidRDefault="00F80867" w:rsidP="00F80867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22" w:type="dxa"/>
            <w:shd w:val="clear" w:color="auto" w:fill="auto"/>
          </w:tcPr>
          <w:p w:rsidR="00F80867" w:rsidRPr="007E70C2" w:rsidRDefault="00F80867" w:rsidP="00F80867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</w:p>
        </w:tc>
        <w:tc>
          <w:tcPr>
            <w:tcW w:w="5877" w:type="dxa"/>
            <w:shd w:val="clear" w:color="auto" w:fill="auto"/>
          </w:tcPr>
          <w:p w:rsidR="00F80867" w:rsidRPr="007E70C2" w:rsidRDefault="00F80867" w:rsidP="00F80867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</w:p>
        </w:tc>
      </w:tr>
      <w:tr w:rsidR="00F80867" w:rsidRPr="00D54A11" w:rsidTr="00F80867">
        <w:tc>
          <w:tcPr>
            <w:tcW w:w="1517" w:type="dxa"/>
            <w:vMerge w:val="restart"/>
            <w:shd w:val="clear" w:color="auto" w:fill="CCCCCC"/>
            <w:vAlign w:val="center"/>
          </w:tcPr>
          <w:p w:rsidR="00F80867" w:rsidRPr="00D54A11" w:rsidRDefault="00F80867" w:rsidP="00F80867">
            <w:pPr>
              <w:pStyle w:val="af"/>
            </w:pPr>
            <w:r w:rsidRPr="00D54A11">
              <w:rPr>
                <w:rFonts w:hint="eastAsia"/>
              </w:rPr>
              <w:t>예외 흐름</w:t>
            </w:r>
          </w:p>
        </w:tc>
        <w:tc>
          <w:tcPr>
            <w:tcW w:w="922" w:type="dxa"/>
            <w:shd w:val="clear" w:color="auto" w:fill="auto"/>
          </w:tcPr>
          <w:p w:rsidR="00F80867" w:rsidRPr="007E70C2" w:rsidRDefault="00F80867" w:rsidP="00F80867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E01</w:t>
            </w:r>
          </w:p>
        </w:tc>
        <w:tc>
          <w:tcPr>
            <w:tcW w:w="5877" w:type="dxa"/>
            <w:shd w:val="clear" w:color="auto" w:fill="auto"/>
          </w:tcPr>
          <w:p w:rsidR="00F80867" w:rsidRPr="007E70C2" w:rsidRDefault="00F80867" w:rsidP="00F80867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N01, N04</w:t>
            </w:r>
            <w:r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에서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옆으로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Todo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항목을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옆으로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밀었을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경우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밀리지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않았을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때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.</w:t>
            </w:r>
          </w:p>
        </w:tc>
      </w:tr>
      <w:tr w:rsidR="00F80867" w:rsidRPr="00D54A11" w:rsidTr="00F80867">
        <w:tc>
          <w:tcPr>
            <w:tcW w:w="1517" w:type="dxa"/>
            <w:vMerge/>
            <w:shd w:val="clear" w:color="auto" w:fill="CCCCCC"/>
            <w:vAlign w:val="center"/>
          </w:tcPr>
          <w:p w:rsidR="00F80867" w:rsidRPr="00D54A11" w:rsidRDefault="00F80867" w:rsidP="00F80867">
            <w:pPr>
              <w:pStyle w:val="af"/>
            </w:pPr>
          </w:p>
        </w:tc>
        <w:tc>
          <w:tcPr>
            <w:tcW w:w="922" w:type="dxa"/>
            <w:shd w:val="clear" w:color="auto" w:fill="auto"/>
          </w:tcPr>
          <w:p w:rsidR="00F80867" w:rsidRPr="007E70C2" w:rsidRDefault="00F80867" w:rsidP="00F80867">
            <w:pPr>
              <w:jc w:val="center"/>
              <w:rPr>
                <w:rStyle w:val="ae"/>
              </w:rPr>
            </w:pPr>
            <w:r>
              <w:rPr>
                <w:rStyle w:val="ae"/>
                <w:rFonts w:hint="eastAsia"/>
              </w:rPr>
              <w:t>E02</w:t>
            </w:r>
          </w:p>
        </w:tc>
        <w:tc>
          <w:tcPr>
            <w:tcW w:w="5877" w:type="dxa"/>
            <w:shd w:val="clear" w:color="auto" w:fill="auto"/>
          </w:tcPr>
          <w:p w:rsidR="00F80867" w:rsidRPr="007E70C2" w:rsidRDefault="00F80867" w:rsidP="00F80867">
            <w:pPr>
              <w:jc w:val="center"/>
              <w:rPr>
                <w:rStyle w:val="ae"/>
              </w:rPr>
            </w:pPr>
            <w:r>
              <w:rPr>
                <w:rStyle w:val="ae"/>
                <w:rFonts w:hint="eastAsia"/>
              </w:rPr>
              <w:t xml:space="preserve">N02,N05 </w:t>
            </w:r>
            <w:r>
              <w:rPr>
                <w:rStyle w:val="ae"/>
                <w:rFonts w:hint="eastAsia"/>
              </w:rPr>
              <w:t>에서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중요도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버튼을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눌렀으나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눌리지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않았을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때</w:t>
            </w:r>
            <w:r>
              <w:rPr>
                <w:rStyle w:val="ae"/>
                <w:rFonts w:hint="eastAsia"/>
              </w:rPr>
              <w:t>.</w:t>
            </w:r>
          </w:p>
        </w:tc>
      </w:tr>
      <w:tr w:rsidR="00F80867" w:rsidRPr="00D54A11" w:rsidTr="00F80867">
        <w:tc>
          <w:tcPr>
            <w:tcW w:w="1517" w:type="dxa"/>
            <w:vMerge w:val="restart"/>
            <w:shd w:val="clear" w:color="auto" w:fill="CCCCCC"/>
            <w:vAlign w:val="center"/>
          </w:tcPr>
          <w:p w:rsidR="00F80867" w:rsidRPr="00D54A11" w:rsidRDefault="00F80867" w:rsidP="00F80867">
            <w:pPr>
              <w:pStyle w:val="af"/>
            </w:pPr>
            <w:r w:rsidRPr="00D54A11">
              <w:rPr>
                <w:rFonts w:hint="eastAsia"/>
              </w:rPr>
              <w:t>시나리오</w:t>
            </w:r>
          </w:p>
        </w:tc>
        <w:tc>
          <w:tcPr>
            <w:tcW w:w="922" w:type="dxa"/>
          </w:tcPr>
          <w:p w:rsidR="00F80867" w:rsidRPr="007E70C2" w:rsidRDefault="00F80867" w:rsidP="00F80867">
            <w:pPr>
              <w:jc w:val="center"/>
              <w:rPr>
                <w:rStyle w:val="ae"/>
              </w:rPr>
            </w:pPr>
            <w:r>
              <w:rPr>
                <w:rStyle w:val="ae"/>
                <w:rFonts w:hint="eastAsia"/>
              </w:rPr>
              <w:t>SN01</w:t>
            </w:r>
          </w:p>
        </w:tc>
        <w:tc>
          <w:tcPr>
            <w:tcW w:w="5877" w:type="dxa"/>
          </w:tcPr>
          <w:p w:rsidR="00F80867" w:rsidRPr="004E22AA" w:rsidRDefault="00F80867" w:rsidP="00F80867">
            <w:pPr>
              <w:jc w:val="center"/>
              <w:rPr>
                <w:rStyle w:val="ae"/>
              </w:rPr>
            </w:pPr>
            <w:r w:rsidRPr="004E22AA">
              <w:rPr>
                <w:rStyle w:val="ae"/>
                <w:rFonts w:hint="eastAsia"/>
              </w:rPr>
              <w:t xml:space="preserve">N01 </w:t>
            </w:r>
            <w:r w:rsidRPr="004E22AA">
              <w:rPr>
                <w:rStyle w:val="ae"/>
                <w:rFonts w:ascii="맑은 고딕" w:hAnsi="맑은 고딕" w:hint="eastAsia"/>
              </w:rPr>
              <w:t>→ N02</w:t>
            </w:r>
            <w:r w:rsidRPr="004E22AA">
              <w:rPr>
                <w:rStyle w:val="ae"/>
                <w:rFonts w:hint="eastAsia"/>
              </w:rPr>
              <w:t xml:space="preserve"> </w:t>
            </w:r>
            <w:r w:rsidRPr="004E22AA">
              <w:rPr>
                <w:rStyle w:val="ae"/>
                <w:rFonts w:ascii="맑은 고딕" w:hAnsi="맑은 고딕" w:hint="eastAsia"/>
              </w:rPr>
              <w:t>→ N03</w:t>
            </w:r>
            <w:r w:rsidRPr="004E22AA">
              <w:rPr>
                <w:rStyle w:val="ae"/>
                <w:rFonts w:hint="eastAsia"/>
              </w:rPr>
              <w:t xml:space="preserve"> </w:t>
            </w:r>
            <w:r w:rsidRPr="004E22AA">
              <w:rPr>
                <w:rStyle w:val="ae"/>
                <w:rFonts w:ascii="맑은 고딕" w:hAnsi="맑은 고딕" w:hint="eastAsia"/>
              </w:rPr>
              <w:t>→ N04</w:t>
            </w:r>
            <w:r w:rsidRPr="004E22AA">
              <w:rPr>
                <w:rStyle w:val="ae"/>
                <w:rFonts w:hint="eastAsia"/>
              </w:rPr>
              <w:t xml:space="preserve"> </w:t>
            </w:r>
            <w:r w:rsidRPr="004E22AA">
              <w:rPr>
                <w:rStyle w:val="ae"/>
                <w:rFonts w:ascii="맑은 고딕" w:hAnsi="맑은 고딕" w:hint="eastAsia"/>
              </w:rPr>
              <w:t>→ N05</w:t>
            </w:r>
            <w:r w:rsidRPr="004E22AA">
              <w:rPr>
                <w:rStyle w:val="ae"/>
                <w:rFonts w:hint="eastAsia"/>
              </w:rPr>
              <w:t xml:space="preserve"> </w:t>
            </w:r>
            <w:r w:rsidRPr="004E22AA">
              <w:rPr>
                <w:rStyle w:val="ae"/>
                <w:rFonts w:ascii="맑은 고딕" w:hAnsi="맑은 고딕" w:hint="eastAsia"/>
              </w:rPr>
              <w:t>→ N06</w:t>
            </w:r>
          </w:p>
        </w:tc>
      </w:tr>
      <w:tr w:rsidR="00F80867" w:rsidRPr="00D54A11" w:rsidTr="00F80867">
        <w:tc>
          <w:tcPr>
            <w:tcW w:w="1517" w:type="dxa"/>
            <w:vMerge/>
            <w:shd w:val="clear" w:color="auto" w:fill="CCCCCC"/>
            <w:vAlign w:val="center"/>
          </w:tcPr>
          <w:p w:rsidR="00F80867" w:rsidRPr="00D54A11" w:rsidRDefault="00F80867" w:rsidP="00F80867">
            <w:pPr>
              <w:pStyle w:val="af"/>
            </w:pPr>
          </w:p>
        </w:tc>
        <w:tc>
          <w:tcPr>
            <w:tcW w:w="922" w:type="dxa"/>
          </w:tcPr>
          <w:p w:rsidR="00F80867" w:rsidRPr="007E70C2" w:rsidRDefault="00F80867" w:rsidP="00F80867">
            <w:pPr>
              <w:jc w:val="center"/>
              <w:rPr>
                <w:rStyle w:val="ae"/>
              </w:rPr>
            </w:pPr>
            <w:r>
              <w:rPr>
                <w:rStyle w:val="ae"/>
                <w:rFonts w:hint="eastAsia"/>
              </w:rPr>
              <w:t>SN02</w:t>
            </w:r>
          </w:p>
        </w:tc>
        <w:tc>
          <w:tcPr>
            <w:tcW w:w="5877" w:type="dxa"/>
          </w:tcPr>
          <w:p w:rsidR="00F80867" w:rsidRPr="004E22AA" w:rsidRDefault="00F80867" w:rsidP="00F80867">
            <w:pPr>
              <w:jc w:val="center"/>
              <w:rPr>
                <w:rStyle w:val="ae"/>
              </w:rPr>
            </w:pPr>
            <w:r w:rsidRPr="004E22AA">
              <w:rPr>
                <w:rStyle w:val="ae"/>
                <w:rFonts w:hint="eastAsia"/>
              </w:rPr>
              <w:t xml:space="preserve">N01 </w:t>
            </w:r>
            <w:r w:rsidRPr="004E22AA">
              <w:rPr>
                <w:rStyle w:val="ae"/>
                <w:rFonts w:ascii="맑은 고딕" w:hAnsi="맑은 고딕" w:hint="eastAsia"/>
              </w:rPr>
              <w:t>→ N02</w:t>
            </w:r>
            <w:r w:rsidRPr="004E22AA">
              <w:rPr>
                <w:rStyle w:val="ae"/>
                <w:rFonts w:hint="eastAsia"/>
              </w:rPr>
              <w:t xml:space="preserve"> </w:t>
            </w:r>
            <w:r w:rsidRPr="004E22AA">
              <w:rPr>
                <w:rStyle w:val="ae"/>
                <w:rFonts w:ascii="맑은 고딕" w:hAnsi="맑은 고딕" w:hint="eastAsia"/>
              </w:rPr>
              <w:t>→ N03</w:t>
            </w:r>
          </w:p>
        </w:tc>
      </w:tr>
      <w:tr w:rsidR="00F80867" w:rsidRPr="00D54A11" w:rsidTr="00F80867">
        <w:tc>
          <w:tcPr>
            <w:tcW w:w="1517" w:type="dxa"/>
            <w:vMerge/>
            <w:shd w:val="clear" w:color="auto" w:fill="CCCCCC"/>
            <w:vAlign w:val="center"/>
          </w:tcPr>
          <w:p w:rsidR="00F80867" w:rsidRPr="00D54A11" w:rsidRDefault="00F80867" w:rsidP="00F80867">
            <w:pPr>
              <w:pStyle w:val="af"/>
            </w:pPr>
          </w:p>
        </w:tc>
        <w:tc>
          <w:tcPr>
            <w:tcW w:w="922" w:type="dxa"/>
          </w:tcPr>
          <w:p w:rsidR="00F80867" w:rsidRPr="007E70C2" w:rsidRDefault="00F80867" w:rsidP="00F80867">
            <w:pPr>
              <w:jc w:val="center"/>
              <w:rPr>
                <w:rStyle w:val="ae"/>
              </w:rPr>
            </w:pPr>
            <w:r>
              <w:rPr>
                <w:rStyle w:val="ae"/>
                <w:rFonts w:hint="eastAsia"/>
              </w:rPr>
              <w:t>SN03</w:t>
            </w:r>
          </w:p>
        </w:tc>
        <w:tc>
          <w:tcPr>
            <w:tcW w:w="5877" w:type="dxa"/>
          </w:tcPr>
          <w:p w:rsidR="00F80867" w:rsidRPr="004E22AA" w:rsidRDefault="00F80867" w:rsidP="00F80867">
            <w:pPr>
              <w:jc w:val="center"/>
              <w:rPr>
                <w:rStyle w:val="ae"/>
              </w:rPr>
            </w:pPr>
            <w:r w:rsidRPr="004E22AA">
              <w:rPr>
                <w:rStyle w:val="ae"/>
                <w:rFonts w:ascii="맑은 고딕" w:hAnsi="맑은 고딕" w:hint="eastAsia"/>
              </w:rPr>
              <w:t>N03</w:t>
            </w:r>
            <w:r w:rsidRPr="004E22AA">
              <w:rPr>
                <w:rStyle w:val="ae"/>
                <w:rFonts w:hint="eastAsia"/>
              </w:rPr>
              <w:t xml:space="preserve"> </w:t>
            </w:r>
            <w:r w:rsidRPr="004E22AA">
              <w:rPr>
                <w:rStyle w:val="ae"/>
                <w:rFonts w:ascii="맑은 고딕" w:hAnsi="맑은 고딕" w:hint="eastAsia"/>
              </w:rPr>
              <w:t>→ N04</w:t>
            </w:r>
            <w:r w:rsidRPr="004E22AA">
              <w:rPr>
                <w:rStyle w:val="ae"/>
                <w:rFonts w:hint="eastAsia"/>
              </w:rPr>
              <w:t xml:space="preserve"> </w:t>
            </w:r>
            <w:r w:rsidRPr="004E22AA">
              <w:rPr>
                <w:rStyle w:val="ae"/>
                <w:rFonts w:ascii="맑은 고딕" w:hAnsi="맑은 고딕" w:hint="eastAsia"/>
              </w:rPr>
              <w:t>→ N06</w:t>
            </w:r>
          </w:p>
        </w:tc>
      </w:tr>
    </w:tbl>
    <w:p w:rsidR="00F80867" w:rsidRDefault="00F80867" w:rsidP="00F80867">
      <w:pPr>
        <w:sectPr w:rsidR="00F80867" w:rsidSect="00F80867">
          <w:footerReference w:type="even" r:id="rId20"/>
          <w:footerReference w:type="default" r:id="rId21"/>
          <w:type w:val="continuous"/>
          <w:pgSz w:w="11906" w:h="16838"/>
          <w:pgMar w:top="1985" w:right="1701" w:bottom="1701" w:left="1701" w:header="851" w:footer="992" w:gutter="0"/>
          <w:pgNumType w:fmt="numberInDash" w:start="0"/>
          <w:cols w:space="425"/>
          <w:titlePg/>
          <w:docGrid w:type="lines" w:linePitch="360"/>
        </w:sectPr>
      </w:pPr>
    </w:p>
    <w:p w:rsidR="00F80867" w:rsidRPr="00F80867" w:rsidRDefault="00F80867" w:rsidP="00F80867">
      <w:pPr>
        <w:widowControl/>
        <w:wordWrap/>
        <w:autoSpaceDE/>
        <w:autoSpaceDN/>
        <w:jc w:val="left"/>
      </w:pPr>
      <w:r>
        <w:br w:type="page"/>
      </w:r>
    </w:p>
    <w:p w:rsidR="00F80867" w:rsidRDefault="003B500D" w:rsidP="00DF0199">
      <w:pPr>
        <w:pStyle w:val="4"/>
        <w:rPr>
          <w:rStyle w:val="ae"/>
        </w:rPr>
      </w:pPr>
      <w:r w:rsidRPr="00C25FFA">
        <w:rPr>
          <w:rFonts w:hint="eastAsia"/>
        </w:rPr>
        <w:lastRenderedPageBreak/>
        <w:t xml:space="preserve">ID: </w:t>
      </w:r>
      <w:r w:rsidR="00F80867">
        <w:rPr>
          <w:rStyle w:val="ae"/>
          <w:rFonts w:hint="eastAsia"/>
        </w:rPr>
        <w:t xml:space="preserve">UC009 완료된 </w:t>
      </w:r>
      <w:r w:rsidR="00F80867">
        <w:rPr>
          <w:rStyle w:val="ae"/>
        </w:rPr>
        <w:t>Todo</w:t>
      </w:r>
      <w:r w:rsidR="00F80867">
        <w:rPr>
          <w:rStyle w:val="ae"/>
          <w:rFonts w:hint="eastAsia"/>
        </w:rPr>
        <w:t xml:space="preserve"> 항목 숨김</w:t>
      </w:r>
    </w:p>
    <w:p w:rsidR="00F80867" w:rsidRPr="008843DE" w:rsidRDefault="00F80867" w:rsidP="00F80867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16"/>
      </w:tblGrid>
      <w:tr w:rsidR="00F80867" w:rsidRPr="00BA2195" w:rsidTr="00F80867">
        <w:tc>
          <w:tcPr>
            <w:tcW w:w="8524" w:type="dxa"/>
          </w:tcPr>
          <w:p w:rsidR="00F80867" w:rsidRPr="00BA2195" w:rsidRDefault="00F80867" w:rsidP="00F80867">
            <w:pPr>
              <w:jc w:val="center"/>
            </w:pPr>
            <w:r>
              <w:rPr>
                <w:rStyle w:val="ae"/>
                <w:rFonts w:hint="eastAsia"/>
              </w:rPr>
              <w:t>관리</w:t>
            </w:r>
            <w:r>
              <w:rPr>
                <w:rStyle w:val="ae"/>
                <w:rFonts w:hint="eastAsia"/>
              </w:rPr>
              <w:t xml:space="preserve"> </w:t>
            </w:r>
            <w:r w:rsidRPr="00C7705C">
              <w:rPr>
                <w:rStyle w:val="ae"/>
                <w:rFonts w:hint="eastAsia"/>
              </w:rPr>
              <w:t>완료된</w:t>
            </w:r>
            <w:r w:rsidRPr="00C7705C">
              <w:rPr>
                <w:rStyle w:val="ae"/>
                <w:rFonts w:hint="eastAsia"/>
              </w:rPr>
              <w:t xml:space="preserve"> Todo</w:t>
            </w:r>
            <w:r w:rsidRPr="00C7705C">
              <w:rPr>
                <w:rStyle w:val="ae"/>
                <w:rFonts w:hint="eastAsia"/>
              </w:rPr>
              <w:t>항목을</w:t>
            </w:r>
            <w:r w:rsidRPr="00C7705C"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숨김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관리한</w:t>
            </w:r>
            <w:r w:rsidRPr="00C7705C">
              <w:rPr>
                <w:rStyle w:val="ae"/>
                <w:rFonts w:hint="eastAsia"/>
              </w:rPr>
              <w:t>다</w:t>
            </w:r>
            <w:r w:rsidRPr="00C7705C">
              <w:rPr>
                <w:rStyle w:val="ae"/>
                <w:rFonts w:hint="eastAsia"/>
              </w:rPr>
              <w:t>.</w:t>
            </w:r>
          </w:p>
        </w:tc>
      </w:tr>
    </w:tbl>
    <w:p w:rsidR="00F80867" w:rsidRPr="007E70C2" w:rsidRDefault="00F80867" w:rsidP="00F80867">
      <w:pPr>
        <w:jc w:val="center"/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7"/>
        <w:gridCol w:w="922"/>
        <w:gridCol w:w="5877"/>
      </w:tblGrid>
      <w:tr w:rsidR="00F80867" w:rsidRPr="00D54A11" w:rsidTr="00F80867">
        <w:tc>
          <w:tcPr>
            <w:tcW w:w="1517" w:type="dxa"/>
            <w:shd w:val="clear" w:color="auto" w:fill="CCCCCC"/>
            <w:vAlign w:val="center"/>
          </w:tcPr>
          <w:p w:rsidR="00F80867" w:rsidRPr="00D54A11" w:rsidRDefault="00F80867" w:rsidP="00F80867">
            <w:pPr>
              <w:pStyle w:val="af"/>
            </w:pPr>
            <w:r w:rsidRPr="00D54A11">
              <w:rPr>
                <w:rFonts w:hint="eastAsia"/>
              </w:rPr>
              <w:t>설명</w:t>
            </w:r>
          </w:p>
        </w:tc>
        <w:tc>
          <w:tcPr>
            <w:tcW w:w="6799" w:type="dxa"/>
            <w:gridSpan w:val="2"/>
          </w:tcPr>
          <w:p w:rsidR="00F80867" w:rsidRPr="007E70C2" w:rsidRDefault="00F80867" w:rsidP="00F80867">
            <w:pPr>
              <w:jc w:val="center"/>
              <w:rPr>
                <w:rStyle w:val="ae"/>
              </w:rPr>
            </w:pPr>
            <w:r>
              <w:rPr>
                <w:rStyle w:val="ae"/>
                <w:rFonts w:hint="eastAsia"/>
              </w:rPr>
              <w:t>완료된</w:t>
            </w:r>
            <w:r>
              <w:rPr>
                <w:rStyle w:val="ae"/>
                <w:rFonts w:hint="eastAsia"/>
              </w:rPr>
              <w:t xml:space="preserve"> todo</w:t>
            </w:r>
            <w:r>
              <w:rPr>
                <w:rStyle w:val="ae"/>
                <w:rFonts w:hint="eastAsia"/>
              </w:rPr>
              <w:t>항목을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숨김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관리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한다</w:t>
            </w:r>
            <w:r>
              <w:rPr>
                <w:rStyle w:val="ae"/>
                <w:rFonts w:hint="eastAsia"/>
              </w:rPr>
              <w:t>..</w:t>
            </w:r>
          </w:p>
        </w:tc>
      </w:tr>
      <w:tr w:rsidR="00F80867" w:rsidRPr="00D54A11" w:rsidTr="00F80867">
        <w:tc>
          <w:tcPr>
            <w:tcW w:w="1517" w:type="dxa"/>
            <w:shd w:val="clear" w:color="auto" w:fill="CCCCCC"/>
            <w:vAlign w:val="center"/>
          </w:tcPr>
          <w:p w:rsidR="00F80867" w:rsidRPr="00D54A11" w:rsidRDefault="00F80867" w:rsidP="00F80867">
            <w:pPr>
              <w:pStyle w:val="af"/>
            </w:pPr>
            <w:r w:rsidRPr="00D54A11">
              <w:rPr>
                <w:rFonts w:hint="eastAsia"/>
              </w:rPr>
              <w:t>관련 액터</w:t>
            </w:r>
          </w:p>
        </w:tc>
        <w:tc>
          <w:tcPr>
            <w:tcW w:w="6799" w:type="dxa"/>
            <w:gridSpan w:val="2"/>
          </w:tcPr>
          <w:p w:rsidR="00F80867" w:rsidRPr="007E70C2" w:rsidRDefault="00F80867" w:rsidP="00F80867">
            <w:pPr>
              <w:jc w:val="center"/>
              <w:rPr>
                <w:rStyle w:val="ae"/>
              </w:rPr>
            </w:pPr>
            <w:r>
              <w:rPr>
                <w:rStyle w:val="ae"/>
                <w:rFonts w:hint="eastAsia"/>
              </w:rPr>
              <w:t>user</w:t>
            </w:r>
          </w:p>
        </w:tc>
      </w:tr>
      <w:tr w:rsidR="00F80867" w:rsidRPr="00D54A11" w:rsidTr="00F80867">
        <w:tc>
          <w:tcPr>
            <w:tcW w:w="1517" w:type="dxa"/>
            <w:shd w:val="clear" w:color="auto" w:fill="CCCCCC"/>
            <w:vAlign w:val="center"/>
          </w:tcPr>
          <w:p w:rsidR="00F80867" w:rsidRPr="00D54A11" w:rsidRDefault="00F80867" w:rsidP="00F80867">
            <w:pPr>
              <w:pStyle w:val="af"/>
            </w:pPr>
            <w:r w:rsidRPr="00D54A11">
              <w:rPr>
                <w:rFonts w:hint="eastAsia"/>
              </w:rPr>
              <w:t>사전 조건</w:t>
            </w:r>
          </w:p>
        </w:tc>
        <w:tc>
          <w:tcPr>
            <w:tcW w:w="6799" w:type="dxa"/>
            <w:gridSpan w:val="2"/>
          </w:tcPr>
          <w:p w:rsidR="00F80867" w:rsidRPr="007E70C2" w:rsidRDefault="00F80867" w:rsidP="00F80867">
            <w:pPr>
              <w:jc w:val="center"/>
              <w:rPr>
                <w:rStyle w:val="ae"/>
              </w:rPr>
            </w:pPr>
            <w:r>
              <w:rPr>
                <w:rStyle w:val="ae"/>
                <w:rFonts w:hint="eastAsia"/>
              </w:rPr>
              <w:t>과목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등록</w:t>
            </w:r>
            <w:r>
              <w:rPr>
                <w:rStyle w:val="ae"/>
                <w:rFonts w:hint="eastAsia"/>
              </w:rPr>
              <w:t xml:space="preserve">, todo </w:t>
            </w:r>
            <w:r>
              <w:rPr>
                <w:rStyle w:val="ae"/>
                <w:rFonts w:hint="eastAsia"/>
              </w:rPr>
              <w:t>항목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등록</w:t>
            </w:r>
            <w:r>
              <w:rPr>
                <w:rStyle w:val="ae"/>
                <w:rFonts w:hint="eastAsia"/>
              </w:rPr>
              <w:t xml:space="preserve">, </w:t>
            </w:r>
            <w:r>
              <w:rPr>
                <w:rStyle w:val="ae"/>
                <w:rFonts w:hint="eastAsia"/>
              </w:rPr>
              <w:t>완료된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</w:rPr>
              <w:t>todo</w:t>
            </w:r>
            <w:r>
              <w:rPr>
                <w:rStyle w:val="ae"/>
                <w:rFonts w:hint="eastAsia"/>
              </w:rPr>
              <w:t>항목</w:t>
            </w:r>
          </w:p>
        </w:tc>
      </w:tr>
      <w:tr w:rsidR="00F80867" w:rsidRPr="00D54A11" w:rsidTr="00F80867">
        <w:tc>
          <w:tcPr>
            <w:tcW w:w="1517" w:type="dxa"/>
            <w:shd w:val="clear" w:color="auto" w:fill="CCCCCC"/>
            <w:vAlign w:val="center"/>
          </w:tcPr>
          <w:p w:rsidR="00F80867" w:rsidRPr="00D54A11" w:rsidRDefault="00F80867" w:rsidP="00F80867">
            <w:pPr>
              <w:pStyle w:val="af"/>
            </w:pPr>
            <w:r w:rsidRPr="00D54A11">
              <w:rPr>
                <w:rFonts w:hint="eastAsia"/>
              </w:rPr>
              <w:t>사후 조건</w:t>
            </w:r>
          </w:p>
        </w:tc>
        <w:tc>
          <w:tcPr>
            <w:tcW w:w="6799" w:type="dxa"/>
            <w:gridSpan w:val="2"/>
          </w:tcPr>
          <w:p w:rsidR="00F80867" w:rsidRPr="007E70C2" w:rsidRDefault="00F80867" w:rsidP="00F80867">
            <w:pPr>
              <w:jc w:val="center"/>
              <w:rPr>
                <w:rStyle w:val="ae"/>
              </w:rPr>
            </w:pPr>
          </w:p>
        </w:tc>
      </w:tr>
      <w:tr w:rsidR="00F80867" w:rsidRPr="00D54A11" w:rsidTr="00F80867">
        <w:tc>
          <w:tcPr>
            <w:tcW w:w="1517" w:type="dxa"/>
            <w:vMerge w:val="restart"/>
            <w:shd w:val="clear" w:color="auto" w:fill="CCCCCC"/>
            <w:vAlign w:val="center"/>
          </w:tcPr>
          <w:p w:rsidR="00F80867" w:rsidRPr="00D54A11" w:rsidRDefault="00F80867" w:rsidP="00F80867">
            <w:pPr>
              <w:pStyle w:val="af"/>
            </w:pPr>
            <w:r w:rsidRPr="00D54A11"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  <w:r w:rsidRPr="00D54A11">
              <w:rPr>
                <w:rFonts w:hint="eastAsia"/>
              </w:rPr>
              <w:t>흐름</w:t>
            </w:r>
          </w:p>
        </w:tc>
        <w:tc>
          <w:tcPr>
            <w:tcW w:w="922" w:type="dxa"/>
            <w:shd w:val="clear" w:color="auto" w:fill="auto"/>
          </w:tcPr>
          <w:p w:rsidR="00F80867" w:rsidRPr="007E70C2" w:rsidRDefault="00F80867" w:rsidP="00F80867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  <w:t>N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01</w:t>
            </w:r>
          </w:p>
        </w:tc>
        <w:tc>
          <w:tcPr>
            <w:tcW w:w="5877" w:type="dxa"/>
            <w:shd w:val="clear" w:color="auto" w:fill="auto"/>
          </w:tcPr>
          <w:p w:rsidR="00F80867" w:rsidRPr="007E70C2" w:rsidRDefault="00F80867" w:rsidP="00F80867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기타버튼을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누른다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.</w:t>
            </w:r>
          </w:p>
        </w:tc>
      </w:tr>
      <w:tr w:rsidR="00F80867" w:rsidRPr="00D54A11" w:rsidTr="00F80867">
        <w:tc>
          <w:tcPr>
            <w:tcW w:w="1517" w:type="dxa"/>
            <w:vMerge/>
            <w:shd w:val="clear" w:color="auto" w:fill="CCCCCC"/>
            <w:vAlign w:val="center"/>
          </w:tcPr>
          <w:p w:rsidR="00F80867" w:rsidRPr="00D54A11" w:rsidRDefault="00F80867" w:rsidP="00F80867">
            <w:pPr>
              <w:pStyle w:val="af"/>
            </w:pPr>
          </w:p>
        </w:tc>
        <w:tc>
          <w:tcPr>
            <w:tcW w:w="922" w:type="dxa"/>
            <w:shd w:val="clear" w:color="auto" w:fill="auto"/>
          </w:tcPr>
          <w:p w:rsidR="00F80867" w:rsidRPr="007E70C2" w:rsidRDefault="00F80867" w:rsidP="00F80867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  <w:t>N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02</w:t>
            </w:r>
          </w:p>
        </w:tc>
        <w:tc>
          <w:tcPr>
            <w:tcW w:w="5877" w:type="dxa"/>
            <w:shd w:val="clear" w:color="auto" w:fill="auto"/>
          </w:tcPr>
          <w:p w:rsidR="00F80867" w:rsidRPr="007E70C2" w:rsidRDefault="00F80867" w:rsidP="00F80867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숨김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관리를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누른다</w:t>
            </w:r>
          </w:p>
        </w:tc>
      </w:tr>
      <w:tr w:rsidR="00F80867" w:rsidRPr="00D54A11" w:rsidTr="00F80867">
        <w:tc>
          <w:tcPr>
            <w:tcW w:w="1517" w:type="dxa"/>
            <w:vMerge/>
            <w:shd w:val="clear" w:color="auto" w:fill="CCCCCC"/>
            <w:vAlign w:val="center"/>
          </w:tcPr>
          <w:p w:rsidR="00F80867" w:rsidRPr="00D54A11" w:rsidRDefault="00F80867" w:rsidP="00F80867">
            <w:pPr>
              <w:pStyle w:val="af"/>
            </w:pPr>
          </w:p>
        </w:tc>
        <w:tc>
          <w:tcPr>
            <w:tcW w:w="922" w:type="dxa"/>
            <w:shd w:val="clear" w:color="auto" w:fill="auto"/>
          </w:tcPr>
          <w:p w:rsidR="00F80867" w:rsidRPr="007E70C2" w:rsidRDefault="00F80867" w:rsidP="00F80867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N03</w:t>
            </w:r>
          </w:p>
        </w:tc>
        <w:tc>
          <w:tcPr>
            <w:tcW w:w="5877" w:type="dxa"/>
            <w:shd w:val="clear" w:color="auto" w:fill="auto"/>
          </w:tcPr>
          <w:p w:rsidR="00F80867" w:rsidRPr="007E70C2" w:rsidRDefault="00F80867" w:rsidP="00F80867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숨길항목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선택을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누른다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.</w:t>
            </w:r>
          </w:p>
        </w:tc>
      </w:tr>
      <w:tr w:rsidR="00F80867" w:rsidRPr="00D54A11" w:rsidTr="00F80867">
        <w:tc>
          <w:tcPr>
            <w:tcW w:w="1517" w:type="dxa"/>
            <w:vMerge/>
            <w:shd w:val="clear" w:color="auto" w:fill="CCCCCC"/>
            <w:vAlign w:val="center"/>
          </w:tcPr>
          <w:p w:rsidR="00F80867" w:rsidRPr="00D54A11" w:rsidRDefault="00F80867" w:rsidP="00F80867">
            <w:pPr>
              <w:pStyle w:val="af"/>
            </w:pPr>
          </w:p>
        </w:tc>
        <w:tc>
          <w:tcPr>
            <w:tcW w:w="922" w:type="dxa"/>
            <w:shd w:val="clear" w:color="auto" w:fill="auto"/>
          </w:tcPr>
          <w:p w:rsidR="00F80867" w:rsidRDefault="00F80867" w:rsidP="00F80867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N04</w:t>
            </w:r>
          </w:p>
        </w:tc>
        <w:tc>
          <w:tcPr>
            <w:tcW w:w="5877" w:type="dxa"/>
            <w:shd w:val="clear" w:color="auto" w:fill="auto"/>
          </w:tcPr>
          <w:p w:rsidR="00F80867" w:rsidRDefault="00F80867" w:rsidP="00F80867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완료된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todo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항목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중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숨길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항목을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선택한다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.</w:t>
            </w:r>
          </w:p>
        </w:tc>
      </w:tr>
      <w:tr w:rsidR="00F80867" w:rsidRPr="00D54A11" w:rsidTr="00F80867">
        <w:tc>
          <w:tcPr>
            <w:tcW w:w="1517" w:type="dxa"/>
            <w:vMerge/>
            <w:shd w:val="clear" w:color="auto" w:fill="CCCCCC"/>
            <w:vAlign w:val="center"/>
          </w:tcPr>
          <w:p w:rsidR="00F80867" w:rsidRPr="00D54A11" w:rsidRDefault="00F80867" w:rsidP="00F80867">
            <w:pPr>
              <w:pStyle w:val="af"/>
            </w:pPr>
          </w:p>
        </w:tc>
        <w:tc>
          <w:tcPr>
            <w:tcW w:w="922" w:type="dxa"/>
            <w:shd w:val="clear" w:color="auto" w:fill="auto"/>
          </w:tcPr>
          <w:p w:rsidR="00F80867" w:rsidRPr="004E22AA" w:rsidRDefault="00F80867" w:rsidP="00F80867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N05</w:t>
            </w:r>
          </w:p>
        </w:tc>
        <w:tc>
          <w:tcPr>
            <w:tcW w:w="5877" w:type="dxa"/>
            <w:shd w:val="clear" w:color="auto" w:fill="auto"/>
          </w:tcPr>
          <w:p w:rsidR="00F80867" w:rsidRDefault="00F80867" w:rsidP="00F80867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숨길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항목을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선택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확인을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누른다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.</w:t>
            </w:r>
          </w:p>
        </w:tc>
      </w:tr>
      <w:tr w:rsidR="00F80867" w:rsidRPr="00D54A11" w:rsidTr="00F80867">
        <w:tc>
          <w:tcPr>
            <w:tcW w:w="1517" w:type="dxa"/>
            <w:vMerge/>
            <w:shd w:val="clear" w:color="auto" w:fill="CCCCCC"/>
            <w:vAlign w:val="center"/>
          </w:tcPr>
          <w:p w:rsidR="00F80867" w:rsidRPr="00D54A11" w:rsidRDefault="00F80867" w:rsidP="00F80867">
            <w:pPr>
              <w:pStyle w:val="af"/>
            </w:pPr>
          </w:p>
        </w:tc>
        <w:tc>
          <w:tcPr>
            <w:tcW w:w="922" w:type="dxa"/>
            <w:shd w:val="clear" w:color="auto" w:fill="auto"/>
          </w:tcPr>
          <w:p w:rsidR="00F80867" w:rsidRPr="004E22AA" w:rsidRDefault="00F80867" w:rsidP="00F80867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N06</w:t>
            </w:r>
          </w:p>
        </w:tc>
        <w:tc>
          <w:tcPr>
            <w:tcW w:w="5877" w:type="dxa"/>
            <w:shd w:val="clear" w:color="auto" w:fill="auto"/>
          </w:tcPr>
          <w:p w:rsidR="00F80867" w:rsidRDefault="00F80867" w:rsidP="00F80867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시스템은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선택된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항목을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숨겨준다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.</w:t>
            </w:r>
          </w:p>
        </w:tc>
      </w:tr>
      <w:tr w:rsidR="00F80867" w:rsidRPr="00D54A11" w:rsidTr="00F80867">
        <w:tc>
          <w:tcPr>
            <w:tcW w:w="1517" w:type="dxa"/>
            <w:vMerge/>
            <w:shd w:val="clear" w:color="auto" w:fill="CCCCCC"/>
            <w:vAlign w:val="center"/>
          </w:tcPr>
          <w:p w:rsidR="00F80867" w:rsidRPr="00D54A11" w:rsidRDefault="00F80867" w:rsidP="00F80867">
            <w:pPr>
              <w:pStyle w:val="af"/>
            </w:pPr>
          </w:p>
        </w:tc>
        <w:tc>
          <w:tcPr>
            <w:tcW w:w="922" w:type="dxa"/>
            <w:shd w:val="clear" w:color="auto" w:fill="auto"/>
          </w:tcPr>
          <w:p w:rsidR="00F80867" w:rsidRPr="004E22AA" w:rsidRDefault="00F80867" w:rsidP="00F80867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N07</w:t>
            </w:r>
          </w:p>
        </w:tc>
        <w:tc>
          <w:tcPr>
            <w:tcW w:w="5877" w:type="dxa"/>
            <w:shd w:val="clear" w:color="auto" w:fill="auto"/>
          </w:tcPr>
          <w:p w:rsidR="00F80867" w:rsidRPr="007E70C2" w:rsidRDefault="00F80867" w:rsidP="00F80867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기타버튼을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누른다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.</w:t>
            </w:r>
          </w:p>
        </w:tc>
      </w:tr>
      <w:tr w:rsidR="00F80867" w:rsidRPr="00D54A11" w:rsidTr="00F80867">
        <w:tc>
          <w:tcPr>
            <w:tcW w:w="1517" w:type="dxa"/>
            <w:vMerge/>
            <w:shd w:val="clear" w:color="auto" w:fill="CCCCCC"/>
            <w:vAlign w:val="center"/>
          </w:tcPr>
          <w:p w:rsidR="00F80867" w:rsidRPr="00D54A11" w:rsidRDefault="00F80867" w:rsidP="00F80867">
            <w:pPr>
              <w:pStyle w:val="af"/>
            </w:pPr>
          </w:p>
        </w:tc>
        <w:tc>
          <w:tcPr>
            <w:tcW w:w="922" w:type="dxa"/>
            <w:shd w:val="clear" w:color="auto" w:fill="auto"/>
          </w:tcPr>
          <w:p w:rsidR="00F80867" w:rsidRPr="004E22AA" w:rsidRDefault="00F80867" w:rsidP="00F80867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N08</w:t>
            </w:r>
          </w:p>
        </w:tc>
        <w:tc>
          <w:tcPr>
            <w:tcW w:w="5877" w:type="dxa"/>
            <w:shd w:val="clear" w:color="auto" w:fill="auto"/>
          </w:tcPr>
          <w:p w:rsidR="00F80867" w:rsidRPr="007E70C2" w:rsidRDefault="00F80867" w:rsidP="00F80867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숨김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관리를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누른다</w:t>
            </w:r>
          </w:p>
        </w:tc>
      </w:tr>
      <w:tr w:rsidR="00F80867" w:rsidRPr="00D54A11" w:rsidTr="00F80867">
        <w:tc>
          <w:tcPr>
            <w:tcW w:w="1517" w:type="dxa"/>
            <w:vMerge/>
            <w:shd w:val="clear" w:color="auto" w:fill="CCCCCC"/>
            <w:vAlign w:val="center"/>
          </w:tcPr>
          <w:p w:rsidR="00F80867" w:rsidRPr="00D54A11" w:rsidRDefault="00F80867" w:rsidP="00F80867">
            <w:pPr>
              <w:pStyle w:val="af"/>
            </w:pPr>
          </w:p>
        </w:tc>
        <w:tc>
          <w:tcPr>
            <w:tcW w:w="922" w:type="dxa"/>
            <w:shd w:val="clear" w:color="auto" w:fill="auto"/>
          </w:tcPr>
          <w:p w:rsidR="00F80867" w:rsidRDefault="00F80867" w:rsidP="00F80867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N09</w:t>
            </w:r>
          </w:p>
        </w:tc>
        <w:tc>
          <w:tcPr>
            <w:tcW w:w="5877" w:type="dxa"/>
            <w:shd w:val="clear" w:color="auto" w:fill="auto"/>
          </w:tcPr>
          <w:p w:rsidR="00F80867" w:rsidRDefault="00F80867" w:rsidP="00F80867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보이기항목을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선택을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누른다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.</w:t>
            </w:r>
          </w:p>
        </w:tc>
      </w:tr>
      <w:tr w:rsidR="00F80867" w:rsidRPr="00D54A11" w:rsidTr="00F80867">
        <w:tc>
          <w:tcPr>
            <w:tcW w:w="1517" w:type="dxa"/>
            <w:vMerge/>
            <w:shd w:val="clear" w:color="auto" w:fill="CCCCCC"/>
            <w:vAlign w:val="center"/>
          </w:tcPr>
          <w:p w:rsidR="00F80867" w:rsidRPr="00D54A11" w:rsidRDefault="00F80867" w:rsidP="00F80867">
            <w:pPr>
              <w:pStyle w:val="af"/>
            </w:pPr>
          </w:p>
        </w:tc>
        <w:tc>
          <w:tcPr>
            <w:tcW w:w="922" w:type="dxa"/>
            <w:shd w:val="clear" w:color="auto" w:fill="auto"/>
          </w:tcPr>
          <w:p w:rsidR="00F80867" w:rsidRDefault="00F80867" w:rsidP="00F80867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N10</w:t>
            </w:r>
          </w:p>
        </w:tc>
        <w:tc>
          <w:tcPr>
            <w:tcW w:w="5877" w:type="dxa"/>
            <w:shd w:val="clear" w:color="auto" w:fill="auto"/>
          </w:tcPr>
          <w:p w:rsidR="00F80867" w:rsidRDefault="00F80867" w:rsidP="00F80867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숨겨진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항목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중에서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보이기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할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항목을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선택한다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.</w:t>
            </w:r>
          </w:p>
        </w:tc>
      </w:tr>
      <w:tr w:rsidR="00F80867" w:rsidRPr="00D54A11" w:rsidTr="00F80867">
        <w:tc>
          <w:tcPr>
            <w:tcW w:w="1517" w:type="dxa"/>
            <w:vMerge/>
            <w:shd w:val="clear" w:color="auto" w:fill="CCCCCC"/>
            <w:vAlign w:val="center"/>
          </w:tcPr>
          <w:p w:rsidR="00F80867" w:rsidRPr="00D54A11" w:rsidRDefault="00F80867" w:rsidP="00F80867">
            <w:pPr>
              <w:pStyle w:val="af"/>
            </w:pPr>
          </w:p>
        </w:tc>
        <w:tc>
          <w:tcPr>
            <w:tcW w:w="922" w:type="dxa"/>
            <w:shd w:val="clear" w:color="auto" w:fill="auto"/>
          </w:tcPr>
          <w:p w:rsidR="00F80867" w:rsidRDefault="00F80867" w:rsidP="00F80867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N11</w:t>
            </w:r>
          </w:p>
        </w:tc>
        <w:tc>
          <w:tcPr>
            <w:tcW w:w="5877" w:type="dxa"/>
            <w:shd w:val="clear" w:color="auto" w:fill="auto"/>
          </w:tcPr>
          <w:p w:rsidR="00F80867" w:rsidRDefault="00F80867" w:rsidP="00F80867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보이기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할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항목을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선택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확인을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누른다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.</w:t>
            </w:r>
          </w:p>
        </w:tc>
      </w:tr>
      <w:tr w:rsidR="00F80867" w:rsidRPr="00D54A11" w:rsidTr="00F80867">
        <w:tc>
          <w:tcPr>
            <w:tcW w:w="1517" w:type="dxa"/>
            <w:vMerge/>
            <w:shd w:val="clear" w:color="auto" w:fill="CCCCCC"/>
            <w:vAlign w:val="center"/>
          </w:tcPr>
          <w:p w:rsidR="00F80867" w:rsidRPr="00D54A11" w:rsidRDefault="00F80867" w:rsidP="00F80867">
            <w:pPr>
              <w:pStyle w:val="af"/>
            </w:pPr>
          </w:p>
        </w:tc>
        <w:tc>
          <w:tcPr>
            <w:tcW w:w="922" w:type="dxa"/>
            <w:shd w:val="clear" w:color="auto" w:fill="auto"/>
          </w:tcPr>
          <w:p w:rsidR="00F80867" w:rsidRDefault="00F80867" w:rsidP="00F80867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N12</w:t>
            </w:r>
          </w:p>
        </w:tc>
        <w:tc>
          <w:tcPr>
            <w:tcW w:w="5877" w:type="dxa"/>
            <w:shd w:val="clear" w:color="auto" w:fill="auto"/>
          </w:tcPr>
          <w:p w:rsidR="00F80867" w:rsidRDefault="00F80867" w:rsidP="00F80867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시스템은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선택된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항목을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보여준다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.</w:t>
            </w:r>
          </w:p>
        </w:tc>
      </w:tr>
      <w:tr w:rsidR="00F80867" w:rsidRPr="00D54A11" w:rsidTr="00F80867">
        <w:tc>
          <w:tcPr>
            <w:tcW w:w="1517" w:type="dxa"/>
            <w:vMerge/>
            <w:shd w:val="clear" w:color="auto" w:fill="CCCCCC"/>
            <w:vAlign w:val="center"/>
          </w:tcPr>
          <w:p w:rsidR="00F80867" w:rsidRPr="00D54A11" w:rsidRDefault="00F80867" w:rsidP="00F80867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22" w:type="dxa"/>
            <w:shd w:val="clear" w:color="auto" w:fill="auto"/>
          </w:tcPr>
          <w:p w:rsidR="00F80867" w:rsidRDefault="00F80867" w:rsidP="00F80867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</w:p>
        </w:tc>
        <w:tc>
          <w:tcPr>
            <w:tcW w:w="5877" w:type="dxa"/>
            <w:shd w:val="clear" w:color="auto" w:fill="auto"/>
          </w:tcPr>
          <w:p w:rsidR="00F80867" w:rsidRDefault="00F80867" w:rsidP="00F80867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</w:p>
        </w:tc>
      </w:tr>
      <w:tr w:rsidR="00F80867" w:rsidRPr="00D54A11" w:rsidTr="00F80867">
        <w:tc>
          <w:tcPr>
            <w:tcW w:w="1517" w:type="dxa"/>
            <w:vMerge w:val="restart"/>
            <w:shd w:val="clear" w:color="auto" w:fill="CCCCCC"/>
            <w:vAlign w:val="center"/>
          </w:tcPr>
          <w:p w:rsidR="00F80867" w:rsidRPr="00D54A11" w:rsidRDefault="00F80867" w:rsidP="00F80867">
            <w:pPr>
              <w:pStyle w:val="af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22" w:type="dxa"/>
            <w:shd w:val="clear" w:color="auto" w:fill="auto"/>
          </w:tcPr>
          <w:p w:rsidR="00F80867" w:rsidRDefault="00F80867" w:rsidP="00F80867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</w:p>
        </w:tc>
        <w:tc>
          <w:tcPr>
            <w:tcW w:w="5877" w:type="dxa"/>
            <w:shd w:val="clear" w:color="auto" w:fill="auto"/>
          </w:tcPr>
          <w:p w:rsidR="00F80867" w:rsidRDefault="00F80867" w:rsidP="00F80867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</w:p>
        </w:tc>
      </w:tr>
      <w:tr w:rsidR="00F80867" w:rsidRPr="00D54A11" w:rsidTr="00F80867">
        <w:tc>
          <w:tcPr>
            <w:tcW w:w="1517" w:type="dxa"/>
            <w:vMerge/>
            <w:shd w:val="clear" w:color="auto" w:fill="CCCCCC"/>
            <w:vAlign w:val="center"/>
          </w:tcPr>
          <w:p w:rsidR="00F80867" w:rsidRPr="00D54A11" w:rsidRDefault="00F80867" w:rsidP="00F80867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22" w:type="dxa"/>
            <w:shd w:val="clear" w:color="auto" w:fill="auto"/>
          </w:tcPr>
          <w:p w:rsidR="00F80867" w:rsidRPr="007E70C2" w:rsidRDefault="00F80867" w:rsidP="00F80867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</w:p>
        </w:tc>
        <w:tc>
          <w:tcPr>
            <w:tcW w:w="5877" w:type="dxa"/>
            <w:shd w:val="clear" w:color="auto" w:fill="auto"/>
          </w:tcPr>
          <w:p w:rsidR="00F80867" w:rsidRPr="007E70C2" w:rsidRDefault="00F80867" w:rsidP="00F80867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</w:p>
        </w:tc>
      </w:tr>
      <w:tr w:rsidR="00F80867" w:rsidRPr="00D54A11" w:rsidTr="00F80867">
        <w:tc>
          <w:tcPr>
            <w:tcW w:w="1517" w:type="dxa"/>
            <w:vMerge w:val="restart"/>
            <w:shd w:val="clear" w:color="auto" w:fill="CCCCCC"/>
            <w:vAlign w:val="center"/>
          </w:tcPr>
          <w:p w:rsidR="00F80867" w:rsidRPr="00D54A11" w:rsidRDefault="00F80867" w:rsidP="00F80867">
            <w:pPr>
              <w:pStyle w:val="af"/>
            </w:pPr>
            <w:r w:rsidRPr="00D54A11">
              <w:rPr>
                <w:rFonts w:hint="eastAsia"/>
              </w:rPr>
              <w:t>예외 흐름</w:t>
            </w:r>
          </w:p>
        </w:tc>
        <w:tc>
          <w:tcPr>
            <w:tcW w:w="922" w:type="dxa"/>
            <w:shd w:val="clear" w:color="auto" w:fill="auto"/>
          </w:tcPr>
          <w:p w:rsidR="00F80867" w:rsidRPr="007E70C2" w:rsidRDefault="00F80867" w:rsidP="00F80867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E01</w:t>
            </w:r>
          </w:p>
        </w:tc>
        <w:tc>
          <w:tcPr>
            <w:tcW w:w="5877" w:type="dxa"/>
            <w:shd w:val="clear" w:color="auto" w:fill="auto"/>
          </w:tcPr>
          <w:p w:rsidR="00F80867" w:rsidRPr="007E70C2" w:rsidRDefault="00F80867" w:rsidP="00F80867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사용자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선택하지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않고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확인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버튼을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눌렸을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경우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,</w:t>
            </w:r>
            <w:r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  <w:t>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숨김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/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보이기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할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항목을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선택해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주세요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.</w:t>
            </w:r>
            <w:r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  <w:t>”</w:t>
            </w:r>
            <w:r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라는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메시지를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표시한다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.</w:t>
            </w:r>
          </w:p>
        </w:tc>
      </w:tr>
      <w:tr w:rsidR="00F80867" w:rsidRPr="00D54A11" w:rsidTr="00F80867">
        <w:tc>
          <w:tcPr>
            <w:tcW w:w="1517" w:type="dxa"/>
            <w:vMerge/>
            <w:shd w:val="clear" w:color="auto" w:fill="CCCCCC"/>
            <w:vAlign w:val="center"/>
          </w:tcPr>
          <w:p w:rsidR="00F80867" w:rsidRPr="00D54A11" w:rsidRDefault="00F80867" w:rsidP="00F80867">
            <w:pPr>
              <w:pStyle w:val="af"/>
            </w:pPr>
          </w:p>
        </w:tc>
        <w:tc>
          <w:tcPr>
            <w:tcW w:w="922" w:type="dxa"/>
            <w:shd w:val="clear" w:color="auto" w:fill="auto"/>
          </w:tcPr>
          <w:p w:rsidR="00F80867" w:rsidRPr="007E70C2" w:rsidRDefault="00F80867" w:rsidP="00F80867">
            <w:pPr>
              <w:jc w:val="center"/>
              <w:rPr>
                <w:rStyle w:val="ae"/>
              </w:rPr>
            </w:pPr>
          </w:p>
        </w:tc>
        <w:tc>
          <w:tcPr>
            <w:tcW w:w="5877" w:type="dxa"/>
            <w:shd w:val="clear" w:color="auto" w:fill="auto"/>
          </w:tcPr>
          <w:p w:rsidR="00F80867" w:rsidRPr="007E70C2" w:rsidRDefault="00F80867" w:rsidP="00F80867">
            <w:pPr>
              <w:jc w:val="center"/>
              <w:rPr>
                <w:rStyle w:val="ae"/>
              </w:rPr>
            </w:pPr>
          </w:p>
        </w:tc>
      </w:tr>
      <w:tr w:rsidR="00F80867" w:rsidRPr="00D54A11" w:rsidTr="00F80867">
        <w:tc>
          <w:tcPr>
            <w:tcW w:w="1517" w:type="dxa"/>
            <w:vMerge w:val="restart"/>
            <w:shd w:val="clear" w:color="auto" w:fill="CCCCCC"/>
            <w:vAlign w:val="center"/>
          </w:tcPr>
          <w:p w:rsidR="00F80867" w:rsidRPr="00D54A11" w:rsidRDefault="00F80867" w:rsidP="00F80867">
            <w:pPr>
              <w:pStyle w:val="af"/>
            </w:pPr>
            <w:r w:rsidRPr="00D54A11">
              <w:rPr>
                <w:rFonts w:hint="eastAsia"/>
              </w:rPr>
              <w:t>시나리오</w:t>
            </w:r>
          </w:p>
        </w:tc>
        <w:tc>
          <w:tcPr>
            <w:tcW w:w="922" w:type="dxa"/>
          </w:tcPr>
          <w:p w:rsidR="00F80867" w:rsidRPr="007E70C2" w:rsidRDefault="00F80867" w:rsidP="00F80867">
            <w:pPr>
              <w:jc w:val="center"/>
              <w:rPr>
                <w:rStyle w:val="ae"/>
              </w:rPr>
            </w:pPr>
            <w:r>
              <w:rPr>
                <w:rStyle w:val="ae"/>
                <w:rFonts w:hint="eastAsia"/>
              </w:rPr>
              <w:t>SN01</w:t>
            </w:r>
          </w:p>
        </w:tc>
        <w:tc>
          <w:tcPr>
            <w:tcW w:w="5877" w:type="dxa"/>
          </w:tcPr>
          <w:p w:rsidR="00F80867" w:rsidRPr="0084609A" w:rsidRDefault="00F80867" w:rsidP="00F80867">
            <w:pPr>
              <w:jc w:val="center"/>
              <w:rPr>
                <w:rStyle w:val="ae"/>
                <w:b/>
              </w:rPr>
            </w:pPr>
            <w:r>
              <w:rPr>
                <w:rStyle w:val="ae"/>
                <w:rFonts w:hint="eastAsia"/>
              </w:rPr>
              <w:t xml:space="preserve">N01 </w:t>
            </w:r>
            <w:r>
              <w:rPr>
                <w:rStyle w:val="ae"/>
                <w:rFonts w:ascii="맑은 고딕" w:hAnsi="맑은 고딕" w:hint="eastAsia"/>
              </w:rPr>
              <w:t>→ N02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ascii="맑은 고딕" w:hAnsi="맑은 고딕" w:hint="eastAsia"/>
              </w:rPr>
              <w:t>→ N03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ascii="맑은 고딕" w:hAnsi="맑은 고딕" w:hint="eastAsia"/>
              </w:rPr>
              <w:t>→ N04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ascii="맑은 고딕" w:hAnsi="맑은 고딕" w:hint="eastAsia"/>
              </w:rPr>
              <w:t>→ N05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ascii="맑은 고딕" w:hAnsi="맑은 고딕" w:hint="eastAsia"/>
              </w:rPr>
              <w:t>→ N06</w:t>
            </w:r>
          </w:p>
        </w:tc>
      </w:tr>
      <w:tr w:rsidR="00F80867" w:rsidRPr="00D54A11" w:rsidTr="00F80867">
        <w:tc>
          <w:tcPr>
            <w:tcW w:w="1517" w:type="dxa"/>
            <w:vMerge/>
            <w:shd w:val="clear" w:color="auto" w:fill="CCCCCC"/>
            <w:vAlign w:val="center"/>
          </w:tcPr>
          <w:p w:rsidR="00F80867" w:rsidRPr="00D54A11" w:rsidRDefault="00F80867" w:rsidP="00F80867">
            <w:pPr>
              <w:pStyle w:val="af"/>
            </w:pPr>
          </w:p>
        </w:tc>
        <w:tc>
          <w:tcPr>
            <w:tcW w:w="922" w:type="dxa"/>
          </w:tcPr>
          <w:p w:rsidR="00F80867" w:rsidRPr="007E70C2" w:rsidRDefault="00F80867" w:rsidP="00F80867">
            <w:pPr>
              <w:jc w:val="center"/>
              <w:rPr>
                <w:rStyle w:val="ae"/>
              </w:rPr>
            </w:pPr>
            <w:r>
              <w:rPr>
                <w:rStyle w:val="ae"/>
                <w:rFonts w:hint="eastAsia"/>
              </w:rPr>
              <w:t>SN02</w:t>
            </w:r>
          </w:p>
        </w:tc>
        <w:tc>
          <w:tcPr>
            <w:tcW w:w="5877" w:type="dxa"/>
          </w:tcPr>
          <w:p w:rsidR="00F80867" w:rsidRPr="0084609A" w:rsidRDefault="00F80867" w:rsidP="00F80867">
            <w:pPr>
              <w:jc w:val="center"/>
              <w:rPr>
                <w:rStyle w:val="ae"/>
              </w:rPr>
            </w:pPr>
            <w:r>
              <w:rPr>
                <w:rStyle w:val="ae"/>
                <w:rFonts w:hint="eastAsia"/>
              </w:rPr>
              <w:t>N0</w:t>
            </w:r>
            <w:r>
              <w:rPr>
                <w:rStyle w:val="ae"/>
              </w:rPr>
              <w:t>7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ascii="맑은 고딕" w:hAnsi="맑은 고딕" w:hint="eastAsia"/>
              </w:rPr>
              <w:t>→ N08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ascii="맑은 고딕" w:hAnsi="맑은 고딕" w:hint="eastAsia"/>
              </w:rPr>
              <w:t>→ N09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ascii="맑은 고딕" w:hAnsi="맑은 고딕" w:hint="eastAsia"/>
              </w:rPr>
              <w:t>→ N10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ascii="맑은 고딕" w:hAnsi="맑은 고딕" w:hint="eastAsia"/>
              </w:rPr>
              <w:t>→ N11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ascii="맑은 고딕" w:hAnsi="맑은 고딕" w:hint="eastAsia"/>
              </w:rPr>
              <w:t>→ N12</w:t>
            </w:r>
          </w:p>
        </w:tc>
      </w:tr>
      <w:tr w:rsidR="00F80867" w:rsidRPr="00D54A11" w:rsidTr="00F80867">
        <w:tc>
          <w:tcPr>
            <w:tcW w:w="1517" w:type="dxa"/>
            <w:vMerge/>
            <w:shd w:val="clear" w:color="auto" w:fill="CCCCCC"/>
            <w:vAlign w:val="center"/>
          </w:tcPr>
          <w:p w:rsidR="00F80867" w:rsidRPr="00D54A11" w:rsidRDefault="00F80867" w:rsidP="00F80867">
            <w:pPr>
              <w:pStyle w:val="af"/>
            </w:pPr>
          </w:p>
        </w:tc>
        <w:tc>
          <w:tcPr>
            <w:tcW w:w="922" w:type="dxa"/>
          </w:tcPr>
          <w:p w:rsidR="00F80867" w:rsidRPr="007E70C2" w:rsidRDefault="00F80867" w:rsidP="00F80867">
            <w:pPr>
              <w:jc w:val="center"/>
              <w:rPr>
                <w:rStyle w:val="ae"/>
              </w:rPr>
            </w:pPr>
          </w:p>
        </w:tc>
        <w:tc>
          <w:tcPr>
            <w:tcW w:w="5877" w:type="dxa"/>
          </w:tcPr>
          <w:p w:rsidR="00F80867" w:rsidRPr="007E70C2" w:rsidRDefault="00F80867" w:rsidP="00F80867">
            <w:pPr>
              <w:jc w:val="center"/>
              <w:rPr>
                <w:rStyle w:val="ae"/>
              </w:rPr>
            </w:pPr>
          </w:p>
        </w:tc>
      </w:tr>
    </w:tbl>
    <w:p w:rsidR="00F80867" w:rsidRDefault="00F80867" w:rsidP="00F80867">
      <w:pPr>
        <w:sectPr w:rsidR="00F80867" w:rsidSect="00C74BA6">
          <w:footerReference w:type="even" r:id="rId22"/>
          <w:footerReference w:type="default" r:id="rId23"/>
          <w:type w:val="continuous"/>
          <w:pgSz w:w="11906" w:h="16838"/>
          <w:pgMar w:top="1985" w:right="1701" w:bottom="1701" w:left="1701" w:header="851" w:footer="992" w:gutter="0"/>
          <w:pgNumType w:fmt="numberInDash" w:start="0"/>
          <w:cols w:space="425"/>
          <w:docGrid w:type="lines" w:linePitch="360"/>
        </w:sectPr>
      </w:pPr>
    </w:p>
    <w:p w:rsidR="00F80867" w:rsidRPr="00F80867" w:rsidRDefault="00F80867" w:rsidP="00F80867"/>
    <w:p w:rsidR="003B500D" w:rsidRPr="00F80867" w:rsidRDefault="00F80867" w:rsidP="00F80867">
      <w:pPr>
        <w:widowControl/>
        <w:wordWrap/>
        <w:autoSpaceDE/>
        <w:autoSpaceDN/>
        <w:jc w:val="left"/>
        <w:rPr>
          <w:color w:val="C00000"/>
        </w:rPr>
      </w:pPr>
      <w:r>
        <w:rPr>
          <w:rStyle w:val="ae"/>
        </w:rPr>
        <w:br w:type="page"/>
      </w:r>
    </w:p>
    <w:p w:rsidR="007E70C2" w:rsidRDefault="005A219F" w:rsidP="007E70C2">
      <w:pPr>
        <w:pStyle w:val="2"/>
      </w:pPr>
      <w:bookmarkStart w:id="23" w:name="_Toc499986712"/>
      <w:r>
        <w:rPr>
          <w:rFonts w:hint="eastAsia"/>
        </w:rPr>
        <w:lastRenderedPageBreak/>
        <w:t xml:space="preserve">사용자 </w:t>
      </w:r>
      <w:r w:rsidR="007E70C2">
        <w:rPr>
          <w:rFonts w:hint="eastAsia"/>
        </w:rPr>
        <w:t>인터페이스 요구사항</w:t>
      </w:r>
      <w:bookmarkEnd w:id="23"/>
    </w:p>
    <w:p w:rsidR="003C1E0F" w:rsidRDefault="005A219F" w:rsidP="005A219F">
      <w:pPr>
        <w:pStyle w:val="3"/>
        <w:tabs>
          <w:tab w:val="clear" w:pos="1647"/>
          <w:tab w:val="num" w:pos="200"/>
        </w:tabs>
        <w:ind w:left="567"/>
      </w:pPr>
      <w:bookmarkStart w:id="24" w:name="_Toc499986713"/>
      <w:r>
        <w:rPr>
          <w:rFonts w:hint="eastAsia"/>
        </w:rPr>
        <w:t>화면 목록</w:t>
      </w:r>
      <w:bookmarkEnd w:id="24"/>
    </w:p>
    <w:p w:rsidR="00F80867" w:rsidRPr="005A219F" w:rsidRDefault="00F80867" w:rsidP="00F80867">
      <w:pPr>
        <w:jc w:val="center"/>
      </w:pPr>
    </w:p>
    <w:tbl>
      <w:tblPr>
        <w:tblW w:w="8485" w:type="dxa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3"/>
        <w:gridCol w:w="1275"/>
        <w:gridCol w:w="1560"/>
        <w:gridCol w:w="4727"/>
      </w:tblGrid>
      <w:tr w:rsidR="00F80867" w:rsidRPr="00D54A11" w:rsidTr="00F80867">
        <w:trPr>
          <w:trHeight w:val="727"/>
        </w:trPr>
        <w:tc>
          <w:tcPr>
            <w:tcW w:w="923" w:type="dxa"/>
            <w:shd w:val="clear" w:color="auto" w:fill="CCCCCC"/>
            <w:vAlign w:val="center"/>
          </w:tcPr>
          <w:p w:rsidR="00F80867" w:rsidRPr="00D54A11" w:rsidRDefault="00F80867" w:rsidP="00F80867">
            <w:pPr>
              <w:pStyle w:val="af"/>
            </w:pPr>
            <w:r w:rsidRPr="00D54A11">
              <w:rPr>
                <w:rFonts w:hint="eastAsia"/>
              </w:rPr>
              <w:t>ID</w:t>
            </w:r>
          </w:p>
        </w:tc>
        <w:tc>
          <w:tcPr>
            <w:tcW w:w="1275" w:type="dxa"/>
            <w:shd w:val="clear" w:color="auto" w:fill="CCCCCC"/>
            <w:vAlign w:val="center"/>
          </w:tcPr>
          <w:p w:rsidR="00F80867" w:rsidRPr="00D54A11" w:rsidRDefault="00F80867" w:rsidP="00F80867">
            <w:pPr>
              <w:pStyle w:val="af"/>
            </w:pPr>
            <w:r>
              <w:rPr>
                <w:rFonts w:hint="eastAsia"/>
              </w:rPr>
              <w:t>화면 명</w:t>
            </w:r>
          </w:p>
        </w:tc>
        <w:tc>
          <w:tcPr>
            <w:tcW w:w="1560" w:type="dxa"/>
            <w:shd w:val="clear" w:color="auto" w:fill="CCCCCC"/>
            <w:vAlign w:val="center"/>
          </w:tcPr>
          <w:p w:rsidR="00F80867" w:rsidRDefault="00F80867" w:rsidP="00F80867">
            <w:pPr>
              <w:pStyle w:val="af"/>
            </w:pPr>
            <w:r>
              <w:rPr>
                <w:rFonts w:hint="eastAsia"/>
              </w:rPr>
              <w:t>관련</w:t>
            </w:r>
          </w:p>
          <w:p w:rsidR="00F80867" w:rsidRPr="00D54A11" w:rsidRDefault="00F80867" w:rsidP="00F80867">
            <w:pPr>
              <w:pStyle w:val="af"/>
            </w:pPr>
            <w:r>
              <w:rPr>
                <w:rFonts w:hint="eastAsia"/>
              </w:rPr>
              <w:t xml:space="preserve">유스케이스 </w:t>
            </w:r>
            <w:r>
              <w:t>ID</w:t>
            </w:r>
          </w:p>
        </w:tc>
        <w:tc>
          <w:tcPr>
            <w:tcW w:w="4727" w:type="dxa"/>
            <w:shd w:val="clear" w:color="auto" w:fill="CCCCCC"/>
            <w:vAlign w:val="center"/>
          </w:tcPr>
          <w:p w:rsidR="00F80867" w:rsidRPr="00D54A11" w:rsidRDefault="00F80867" w:rsidP="00F80867">
            <w:pPr>
              <w:pStyle w:val="af"/>
            </w:pPr>
            <w:r>
              <w:rPr>
                <w:rFonts w:hint="eastAsia"/>
              </w:rPr>
              <w:t>설명</w:t>
            </w:r>
          </w:p>
        </w:tc>
      </w:tr>
      <w:tr w:rsidR="00F80867" w:rsidRPr="00D54A11" w:rsidTr="00F80867">
        <w:trPr>
          <w:trHeight w:val="356"/>
        </w:trPr>
        <w:tc>
          <w:tcPr>
            <w:tcW w:w="923" w:type="dxa"/>
          </w:tcPr>
          <w:p w:rsidR="00F80867" w:rsidRPr="000F4D5D" w:rsidRDefault="00F80867" w:rsidP="00F80867">
            <w:pPr>
              <w:jc w:val="center"/>
              <w:rPr>
                <w:color w:val="C00000"/>
              </w:rPr>
            </w:pPr>
            <w:r>
              <w:rPr>
                <w:rFonts w:ascii="돋움" w:eastAsia="돋움" w:hAnsi="돋움" w:hint="eastAsia"/>
              </w:rPr>
              <w:t>SC001</w:t>
            </w:r>
          </w:p>
        </w:tc>
        <w:tc>
          <w:tcPr>
            <w:tcW w:w="1275" w:type="dxa"/>
          </w:tcPr>
          <w:p w:rsidR="00F80867" w:rsidRPr="007E70C2" w:rsidRDefault="00F80867" w:rsidP="00F80867">
            <w:pPr>
              <w:jc w:val="center"/>
              <w:rPr>
                <w:rStyle w:val="ae"/>
              </w:rPr>
            </w:pPr>
            <w:r>
              <w:rPr>
                <w:rFonts w:ascii="돋움" w:eastAsia="돋움" w:hAnsi="돋움" w:hint="eastAsia"/>
              </w:rPr>
              <w:t>기본화면</w:t>
            </w:r>
          </w:p>
        </w:tc>
        <w:tc>
          <w:tcPr>
            <w:tcW w:w="1560" w:type="dxa"/>
          </w:tcPr>
          <w:p w:rsidR="00F80867" w:rsidRPr="007E70C2" w:rsidRDefault="00F80867" w:rsidP="00F80867">
            <w:pPr>
              <w:jc w:val="center"/>
              <w:rPr>
                <w:rStyle w:val="ae"/>
              </w:rPr>
            </w:pPr>
            <w:r>
              <w:rPr>
                <w:rStyle w:val="ae"/>
                <w:rFonts w:hint="eastAsia"/>
              </w:rPr>
              <w:t>*</w:t>
            </w:r>
          </w:p>
        </w:tc>
        <w:tc>
          <w:tcPr>
            <w:tcW w:w="4727" w:type="dxa"/>
          </w:tcPr>
          <w:p w:rsidR="00F80867" w:rsidRPr="00D54A11" w:rsidRDefault="00F80867" w:rsidP="00F80867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화면 구성의 기본적인 틀</w:t>
            </w:r>
          </w:p>
        </w:tc>
      </w:tr>
      <w:tr w:rsidR="00F80867" w:rsidRPr="00D54A11" w:rsidTr="00F80867">
        <w:trPr>
          <w:trHeight w:val="356"/>
        </w:trPr>
        <w:tc>
          <w:tcPr>
            <w:tcW w:w="923" w:type="dxa"/>
          </w:tcPr>
          <w:p w:rsidR="00F80867" w:rsidRPr="00D54A11" w:rsidRDefault="00F80867" w:rsidP="00F80867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SC002</w:t>
            </w:r>
          </w:p>
        </w:tc>
        <w:tc>
          <w:tcPr>
            <w:tcW w:w="1275" w:type="dxa"/>
          </w:tcPr>
          <w:p w:rsidR="00F80867" w:rsidRPr="00D54A11" w:rsidRDefault="00F80867" w:rsidP="00F80867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선택 화면</w:t>
            </w:r>
          </w:p>
        </w:tc>
        <w:tc>
          <w:tcPr>
            <w:tcW w:w="1560" w:type="dxa"/>
          </w:tcPr>
          <w:p w:rsidR="00F80867" w:rsidRPr="00D54A11" w:rsidRDefault="00F80867" w:rsidP="00F80867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*</w:t>
            </w:r>
          </w:p>
        </w:tc>
        <w:tc>
          <w:tcPr>
            <w:tcW w:w="4727" w:type="dxa"/>
          </w:tcPr>
          <w:p w:rsidR="00F80867" w:rsidRPr="00D54A11" w:rsidRDefault="00F80867" w:rsidP="00F80867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기타 버튼의 활성화시 화면</w:t>
            </w:r>
          </w:p>
        </w:tc>
      </w:tr>
      <w:tr w:rsidR="00F80867" w:rsidRPr="00D54A11" w:rsidTr="00F80867">
        <w:trPr>
          <w:trHeight w:val="356"/>
        </w:trPr>
        <w:tc>
          <w:tcPr>
            <w:tcW w:w="923" w:type="dxa"/>
          </w:tcPr>
          <w:p w:rsidR="00F80867" w:rsidRPr="00D54A11" w:rsidRDefault="00F80867" w:rsidP="00F80867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SC00</w:t>
            </w:r>
            <w:r>
              <w:rPr>
                <w:rFonts w:ascii="돋움" w:eastAsia="돋움" w:hAnsi="돋움"/>
              </w:rPr>
              <w:t>3</w:t>
            </w:r>
          </w:p>
        </w:tc>
        <w:tc>
          <w:tcPr>
            <w:tcW w:w="1275" w:type="dxa"/>
          </w:tcPr>
          <w:p w:rsidR="00F80867" w:rsidRPr="00D54A11" w:rsidRDefault="00F80867" w:rsidP="00F80867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과목 등록</w:t>
            </w:r>
          </w:p>
        </w:tc>
        <w:tc>
          <w:tcPr>
            <w:tcW w:w="1560" w:type="dxa"/>
          </w:tcPr>
          <w:p w:rsidR="00F80867" w:rsidRDefault="00F80867" w:rsidP="00F80867">
            <w:pPr>
              <w:jc w:val="center"/>
              <w:rPr>
                <w:rFonts w:ascii="돋움" w:eastAsia="돋움" w:hAnsi="돋움"/>
              </w:rPr>
            </w:pPr>
            <w:r w:rsidRPr="00F71B49">
              <w:rPr>
                <w:rFonts w:ascii="돋움" w:eastAsia="돋움" w:hAnsi="돋움"/>
              </w:rPr>
              <w:t>UC001</w:t>
            </w:r>
          </w:p>
          <w:p w:rsidR="00F80867" w:rsidRPr="00D54A11" w:rsidRDefault="00F80867" w:rsidP="00F80867">
            <w:pPr>
              <w:jc w:val="center"/>
              <w:rPr>
                <w:rFonts w:ascii="돋움" w:eastAsia="돋움" w:hAnsi="돋움"/>
              </w:rPr>
            </w:pPr>
            <w:r w:rsidRPr="00F71B49">
              <w:rPr>
                <w:rFonts w:ascii="돋움" w:eastAsia="돋움" w:hAnsi="돋움"/>
              </w:rPr>
              <w:t>UC003</w:t>
            </w:r>
          </w:p>
        </w:tc>
        <w:tc>
          <w:tcPr>
            <w:tcW w:w="4727" w:type="dxa"/>
          </w:tcPr>
          <w:p w:rsidR="00F80867" w:rsidRPr="00D54A11" w:rsidRDefault="00F80867" w:rsidP="00F80867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과목 등록과 수정하는 화면</w:t>
            </w:r>
          </w:p>
        </w:tc>
      </w:tr>
      <w:tr w:rsidR="00F80867" w:rsidRPr="00D54A11" w:rsidTr="00F80867">
        <w:trPr>
          <w:trHeight w:val="356"/>
        </w:trPr>
        <w:tc>
          <w:tcPr>
            <w:tcW w:w="923" w:type="dxa"/>
          </w:tcPr>
          <w:p w:rsidR="00F80867" w:rsidRPr="00D54A11" w:rsidRDefault="00F80867" w:rsidP="00F80867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SC004</w:t>
            </w:r>
          </w:p>
        </w:tc>
        <w:tc>
          <w:tcPr>
            <w:tcW w:w="1275" w:type="dxa"/>
          </w:tcPr>
          <w:p w:rsidR="00F80867" w:rsidRPr="00D54A11" w:rsidRDefault="00F80867" w:rsidP="00F80867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Todo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항목 등록</w:t>
            </w:r>
          </w:p>
        </w:tc>
        <w:tc>
          <w:tcPr>
            <w:tcW w:w="1560" w:type="dxa"/>
          </w:tcPr>
          <w:p w:rsidR="00F80867" w:rsidRDefault="00F80867" w:rsidP="00F80867">
            <w:pPr>
              <w:jc w:val="center"/>
              <w:rPr>
                <w:rFonts w:ascii="돋움" w:eastAsia="돋움" w:hAnsi="돋움"/>
              </w:rPr>
            </w:pPr>
            <w:r w:rsidRPr="00F71B49">
              <w:rPr>
                <w:rFonts w:ascii="돋움" w:eastAsia="돋움" w:hAnsi="돋움"/>
              </w:rPr>
              <w:t>UC004</w:t>
            </w:r>
          </w:p>
          <w:p w:rsidR="00F80867" w:rsidRPr="00D54A11" w:rsidRDefault="00F80867" w:rsidP="00F80867">
            <w:pPr>
              <w:jc w:val="center"/>
              <w:rPr>
                <w:rFonts w:ascii="돋움" w:eastAsia="돋움" w:hAnsi="돋움"/>
              </w:rPr>
            </w:pPr>
            <w:r w:rsidRPr="00F71B49">
              <w:rPr>
                <w:rFonts w:ascii="돋움" w:eastAsia="돋움" w:hAnsi="돋움"/>
              </w:rPr>
              <w:t>UC006</w:t>
            </w:r>
          </w:p>
        </w:tc>
        <w:tc>
          <w:tcPr>
            <w:tcW w:w="4727" w:type="dxa"/>
          </w:tcPr>
          <w:p w:rsidR="00F80867" w:rsidRPr="00D54A11" w:rsidRDefault="00F80867" w:rsidP="00F80867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Todo 항목 등록과 수정하는 화면</w:t>
            </w:r>
          </w:p>
        </w:tc>
      </w:tr>
      <w:tr w:rsidR="00F80867" w:rsidRPr="00D54A11" w:rsidTr="00F80867">
        <w:trPr>
          <w:trHeight w:val="356"/>
        </w:trPr>
        <w:tc>
          <w:tcPr>
            <w:tcW w:w="923" w:type="dxa"/>
          </w:tcPr>
          <w:p w:rsidR="00F80867" w:rsidRPr="00D54A11" w:rsidRDefault="00F80867" w:rsidP="00F80867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SC005</w:t>
            </w:r>
          </w:p>
        </w:tc>
        <w:tc>
          <w:tcPr>
            <w:tcW w:w="1275" w:type="dxa"/>
          </w:tcPr>
          <w:p w:rsidR="00F80867" w:rsidRPr="00D54A11" w:rsidRDefault="00F80867" w:rsidP="00F80867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중요 표시</w:t>
            </w:r>
          </w:p>
        </w:tc>
        <w:tc>
          <w:tcPr>
            <w:tcW w:w="1560" w:type="dxa"/>
          </w:tcPr>
          <w:p w:rsidR="00F80867" w:rsidRPr="00D54A11" w:rsidRDefault="00F80867" w:rsidP="00F80867">
            <w:pPr>
              <w:jc w:val="center"/>
              <w:rPr>
                <w:rFonts w:ascii="돋움" w:eastAsia="돋움" w:hAnsi="돋움"/>
              </w:rPr>
            </w:pPr>
            <w:r w:rsidRPr="00F71B49">
              <w:rPr>
                <w:rFonts w:ascii="돋움" w:eastAsia="돋움" w:hAnsi="돋움"/>
              </w:rPr>
              <w:t>UC008</w:t>
            </w:r>
          </w:p>
        </w:tc>
        <w:tc>
          <w:tcPr>
            <w:tcW w:w="4727" w:type="dxa"/>
          </w:tcPr>
          <w:p w:rsidR="00F80867" w:rsidRPr="00D54A11" w:rsidRDefault="00F80867" w:rsidP="00F80867">
            <w:pPr>
              <w:tabs>
                <w:tab w:val="center" w:pos="2255"/>
              </w:tabs>
              <w:jc w:val="left"/>
              <w:rPr>
                <w:rFonts w:ascii="돋움" w:eastAsia="돋움" w:hAnsi="돋움"/>
              </w:rPr>
            </w:pPr>
            <w:r>
              <w:rPr>
                <w:rFonts w:ascii="돋움" w:eastAsia="돋움" w:hAnsi="돋움"/>
              </w:rPr>
              <w:tab/>
            </w:r>
            <w:r>
              <w:rPr>
                <w:rFonts w:ascii="돋움" w:eastAsia="돋움" w:hAnsi="돋움" w:hint="eastAsia"/>
              </w:rPr>
              <w:t>중요 표시하는 화면</w:t>
            </w:r>
          </w:p>
        </w:tc>
      </w:tr>
      <w:tr w:rsidR="00F80867" w:rsidRPr="00D54A11" w:rsidTr="00F80867">
        <w:trPr>
          <w:trHeight w:val="356"/>
        </w:trPr>
        <w:tc>
          <w:tcPr>
            <w:tcW w:w="923" w:type="dxa"/>
          </w:tcPr>
          <w:p w:rsidR="00F80867" w:rsidRPr="00D54A11" w:rsidRDefault="00F80867" w:rsidP="00F80867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SC006</w:t>
            </w:r>
          </w:p>
        </w:tc>
        <w:tc>
          <w:tcPr>
            <w:tcW w:w="1275" w:type="dxa"/>
          </w:tcPr>
          <w:p w:rsidR="00F80867" w:rsidRPr="00D54A11" w:rsidRDefault="00F80867" w:rsidP="00F80867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항목 정렬</w:t>
            </w:r>
          </w:p>
        </w:tc>
        <w:tc>
          <w:tcPr>
            <w:tcW w:w="1560" w:type="dxa"/>
          </w:tcPr>
          <w:p w:rsidR="00F80867" w:rsidRPr="00D54A11" w:rsidRDefault="00F80867" w:rsidP="00F80867">
            <w:pPr>
              <w:jc w:val="center"/>
              <w:rPr>
                <w:rFonts w:ascii="돋움" w:eastAsia="돋움" w:hAnsi="돋움"/>
              </w:rPr>
            </w:pPr>
            <w:r w:rsidRPr="00F71B49">
              <w:rPr>
                <w:rFonts w:ascii="돋움" w:eastAsia="돋움" w:hAnsi="돋움"/>
              </w:rPr>
              <w:t>UC007</w:t>
            </w:r>
          </w:p>
        </w:tc>
        <w:tc>
          <w:tcPr>
            <w:tcW w:w="4727" w:type="dxa"/>
          </w:tcPr>
          <w:p w:rsidR="00F80867" w:rsidRPr="00D54A11" w:rsidRDefault="00F80867" w:rsidP="00F80867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항목 정렬 선택 화면</w:t>
            </w:r>
          </w:p>
        </w:tc>
      </w:tr>
      <w:tr w:rsidR="00F80867" w:rsidRPr="00D54A11" w:rsidTr="00F80867">
        <w:trPr>
          <w:trHeight w:val="372"/>
        </w:trPr>
        <w:tc>
          <w:tcPr>
            <w:tcW w:w="923" w:type="dxa"/>
          </w:tcPr>
          <w:p w:rsidR="00F80867" w:rsidRPr="00D54A11" w:rsidRDefault="00F80867" w:rsidP="00F80867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SC007</w:t>
            </w:r>
          </w:p>
        </w:tc>
        <w:tc>
          <w:tcPr>
            <w:tcW w:w="1275" w:type="dxa"/>
          </w:tcPr>
          <w:p w:rsidR="00F80867" w:rsidRPr="00D54A11" w:rsidRDefault="00F80867" w:rsidP="00F80867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숨김 관리</w:t>
            </w:r>
          </w:p>
        </w:tc>
        <w:tc>
          <w:tcPr>
            <w:tcW w:w="1560" w:type="dxa"/>
          </w:tcPr>
          <w:p w:rsidR="00F80867" w:rsidRPr="00D54A11" w:rsidRDefault="00F80867" w:rsidP="00F80867">
            <w:pPr>
              <w:jc w:val="center"/>
              <w:rPr>
                <w:rFonts w:ascii="돋움" w:eastAsia="돋움" w:hAnsi="돋움"/>
              </w:rPr>
            </w:pPr>
            <w:r w:rsidRPr="00F71B49">
              <w:rPr>
                <w:rFonts w:ascii="돋움" w:eastAsia="돋움" w:hAnsi="돋움"/>
              </w:rPr>
              <w:t>UC009</w:t>
            </w:r>
          </w:p>
        </w:tc>
        <w:tc>
          <w:tcPr>
            <w:tcW w:w="4727" w:type="dxa"/>
          </w:tcPr>
          <w:p w:rsidR="00F80867" w:rsidRPr="00D54A11" w:rsidRDefault="00F80867" w:rsidP="00F80867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숨김 관리 화면</w:t>
            </w:r>
          </w:p>
        </w:tc>
      </w:tr>
      <w:tr w:rsidR="00F80867" w:rsidRPr="00D54A11" w:rsidTr="00F80867">
        <w:trPr>
          <w:trHeight w:val="372"/>
        </w:trPr>
        <w:tc>
          <w:tcPr>
            <w:tcW w:w="923" w:type="dxa"/>
          </w:tcPr>
          <w:p w:rsidR="00F80867" w:rsidRPr="00D54A11" w:rsidRDefault="00F80867" w:rsidP="00F80867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1275" w:type="dxa"/>
          </w:tcPr>
          <w:p w:rsidR="00F80867" w:rsidRPr="00D54A11" w:rsidRDefault="00F80867" w:rsidP="00F80867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1560" w:type="dxa"/>
          </w:tcPr>
          <w:p w:rsidR="00F80867" w:rsidRPr="00D54A11" w:rsidRDefault="00F80867" w:rsidP="00F80867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4727" w:type="dxa"/>
          </w:tcPr>
          <w:p w:rsidR="00F80867" w:rsidRPr="00D54A11" w:rsidRDefault="00F80867" w:rsidP="00F80867">
            <w:pPr>
              <w:jc w:val="center"/>
              <w:rPr>
                <w:rFonts w:ascii="돋움" w:eastAsia="돋움" w:hAnsi="돋움"/>
              </w:rPr>
            </w:pPr>
          </w:p>
        </w:tc>
      </w:tr>
      <w:tr w:rsidR="00F80867" w:rsidRPr="00D54A11" w:rsidTr="00F80867">
        <w:trPr>
          <w:trHeight w:val="372"/>
        </w:trPr>
        <w:tc>
          <w:tcPr>
            <w:tcW w:w="923" w:type="dxa"/>
          </w:tcPr>
          <w:p w:rsidR="00F80867" w:rsidRPr="00D54A11" w:rsidRDefault="00F80867" w:rsidP="00F80867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1275" w:type="dxa"/>
          </w:tcPr>
          <w:p w:rsidR="00F80867" w:rsidRPr="00D54A11" w:rsidRDefault="00F80867" w:rsidP="00F80867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1560" w:type="dxa"/>
          </w:tcPr>
          <w:p w:rsidR="00F80867" w:rsidRPr="00D54A11" w:rsidRDefault="00F80867" w:rsidP="00F80867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4727" w:type="dxa"/>
          </w:tcPr>
          <w:p w:rsidR="00F80867" w:rsidRPr="00D54A11" w:rsidRDefault="00F80867" w:rsidP="00F80867">
            <w:pPr>
              <w:jc w:val="center"/>
              <w:rPr>
                <w:rFonts w:ascii="돋움" w:eastAsia="돋움" w:hAnsi="돋움"/>
              </w:rPr>
            </w:pPr>
          </w:p>
        </w:tc>
      </w:tr>
      <w:tr w:rsidR="00F80867" w:rsidRPr="00D54A11" w:rsidTr="00F80867">
        <w:trPr>
          <w:trHeight w:val="372"/>
        </w:trPr>
        <w:tc>
          <w:tcPr>
            <w:tcW w:w="923" w:type="dxa"/>
          </w:tcPr>
          <w:p w:rsidR="00F80867" w:rsidRPr="00D54A11" w:rsidRDefault="00F80867" w:rsidP="00F80867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1275" w:type="dxa"/>
          </w:tcPr>
          <w:p w:rsidR="00F80867" w:rsidRPr="00D54A11" w:rsidRDefault="00F80867" w:rsidP="00F80867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1560" w:type="dxa"/>
          </w:tcPr>
          <w:p w:rsidR="00F80867" w:rsidRPr="007E70C2" w:rsidRDefault="00F80867" w:rsidP="00F80867">
            <w:pPr>
              <w:jc w:val="center"/>
              <w:rPr>
                <w:rStyle w:val="ae"/>
              </w:rPr>
            </w:pPr>
          </w:p>
        </w:tc>
        <w:tc>
          <w:tcPr>
            <w:tcW w:w="4727" w:type="dxa"/>
          </w:tcPr>
          <w:p w:rsidR="00F80867" w:rsidRPr="00D54A11" w:rsidRDefault="00F80867" w:rsidP="00F80867">
            <w:pPr>
              <w:jc w:val="center"/>
              <w:rPr>
                <w:rFonts w:ascii="돋움" w:eastAsia="돋움" w:hAnsi="돋움"/>
              </w:rPr>
            </w:pPr>
          </w:p>
        </w:tc>
      </w:tr>
      <w:tr w:rsidR="00F80867" w:rsidRPr="00D54A11" w:rsidTr="00F80867">
        <w:trPr>
          <w:trHeight w:val="372"/>
        </w:trPr>
        <w:tc>
          <w:tcPr>
            <w:tcW w:w="923" w:type="dxa"/>
          </w:tcPr>
          <w:p w:rsidR="00F80867" w:rsidRPr="00D54A11" w:rsidRDefault="00F80867" w:rsidP="00F80867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1275" w:type="dxa"/>
          </w:tcPr>
          <w:p w:rsidR="00F80867" w:rsidRPr="00D54A11" w:rsidRDefault="00F80867" w:rsidP="00F80867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1560" w:type="dxa"/>
          </w:tcPr>
          <w:p w:rsidR="00F80867" w:rsidRPr="00D54A11" w:rsidRDefault="00F80867" w:rsidP="00F80867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4727" w:type="dxa"/>
          </w:tcPr>
          <w:p w:rsidR="00F80867" w:rsidRPr="00D54A11" w:rsidRDefault="00F80867" w:rsidP="00F80867">
            <w:pPr>
              <w:jc w:val="center"/>
              <w:rPr>
                <w:rFonts w:ascii="돋움" w:eastAsia="돋움" w:hAnsi="돋움"/>
              </w:rPr>
            </w:pPr>
          </w:p>
        </w:tc>
      </w:tr>
    </w:tbl>
    <w:p w:rsidR="00F80867" w:rsidRDefault="00F80867" w:rsidP="00F80867"/>
    <w:p w:rsidR="00F80867" w:rsidRPr="00F80867" w:rsidRDefault="00F80867" w:rsidP="00F80867">
      <w:pPr>
        <w:widowControl/>
        <w:wordWrap/>
        <w:autoSpaceDE/>
        <w:autoSpaceDN/>
        <w:jc w:val="left"/>
      </w:pPr>
      <w:r>
        <w:br w:type="page"/>
      </w:r>
    </w:p>
    <w:p w:rsidR="005A219F" w:rsidRDefault="005A219F" w:rsidP="005A219F">
      <w:pPr>
        <w:pStyle w:val="3"/>
        <w:tabs>
          <w:tab w:val="clear" w:pos="1647"/>
          <w:tab w:val="num" w:pos="200"/>
        </w:tabs>
        <w:ind w:left="567"/>
      </w:pPr>
      <w:bookmarkStart w:id="25" w:name="_Toc499986714"/>
      <w:r>
        <w:rPr>
          <w:rFonts w:hint="eastAsia"/>
        </w:rPr>
        <w:lastRenderedPageBreak/>
        <w:t>화면 기술</w:t>
      </w:r>
      <w:bookmarkEnd w:id="25"/>
    </w:p>
    <w:p w:rsidR="00F80867" w:rsidRDefault="00F80867" w:rsidP="00DF0199">
      <w:pPr>
        <w:pStyle w:val="4"/>
      </w:pPr>
      <w:r>
        <w:rPr>
          <w:rFonts w:hint="eastAsia"/>
        </w:rPr>
        <w:t>SC001</w:t>
      </w:r>
    </w:p>
    <w:p w:rsidR="00F80867" w:rsidRPr="00F80867" w:rsidRDefault="00F80867" w:rsidP="00F80867"/>
    <w:tbl>
      <w:tblPr>
        <w:tblpPr w:leftFromText="142" w:rightFromText="142" w:vertAnchor="text" w:horzAnchor="margin" w:tblpY="19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09"/>
        <w:gridCol w:w="2275"/>
        <w:gridCol w:w="1410"/>
        <w:gridCol w:w="3122"/>
      </w:tblGrid>
      <w:tr w:rsidR="00F80867" w:rsidRPr="00D54A11" w:rsidTr="00F80867">
        <w:trPr>
          <w:trHeight w:val="354"/>
        </w:trPr>
        <w:tc>
          <w:tcPr>
            <w:tcW w:w="1509" w:type="dxa"/>
            <w:shd w:val="clear" w:color="auto" w:fill="CCCCCC"/>
            <w:vAlign w:val="center"/>
          </w:tcPr>
          <w:p w:rsidR="00F80867" w:rsidRPr="00D54A11" w:rsidRDefault="00F80867" w:rsidP="00F80867">
            <w:pPr>
              <w:pStyle w:val="af"/>
            </w:pPr>
            <w:bookmarkStart w:id="26" w:name="_Hlk499986493"/>
            <w:r>
              <w:rPr>
                <w:rFonts w:hint="eastAsia"/>
              </w:rPr>
              <w:t xml:space="preserve">화면 </w:t>
            </w:r>
            <w:r>
              <w:t>ID</w:t>
            </w:r>
          </w:p>
        </w:tc>
        <w:tc>
          <w:tcPr>
            <w:tcW w:w="2275" w:type="dxa"/>
          </w:tcPr>
          <w:p w:rsidR="00F80867" w:rsidRPr="007E70C2" w:rsidRDefault="00F80867" w:rsidP="00F80867">
            <w:pPr>
              <w:jc w:val="center"/>
              <w:rPr>
                <w:rStyle w:val="ae"/>
              </w:rPr>
            </w:pPr>
            <w:r>
              <w:rPr>
                <w:rStyle w:val="ae"/>
                <w:rFonts w:hint="eastAsia"/>
              </w:rPr>
              <w:t>SC001</w:t>
            </w:r>
          </w:p>
        </w:tc>
        <w:tc>
          <w:tcPr>
            <w:tcW w:w="1410" w:type="dxa"/>
            <w:shd w:val="clear" w:color="auto" w:fill="BFBFBF"/>
          </w:tcPr>
          <w:p w:rsidR="00F80867" w:rsidRPr="005A219F" w:rsidRDefault="00F80867" w:rsidP="00F80867">
            <w:pPr>
              <w:pStyle w:val="af"/>
            </w:pPr>
            <w:r>
              <w:rPr>
                <w:rFonts w:hint="eastAsia"/>
              </w:rPr>
              <w:t>화면 명</w:t>
            </w:r>
          </w:p>
        </w:tc>
        <w:tc>
          <w:tcPr>
            <w:tcW w:w="3122" w:type="dxa"/>
          </w:tcPr>
          <w:p w:rsidR="00F80867" w:rsidRPr="007E70C2" w:rsidRDefault="00F80867" w:rsidP="00F80867">
            <w:pPr>
              <w:jc w:val="center"/>
              <w:rPr>
                <w:rStyle w:val="ae"/>
              </w:rPr>
            </w:pPr>
            <w:r>
              <w:rPr>
                <w:rStyle w:val="ae"/>
                <w:rFonts w:hint="eastAsia"/>
              </w:rPr>
              <w:t>기본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화면</w:t>
            </w:r>
          </w:p>
        </w:tc>
      </w:tr>
      <w:tr w:rsidR="00F80867" w:rsidRPr="00D54A11" w:rsidTr="00F80867">
        <w:trPr>
          <w:trHeight w:val="6505"/>
        </w:trPr>
        <w:tc>
          <w:tcPr>
            <w:tcW w:w="1509" w:type="dxa"/>
            <w:shd w:val="clear" w:color="auto" w:fill="CCCCCC"/>
            <w:vAlign w:val="center"/>
          </w:tcPr>
          <w:p w:rsidR="00F80867" w:rsidRPr="00D54A11" w:rsidRDefault="00F80867" w:rsidP="00F80867">
            <w:pPr>
              <w:pStyle w:val="af"/>
            </w:pPr>
            <w:r>
              <w:rPr>
                <w:rFonts w:hint="eastAsia"/>
              </w:rPr>
              <w:t>화면</w:t>
            </w:r>
          </w:p>
        </w:tc>
        <w:tc>
          <w:tcPr>
            <w:tcW w:w="6807" w:type="dxa"/>
            <w:gridSpan w:val="3"/>
            <w:vAlign w:val="center"/>
          </w:tcPr>
          <w:p w:rsidR="00F80867" w:rsidRPr="007E70C2" w:rsidRDefault="00F80867" w:rsidP="00F80867">
            <w:pPr>
              <w:jc w:val="center"/>
              <w:rPr>
                <w:rStyle w:val="ae"/>
              </w:rPr>
            </w:pPr>
            <w:r>
              <w:rPr>
                <w:noProof/>
                <w:color w:val="C00000"/>
              </w:rPr>
              <w:drawing>
                <wp:inline distT="0" distB="0" distL="0" distR="0" wp14:anchorId="557E3362" wp14:editId="65861DDA">
                  <wp:extent cx="1944854" cy="3378200"/>
                  <wp:effectExtent l="0" t="0" r="0" b="0"/>
                  <wp:docPr id="38" name="그림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K-010.png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7356" cy="3382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0867" w:rsidRPr="00D54A11" w:rsidTr="00F80867">
        <w:trPr>
          <w:trHeight w:val="368"/>
        </w:trPr>
        <w:tc>
          <w:tcPr>
            <w:tcW w:w="1509" w:type="dxa"/>
            <w:shd w:val="clear" w:color="auto" w:fill="CCCCCC"/>
            <w:vAlign w:val="center"/>
          </w:tcPr>
          <w:p w:rsidR="00F80867" w:rsidRPr="00D54A11" w:rsidRDefault="00F80867" w:rsidP="00F80867">
            <w:pPr>
              <w:pStyle w:val="af"/>
            </w:pPr>
            <w:r>
              <w:rPr>
                <w:rFonts w:hint="eastAsia"/>
              </w:rPr>
              <w:t>요구사항</w:t>
            </w:r>
          </w:p>
        </w:tc>
        <w:tc>
          <w:tcPr>
            <w:tcW w:w="6807" w:type="dxa"/>
            <w:gridSpan w:val="3"/>
          </w:tcPr>
          <w:p w:rsidR="00F80867" w:rsidRPr="007E70C2" w:rsidRDefault="00F80867" w:rsidP="00F80867">
            <w:pPr>
              <w:numPr>
                <w:ilvl w:val="0"/>
                <w:numId w:val="23"/>
              </w:numPr>
              <w:ind w:left="282" w:hanging="142"/>
              <w:jc w:val="center"/>
              <w:rPr>
                <w:rStyle w:val="ae"/>
              </w:rPr>
            </w:pPr>
            <w:r>
              <w:rPr>
                <w:rStyle w:val="ae"/>
                <w:rFonts w:hint="eastAsia"/>
              </w:rPr>
              <w:t>우측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하단의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기타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버튼을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클릭하면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추가</w:t>
            </w:r>
            <w:r>
              <w:rPr>
                <w:rStyle w:val="ae"/>
                <w:rFonts w:hint="eastAsia"/>
              </w:rPr>
              <w:t>,</w:t>
            </w:r>
            <w:r>
              <w:rPr>
                <w:rStyle w:val="ae"/>
              </w:rPr>
              <w:t xml:space="preserve"> </w:t>
            </w:r>
            <w:r>
              <w:rPr>
                <w:rStyle w:val="ae"/>
                <w:rFonts w:hint="eastAsia"/>
              </w:rPr>
              <w:t>수정</w:t>
            </w:r>
            <w:r>
              <w:rPr>
                <w:rStyle w:val="ae"/>
                <w:rFonts w:hint="eastAsia"/>
              </w:rPr>
              <w:t>,</w:t>
            </w:r>
            <w:r>
              <w:rPr>
                <w:rStyle w:val="ae"/>
              </w:rPr>
              <w:t xml:space="preserve"> </w:t>
            </w:r>
            <w:r>
              <w:rPr>
                <w:rStyle w:val="ae"/>
                <w:rFonts w:hint="eastAsia"/>
              </w:rPr>
              <w:t>삭제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등의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메뉴를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선택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할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수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있다</w:t>
            </w:r>
            <w:r>
              <w:rPr>
                <w:rStyle w:val="ae"/>
                <w:rFonts w:hint="eastAsia"/>
              </w:rPr>
              <w:t>.</w:t>
            </w:r>
          </w:p>
        </w:tc>
      </w:tr>
    </w:tbl>
    <w:p w:rsidR="00F80867" w:rsidRDefault="00F80867" w:rsidP="00F80867"/>
    <w:p w:rsidR="00F80867" w:rsidRPr="003C1E0F" w:rsidRDefault="00F80867" w:rsidP="00F80867">
      <w:pPr>
        <w:widowControl/>
        <w:wordWrap/>
        <w:autoSpaceDE/>
        <w:autoSpaceDN/>
        <w:jc w:val="left"/>
      </w:pPr>
      <w:r>
        <w:br w:type="page"/>
      </w:r>
    </w:p>
    <w:bookmarkEnd w:id="26"/>
    <w:p w:rsidR="00F80867" w:rsidRDefault="00F80867" w:rsidP="00DF0199">
      <w:pPr>
        <w:pStyle w:val="4"/>
      </w:pPr>
      <w:r>
        <w:rPr>
          <w:rFonts w:hint="eastAsia"/>
        </w:rPr>
        <w:lastRenderedPageBreak/>
        <w:t>SC002</w:t>
      </w:r>
    </w:p>
    <w:p w:rsidR="00F80867" w:rsidRPr="008843DE" w:rsidRDefault="00F80867" w:rsidP="00F80867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01"/>
        <w:gridCol w:w="2285"/>
        <w:gridCol w:w="1413"/>
        <w:gridCol w:w="3117"/>
      </w:tblGrid>
      <w:tr w:rsidR="00F80867" w:rsidRPr="00D54A11" w:rsidTr="00F80867">
        <w:trPr>
          <w:trHeight w:val="354"/>
        </w:trPr>
        <w:tc>
          <w:tcPr>
            <w:tcW w:w="1525" w:type="dxa"/>
            <w:shd w:val="clear" w:color="auto" w:fill="CCCCCC"/>
            <w:vAlign w:val="center"/>
          </w:tcPr>
          <w:p w:rsidR="00F80867" w:rsidRPr="00D54A11" w:rsidRDefault="00F80867" w:rsidP="00F80867">
            <w:pPr>
              <w:pStyle w:val="af"/>
            </w:pPr>
            <w:r>
              <w:rPr>
                <w:rFonts w:hint="eastAsia"/>
              </w:rPr>
              <w:t xml:space="preserve">화면 </w:t>
            </w:r>
            <w:r>
              <w:t>ID</w:t>
            </w:r>
          </w:p>
        </w:tc>
        <w:tc>
          <w:tcPr>
            <w:tcW w:w="2286" w:type="dxa"/>
          </w:tcPr>
          <w:p w:rsidR="00F80867" w:rsidRPr="007E70C2" w:rsidRDefault="00F80867" w:rsidP="00F80867">
            <w:pPr>
              <w:jc w:val="center"/>
              <w:rPr>
                <w:rStyle w:val="ae"/>
              </w:rPr>
            </w:pPr>
            <w:r>
              <w:rPr>
                <w:rStyle w:val="ae"/>
                <w:rFonts w:hint="eastAsia"/>
              </w:rPr>
              <w:t>SC002</w:t>
            </w:r>
          </w:p>
        </w:tc>
        <w:tc>
          <w:tcPr>
            <w:tcW w:w="1420" w:type="dxa"/>
            <w:shd w:val="clear" w:color="auto" w:fill="BFBFBF"/>
          </w:tcPr>
          <w:p w:rsidR="00F80867" w:rsidRPr="005A219F" w:rsidRDefault="00F80867" w:rsidP="00F80867">
            <w:pPr>
              <w:pStyle w:val="af"/>
            </w:pPr>
            <w:r>
              <w:rPr>
                <w:rFonts w:hint="eastAsia"/>
              </w:rPr>
              <w:t>화면 명</w:t>
            </w:r>
          </w:p>
        </w:tc>
        <w:tc>
          <w:tcPr>
            <w:tcW w:w="3155" w:type="dxa"/>
          </w:tcPr>
          <w:p w:rsidR="00F80867" w:rsidRPr="007E70C2" w:rsidRDefault="00F80867" w:rsidP="00F80867">
            <w:pPr>
              <w:jc w:val="center"/>
              <w:rPr>
                <w:rStyle w:val="ae"/>
              </w:rPr>
            </w:pPr>
            <w:r>
              <w:rPr>
                <w:rStyle w:val="ae"/>
                <w:rFonts w:hint="eastAsia"/>
              </w:rPr>
              <w:t>선택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화면</w:t>
            </w:r>
          </w:p>
        </w:tc>
      </w:tr>
      <w:tr w:rsidR="00F80867" w:rsidRPr="00D54A11" w:rsidTr="00F80867">
        <w:trPr>
          <w:trHeight w:val="6505"/>
        </w:trPr>
        <w:tc>
          <w:tcPr>
            <w:tcW w:w="1525" w:type="dxa"/>
            <w:shd w:val="clear" w:color="auto" w:fill="CCCCCC"/>
            <w:vAlign w:val="center"/>
          </w:tcPr>
          <w:p w:rsidR="00F80867" w:rsidRPr="00D54A11" w:rsidRDefault="00F80867" w:rsidP="00F80867">
            <w:pPr>
              <w:pStyle w:val="af"/>
            </w:pPr>
            <w:r>
              <w:rPr>
                <w:rFonts w:hint="eastAsia"/>
              </w:rPr>
              <w:t>화면</w:t>
            </w:r>
          </w:p>
        </w:tc>
        <w:tc>
          <w:tcPr>
            <w:tcW w:w="6862" w:type="dxa"/>
            <w:gridSpan w:val="3"/>
            <w:vAlign w:val="center"/>
          </w:tcPr>
          <w:p w:rsidR="00F80867" w:rsidRPr="007E70C2" w:rsidRDefault="00F80867" w:rsidP="00F80867">
            <w:pPr>
              <w:jc w:val="center"/>
              <w:rPr>
                <w:rStyle w:val="ae"/>
              </w:rPr>
            </w:pPr>
            <w:r>
              <w:rPr>
                <w:rStyle w:val="ae"/>
                <w:noProof/>
              </w:rPr>
              <w:drawing>
                <wp:inline distT="0" distB="0" distL="0" distR="0" wp14:anchorId="446AA1CC" wp14:editId="49CDE8F3">
                  <wp:extent cx="2816860" cy="5072380"/>
                  <wp:effectExtent l="0" t="0" r="2540" b="0"/>
                  <wp:docPr id="204" name="그림 2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6860" cy="50723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0867" w:rsidRPr="00D54A11" w:rsidTr="00F80867">
        <w:trPr>
          <w:trHeight w:val="368"/>
        </w:trPr>
        <w:tc>
          <w:tcPr>
            <w:tcW w:w="1525" w:type="dxa"/>
            <w:shd w:val="clear" w:color="auto" w:fill="CCCCCC"/>
            <w:vAlign w:val="center"/>
          </w:tcPr>
          <w:p w:rsidR="00F80867" w:rsidRPr="00D54A11" w:rsidRDefault="00F80867" w:rsidP="00F80867">
            <w:pPr>
              <w:pStyle w:val="af"/>
            </w:pPr>
            <w:r>
              <w:rPr>
                <w:rFonts w:hint="eastAsia"/>
              </w:rPr>
              <w:t>요구사항</w:t>
            </w:r>
          </w:p>
        </w:tc>
        <w:tc>
          <w:tcPr>
            <w:tcW w:w="6862" w:type="dxa"/>
            <w:gridSpan w:val="3"/>
          </w:tcPr>
          <w:p w:rsidR="00F80867" w:rsidRPr="007E70C2" w:rsidRDefault="00F80867" w:rsidP="00F80867">
            <w:pPr>
              <w:numPr>
                <w:ilvl w:val="0"/>
                <w:numId w:val="23"/>
              </w:numPr>
              <w:ind w:left="282" w:hanging="142"/>
              <w:jc w:val="center"/>
              <w:rPr>
                <w:rStyle w:val="ae"/>
              </w:rPr>
            </w:pPr>
            <w:r>
              <w:rPr>
                <w:rStyle w:val="ae"/>
                <w:rFonts w:hint="eastAsia"/>
              </w:rPr>
              <w:t>우측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하단의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기타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버튼을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클릭하면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나타나는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리스트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화면</w:t>
            </w:r>
          </w:p>
        </w:tc>
      </w:tr>
    </w:tbl>
    <w:p w:rsidR="00F80867" w:rsidRDefault="00F80867" w:rsidP="00F80867">
      <w:pPr>
        <w:jc w:val="center"/>
      </w:pPr>
    </w:p>
    <w:p w:rsidR="00F80867" w:rsidRPr="00F80867" w:rsidRDefault="00F80867" w:rsidP="00F80867">
      <w:pPr>
        <w:widowControl/>
        <w:wordWrap/>
        <w:autoSpaceDE/>
        <w:autoSpaceDN/>
        <w:jc w:val="left"/>
      </w:pPr>
      <w:r>
        <w:br w:type="page"/>
      </w:r>
    </w:p>
    <w:p w:rsidR="00F80867" w:rsidRDefault="00F80867" w:rsidP="00DF0199">
      <w:pPr>
        <w:pStyle w:val="4"/>
      </w:pPr>
      <w:r>
        <w:rPr>
          <w:rFonts w:hint="eastAsia"/>
        </w:rPr>
        <w:lastRenderedPageBreak/>
        <w:t>SC003</w:t>
      </w:r>
    </w:p>
    <w:p w:rsidR="00F80867" w:rsidRPr="008843DE" w:rsidRDefault="00F80867" w:rsidP="00F80867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09"/>
        <w:gridCol w:w="2275"/>
        <w:gridCol w:w="1410"/>
        <w:gridCol w:w="3122"/>
      </w:tblGrid>
      <w:tr w:rsidR="00F80867" w:rsidRPr="00D54A11" w:rsidTr="00F80867">
        <w:trPr>
          <w:trHeight w:val="354"/>
        </w:trPr>
        <w:tc>
          <w:tcPr>
            <w:tcW w:w="1525" w:type="dxa"/>
            <w:shd w:val="clear" w:color="auto" w:fill="CCCCCC"/>
            <w:vAlign w:val="center"/>
          </w:tcPr>
          <w:p w:rsidR="00F80867" w:rsidRPr="00D54A11" w:rsidRDefault="00F80867" w:rsidP="00F80867">
            <w:pPr>
              <w:pStyle w:val="af"/>
            </w:pPr>
            <w:r>
              <w:rPr>
                <w:rFonts w:hint="eastAsia"/>
              </w:rPr>
              <w:t xml:space="preserve">화면 </w:t>
            </w:r>
            <w:r>
              <w:t>ID</w:t>
            </w:r>
          </w:p>
        </w:tc>
        <w:tc>
          <w:tcPr>
            <w:tcW w:w="2286" w:type="dxa"/>
          </w:tcPr>
          <w:p w:rsidR="00F80867" w:rsidRPr="007E70C2" w:rsidRDefault="00F80867" w:rsidP="00F80867">
            <w:pPr>
              <w:jc w:val="center"/>
              <w:rPr>
                <w:rStyle w:val="ae"/>
              </w:rPr>
            </w:pPr>
            <w:r>
              <w:rPr>
                <w:rStyle w:val="ae"/>
                <w:rFonts w:hint="eastAsia"/>
              </w:rPr>
              <w:t>SC003</w:t>
            </w:r>
          </w:p>
        </w:tc>
        <w:tc>
          <w:tcPr>
            <w:tcW w:w="1420" w:type="dxa"/>
            <w:shd w:val="clear" w:color="auto" w:fill="BFBFBF"/>
          </w:tcPr>
          <w:p w:rsidR="00F80867" w:rsidRPr="005A219F" w:rsidRDefault="00F80867" w:rsidP="00F80867">
            <w:pPr>
              <w:pStyle w:val="af"/>
            </w:pPr>
            <w:r>
              <w:rPr>
                <w:rFonts w:hint="eastAsia"/>
              </w:rPr>
              <w:t>화면 명</w:t>
            </w:r>
          </w:p>
        </w:tc>
        <w:tc>
          <w:tcPr>
            <w:tcW w:w="3155" w:type="dxa"/>
          </w:tcPr>
          <w:p w:rsidR="00F80867" w:rsidRPr="007E70C2" w:rsidRDefault="00F80867" w:rsidP="00F80867">
            <w:pPr>
              <w:jc w:val="center"/>
              <w:rPr>
                <w:rStyle w:val="ae"/>
              </w:rPr>
            </w:pPr>
            <w:r>
              <w:rPr>
                <w:rStyle w:val="ae"/>
                <w:rFonts w:hint="eastAsia"/>
              </w:rPr>
              <w:t>과목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등록</w:t>
            </w:r>
          </w:p>
        </w:tc>
      </w:tr>
      <w:tr w:rsidR="00F80867" w:rsidRPr="00D54A11" w:rsidTr="00F80867">
        <w:trPr>
          <w:trHeight w:val="6505"/>
        </w:trPr>
        <w:tc>
          <w:tcPr>
            <w:tcW w:w="1525" w:type="dxa"/>
            <w:shd w:val="clear" w:color="auto" w:fill="CCCCCC"/>
            <w:vAlign w:val="center"/>
          </w:tcPr>
          <w:p w:rsidR="00F80867" w:rsidRPr="00D54A11" w:rsidRDefault="00F80867" w:rsidP="00F80867">
            <w:pPr>
              <w:pStyle w:val="af"/>
            </w:pPr>
            <w:r>
              <w:rPr>
                <w:rFonts w:hint="eastAsia"/>
              </w:rPr>
              <w:t>화면</w:t>
            </w:r>
          </w:p>
        </w:tc>
        <w:tc>
          <w:tcPr>
            <w:tcW w:w="6862" w:type="dxa"/>
            <w:gridSpan w:val="3"/>
            <w:vAlign w:val="center"/>
          </w:tcPr>
          <w:p w:rsidR="00F80867" w:rsidRPr="007E70C2" w:rsidRDefault="00F80867" w:rsidP="00F80867">
            <w:pPr>
              <w:jc w:val="center"/>
              <w:rPr>
                <w:rStyle w:val="ae"/>
              </w:rPr>
            </w:pPr>
            <w:r>
              <w:rPr>
                <w:noProof/>
                <w:color w:val="C00000"/>
              </w:rPr>
              <w:drawing>
                <wp:inline distT="0" distB="0" distL="0" distR="0" wp14:anchorId="49878997" wp14:editId="6FB6362D">
                  <wp:extent cx="1908461" cy="3479800"/>
                  <wp:effectExtent l="0" t="0" r="0" b="6350"/>
                  <wp:docPr id="39" name="그림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K-003.png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8993" cy="34807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0867" w:rsidRPr="00D54A11" w:rsidTr="00F80867">
        <w:trPr>
          <w:trHeight w:val="368"/>
        </w:trPr>
        <w:tc>
          <w:tcPr>
            <w:tcW w:w="1525" w:type="dxa"/>
            <w:shd w:val="clear" w:color="auto" w:fill="CCCCCC"/>
            <w:vAlign w:val="center"/>
          </w:tcPr>
          <w:p w:rsidR="00F80867" w:rsidRPr="00D54A11" w:rsidRDefault="00F80867" w:rsidP="00F80867">
            <w:pPr>
              <w:pStyle w:val="af"/>
            </w:pPr>
            <w:r>
              <w:rPr>
                <w:rFonts w:hint="eastAsia"/>
              </w:rPr>
              <w:t>요구사항</w:t>
            </w:r>
          </w:p>
        </w:tc>
        <w:tc>
          <w:tcPr>
            <w:tcW w:w="6862" w:type="dxa"/>
            <w:gridSpan w:val="3"/>
          </w:tcPr>
          <w:p w:rsidR="00F80867" w:rsidRPr="007E70C2" w:rsidRDefault="00F80867" w:rsidP="00F80867">
            <w:pPr>
              <w:numPr>
                <w:ilvl w:val="0"/>
                <w:numId w:val="23"/>
              </w:numPr>
              <w:ind w:left="282" w:hanging="142"/>
              <w:jc w:val="center"/>
              <w:rPr>
                <w:rStyle w:val="ae"/>
              </w:rPr>
            </w:pPr>
            <w:r>
              <w:rPr>
                <w:rStyle w:val="ae"/>
                <w:rFonts w:hint="eastAsia"/>
              </w:rPr>
              <w:t>(</w:t>
            </w:r>
            <w:r>
              <w:rPr>
                <w:rStyle w:val="ae"/>
                <w:rFonts w:hint="eastAsia"/>
              </w:rPr>
              <w:t>과목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명</w:t>
            </w:r>
            <w:r>
              <w:rPr>
                <w:rStyle w:val="ae"/>
                <w:rFonts w:hint="eastAsia"/>
              </w:rPr>
              <w:t>,</w:t>
            </w:r>
            <w:r>
              <w:rPr>
                <w:rStyle w:val="ae"/>
              </w:rPr>
              <w:t xml:space="preserve"> </w:t>
            </w:r>
            <w:r>
              <w:rPr>
                <w:rStyle w:val="ae"/>
                <w:rFonts w:hint="eastAsia"/>
              </w:rPr>
              <w:t>담당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교수</w:t>
            </w:r>
            <w:r>
              <w:rPr>
                <w:rStyle w:val="ae"/>
                <w:rFonts w:hint="eastAsia"/>
              </w:rPr>
              <w:t>,</w:t>
            </w:r>
            <w:r>
              <w:rPr>
                <w:rStyle w:val="ae"/>
              </w:rPr>
              <w:t xml:space="preserve"> </w:t>
            </w:r>
            <w:r>
              <w:rPr>
                <w:rStyle w:val="ae"/>
                <w:rFonts w:hint="eastAsia"/>
              </w:rPr>
              <w:t>강의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요일</w:t>
            </w:r>
            <w:r>
              <w:rPr>
                <w:rStyle w:val="ae"/>
                <w:rFonts w:hint="eastAsia"/>
              </w:rPr>
              <w:t>/</w:t>
            </w:r>
            <w:r>
              <w:rPr>
                <w:rStyle w:val="ae"/>
                <w:rFonts w:hint="eastAsia"/>
              </w:rPr>
              <w:t>시간</w:t>
            </w:r>
            <w:r>
              <w:rPr>
                <w:rStyle w:val="ae"/>
                <w:rFonts w:hint="eastAsia"/>
              </w:rPr>
              <w:t>,</w:t>
            </w:r>
            <w:r>
              <w:rPr>
                <w:rStyle w:val="ae"/>
              </w:rPr>
              <w:t xml:space="preserve"> </w:t>
            </w:r>
            <w:r>
              <w:rPr>
                <w:rStyle w:val="ae"/>
                <w:rFonts w:hint="eastAsia"/>
              </w:rPr>
              <w:t>수강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년도</w:t>
            </w:r>
            <w:r>
              <w:rPr>
                <w:rStyle w:val="ae"/>
                <w:rFonts w:hint="eastAsia"/>
              </w:rPr>
              <w:t>/</w:t>
            </w:r>
            <w:r>
              <w:rPr>
                <w:rStyle w:val="ae"/>
                <w:rFonts w:hint="eastAsia"/>
              </w:rPr>
              <w:t>학기</w:t>
            </w:r>
            <w:r>
              <w:rPr>
                <w:rStyle w:val="ae"/>
                <w:rFonts w:hint="eastAsia"/>
              </w:rPr>
              <w:t>)</w:t>
            </w:r>
            <w:r>
              <w:rPr>
                <w:rStyle w:val="ae"/>
              </w:rPr>
              <w:t xml:space="preserve"> </w:t>
            </w:r>
            <w:r>
              <w:rPr>
                <w:rStyle w:val="ae"/>
                <w:rFonts w:hint="eastAsia"/>
              </w:rPr>
              <w:t>필수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항목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미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입력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시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빨간색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테두리로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표시</w:t>
            </w:r>
          </w:p>
        </w:tc>
      </w:tr>
    </w:tbl>
    <w:p w:rsidR="00F80867" w:rsidRDefault="00F80867" w:rsidP="00F80867">
      <w:pPr>
        <w:jc w:val="center"/>
      </w:pPr>
    </w:p>
    <w:p w:rsidR="00F80867" w:rsidRPr="00F80867" w:rsidRDefault="00F80867" w:rsidP="00F80867">
      <w:pPr>
        <w:widowControl/>
        <w:wordWrap/>
        <w:autoSpaceDE/>
        <w:autoSpaceDN/>
        <w:jc w:val="left"/>
      </w:pPr>
      <w:r>
        <w:br w:type="page"/>
      </w:r>
    </w:p>
    <w:p w:rsidR="00F80867" w:rsidRDefault="00F80867" w:rsidP="00DF0199">
      <w:pPr>
        <w:pStyle w:val="4"/>
      </w:pPr>
      <w:r>
        <w:rPr>
          <w:rFonts w:hint="eastAsia"/>
        </w:rPr>
        <w:lastRenderedPageBreak/>
        <w:t>SC004</w:t>
      </w:r>
    </w:p>
    <w:p w:rsidR="00F80867" w:rsidRPr="008843DE" w:rsidRDefault="00F80867" w:rsidP="00F80867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04"/>
        <w:gridCol w:w="2280"/>
        <w:gridCol w:w="1412"/>
        <w:gridCol w:w="3120"/>
      </w:tblGrid>
      <w:tr w:rsidR="00F80867" w:rsidRPr="00D54A11" w:rsidTr="00F80867">
        <w:trPr>
          <w:trHeight w:val="354"/>
        </w:trPr>
        <w:tc>
          <w:tcPr>
            <w:tcW w:w="1525" w:type="dxa"/>
            <w:shd w:val="clear" w:color="auto" w:fill="CCCCCC"/>
            <w:vAlign w:val="center"/>
          </w:tcPr>
          <w:p w:rsidR="00F80867" w:rsidRPr="00D54A11" w:rsidRDefault="00F80867" w:rsidP="00F80867">
            <w:pPr>
              <w:pStyle w:val="af"/>
            </w:pPr>
            <w:r>
              <w:rPr>
                <w:rFonts w:hint="eastAsia"/>
              </w:rPr>
              <w:t xml:space="preserve">화면 </w:t>
            </w:r>
            <w:r>
              <w:t>ID</w:t>
            </w:r>
          </w:p>
        </w:tc>
        <w:tc>
          <w:tcPr>
            <w:tcW w:w="2286" w:type="dxa"/>
          </w:tcPr>
          <w:p w:rsidR="00F80867" w:rsidRPr="007E70C2" w:rsidRDefault="00F80867" w:rsidP="00F80867">
            <w:pPr>
              <w:jc w:val="center"/>
              <w:rPr>
                <w:rStyle w:val="ae"/>
              </w:rPr>
            </w:pPr>
            <w:r>
              <w:rPr>
                <w:rStyle w:val="ae"/>
                <w:rFonts w:hint="eastAsia"/>
              </w:rPr>
              <w:t>SC004</w:t>
            </w:r>
          </w:p>
        </w:tc>
        <w:tc>
          <w:tcPr>
            <w:tcW w:w="1420" w:type="dxa"/>
            <w:shd w:val="clear" w:color="auto" w:fill="BFBFBF"/>
          </w:tcPr>
          <w:p w:rsidR="00F80867" w:rsidRPr="005A219F" w:rsidRDefault="00F80867" w:rsidP="00F80867">
            <w:pPr>
              <w:pStyle w:val="af"/>
            </w:pPr>
            <w:r>
              <w:rPr>
                <w:rFonts w:hint="eastAsia"/>
              </w:rPr>
              <w:t>화면 명</w:t>
            </w:r>
          </w:p>
        </w:tc>
        <w:tc>
          <w:tcPr>
            <w:tcW w:w="3155" w:type="dxa"/>
          </w:tcPr>
          <w:p w:rsidR="00F80867" w:rsidRPr="007E70C2" w:rsidRDefault="00F80867" w:rsidP="00F80867">
            <w:pPr>
              <w:jc w:val="center"/>
              <w:rPr>
                <w:rStyle w:val="ae"/>
              </w:rPr>
            </w:pPr>
            <w:r>
              <w:rPr>
                <w:rStyle w:val="ae"/>
                <w:rFonts w:hint="eastAsia"/>
              </w:rPr>
              <w:t xml:space="preserve">To do </w:t>
            </w:r>
            <w:r>
              <w:rPr>
                <w:rStyle w:val="ae"/>
                <w:rFonts w:hint="eastAsia"/>
              </w:rPr>
              <w:t>항목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등록</w:t>
            </w:r>
          </w:p>
        </w:tc>
      </w:tr>
      <w:tr w:rsidR="00F80867" w:rsidRPr="00D54A11" w:rsidTr="00F80867">
        <w:trPr>
          <w:trHeight w:val="6505"/>
        </w:trPr>
        <w:tc>
          <w:tcPr>
            <w:tcW w:w="1525" w:type="dxa"/>
            <w:shd w:val="clear" w:color="auto" w:fill="CCCCCC"/>
            <w:vAlign w:val="center"/>
          </w:tcPr>
          <w:p w:rsidR="00F80867" w:rsidRPr="00D54A11" w:rsidRDefault="00F80867" w:rsidP="00F80867">
            <w:pPr>
              <w:pStyle w:val="af"/>
            </w:pPr>
            <w:r>
              <w:rPr>
                <w:rFonts w:hint="eastAsia"/>
              </w:rPr>
              <w:t>화면</w:t>
            </w:r>
          </w:p>
        </w:tc>
        <w:tc>
          <w:tcPr>
            <w:tcW w:w="6862" w:type="dxa"/>
            <w:gridSpan w:val="3"/>
            <w:vAlign w:val="center"/>
          </w:tcPr>
          <w:p w:rsidR="00F80867" w:rsidRPr="007E70C2" w:rsidRDefault="00F80867" w:rsidP="00F80867">
            <w:pPr>
              <w:jc w:val="center"/>
              <w:rPr>
                <w:rStyle w:val="ae"/>
              </w:rPr>
            </w:pPr>
            <w:r>
              <w:rPr>
                <w:noProof/>
                <w:color w:val="C00000"/>
              </w:rPr>
              <w:drawing>
                <wp:inline distT="0" distB="0" distL="0" distR="0" wp14:anchorId="6E3A24D2" wp14:editId="47A38A51">
                  <wp:extent cx="2545080" cy="4579620"/>
                  <wp:effectExtent l="0" t="0" r="7620" b="0"/>
                  <wp:docPr id="42" name="그림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K-005.png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5080" cy="4579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0867" w:rsidRPr="00D54A11" w:rsidTr="00F80867">
        <w:trPr>
          <w:trHeight w:val="368"/>
        </w:trPr>
        <w:tc>
          <w:tcPr>
            <w:tcW w:w="1525" w:type="dxa"/>
            <w:shd w:val="clear" w:color="auto" w:fill="CCCCCC"/>
            <w:vAlign w:val="center"/>
          </w:tcPr>
          <w:p w:rsidR="00F80867" w:rsidRPr="00D54A11" w:rsidRDefault="00F80867" w:rsidP="00F80867">
            <w:pPr>
              <w:pStyle w:val="af"/>
            </w:pPr>
            <w:r>
              <w:rPr>
                <w:rFonts w:hint="eastAsia"/>
              </w:rPr>
              <w:t>요구사항</w:t>
            </w:r>
          </w:p>
        </w:tc>
        <w:tc>
          <w:tcPr>
            <w:tcW w:w="6862" w:type="dxa"/>
            <w:gridSpan w:val="3"/>
          </w:tcPr>
          <w:p w:rsidR="00F80867" w:rsidRPr="007E70C2" w:rsidRDefault="00F80867" w:rsidP="00F80867">
            <w:pPr>
              <w:numPr>
                <w:ilvl w:val="0"/>
                <w:numId w:val="23"/>
              </w:numPr>
              <w:ind w:left="282" w:hanging="142"/>
              <w:jc w:val="center"/>
              <w:rPr>
                <w:rStyle w:val="ae"/>
              </w:rPr>
            </w:pPr>
            <w:r>
              <w:rPr>
                <w:rStyle w:val="ae"/>
                <w:rFonts w:hint="eastAsia"/>
              </w:rPr>
              <w:t xml:space="preserve">(To do </w:t>
            </w:r>
            <w:r>
              <w:rPr>
                <w:rStyle w:val="ae"/>
                <w:rFonts w:hint="eastAsia"/>
              </w:rPr>
              <w:t>항목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명</w:t>
            </w:r>
            <w:r>
              <w:rPr>
                <w:rStyle w:val="ae"/>
                <w:rFonts w:hint="eastAsia"/>
              </w:rPr>
              <w:t>,</w:t>
            </w:r>
            <w:r>
              <w:rPr>
                <w:rStyle w:val="ae"/>
              </w:rPr>
              <w:t xml:space="preserve"> </w:t>
            </w:r>
            <w:r>
              <w:rPr>
                <w:rStyle w:val="ae"/>
                <w:rFonts w:hint="eastAsia"/>
              </w:rPr>
              <w:t>마감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기한</w:t>
            </w:r>
            <w:r>
              <w:rPr>
                <w:rStyle w:val="ae"/>
                <w:rFonts w:hint="eastAsia"/>
              </w:rPr>
              <w:t>,</w:t>
            </w:r>
            <w:r>
              <w:rPr>
                <w:rStyle w:val="ae"/>
              </w:rPr>
              <w:t xml:space="preserve"> </w:t>
            </w:r>
            <w:r>
              <w:rPr>
                <w:rStyle w:val="ae"/>
                <w:rFonts w:hint="eastAsia"/>
              </w:rPr>
              <w:t>실제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마감일</w:t>
            </w:r>
            <w:r>
              <w:rPr>
                <w:rStyle w:val="ae"/>
                <w:rFonts w:hint="eastAsia"/>
              </w:rPr>
              <w:t>,</w:t>
            </w:r>
            <w:r>
              <w:rPr>
                <w:rStyle w:val="ae"/>
              </w:rPr>
              <w:t xml:space="preserve"> </w:t>
            </w:r>
            <w:r>
              <w:rPr>
                <w:rStyle w:val="ae"/>
                <w:rFonts w:hint="eastAsia"/>
              </w:rPr>
              <w:t>완료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여부</w:t>
            </w:r>
            <w:r>
              <w:rPr>
                <w:rStyle w:val="ae"/>
                <w:rFonts w:hint="eastAsia"/>
              </w:rPr>
              <w:t>,</w:t>
            </w:r>
            <w:r>
              <w:rPr>
                <w:rStyle w:val="ae"/>
              </w:rPr>
              <w:t xml:space="preserve"> </w:t>
            </w:r>
            <w:r>
              <w:rPr>
                <w:rStyle w:val="ae"/>
                <w:rFonts w:hint="eastAsia"/>
              </w:rPr>
              <w:t>중요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여부</w:t>
            </w:r>
            <w:r>
              <w:rPr>
                <w:rStyle w:val="ae"/>
                <w:rFonts w:hint="eastAsia"/>
              </w:rPr>
              <w:t>)</w:t>
            </w:r>
            <w:r>
              <w:rPr>
                <w:rStyle w:val="ae"/>
              </w:rPr>
              <w:t xml:space="preserve"> </w:t>
            </w:r>
            <w:r>
              <w:rPr>
                <w:rStyle w:val="ae"/>
                <w:rFonts w:hint="eastAsia"/>
              </w:rPr>
              <w:t>필수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항목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미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입력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시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빨간색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테두리로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표시</w:t>
            </w:r>
          </w:p>
        </w:tc>
      </w:tr>
    </w:tbl>
    <w:p w:rsidR="00F80867" w:rsidRPr="003C1E0F" w:rsidRDefault="00F80867" w:rsidP="00F80867">
      <w:pPr>
        <w:jc w:val="center"/>
      </w:pPr>
    </w:p>
    <w:p w:rsidR="00F80867" w:rsidRPr="00F80867" w:rsidRDefault="00F80867" w:rsidP="00F80867">
      <w:pPr>
        <w:widowControl/>
        <w:wordWrap/>
        <w:autoSpaceDE/>
        <w:autoSpaceDN/>
        <w:jc w:val="left"/>
      </w:pPr>
      <w:r>
        <w:br w:type="page"/>
      </w:r>
    </w:p>
    <w:p w:rsidR="00F80867" w:rsidRDefault="00F80867" w:rsidP="00DF0199">
      <w:pPr>
        <w:pStyle w:val="4"/>
      </w:pPr>
      <w:r>
        <w:rPr>
          <w:rFonts w:hint="eastAsia"/>
        </w:rPr>
        <w:lastRenderedPageBreak/>
        <w:t>SC005</w:t>
      </w:r>
    </w:p>
    <w:p w:rsidR="00F80867" w:rsidRPr="008843DE" w:rsidRDefault="00F80867" w:rsidP="00F80867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08"/>
        <w:gridCol w:w="2276"/>
        <w:gridCol w:w="1411"/>
        <w:gridCol w:w="3121"/>
      </w:tblGrid>
      <w:tr w:rsidR="00F80867" w:rsidRPr="00D54A11" w:rsidTr="00F80867">
        <w:trPr>
          <w:trHeight w:val="354"/>
        </w:trPr>
        <w:tc>
          <w:tcPr>
            <w:tcW w:w="1525" w:type="dxa"/>
            <w:shd w:val="clear" w:color="auto" w:fill="CCCCCC"/>
            <w:vAlign w:val="center"/>
          </w:tcPr>
          <w:p w:rsidR="00F80867" w:rsidRPr="00D54A11" w:rsidRDefault="00F80867" w:rsidP="00F80867">
            <w:pPr>
              <w:pStyle w:val="af"/>
            </w:pPr>
            <w:r>
              <w:rPr>
                <w:rFonts w:hint="eastAsia"/>
              </w:rPr>
              <w:t xml:space="preserve">화면 </w:t>
            </w:r>
            <w:r>
              <w:t>ID</w:t>
            </w:r>
          </w:p>
        </w:tc>
        <w:tc>
          <w:tcPr>
            <w:tcW w:w="2286" w:type="dxa"/>
          </w:tcPr>
          <w:p w:rsidR="00F80867" w:rsidRPr="007E70C2" w:rsidRDefault="00F80867" w:rsidP="00F80867">
            <w:pPr>
              <w:jc w:val="center"/>
              <w:rPr>
                <w:rStyle w:val="ae"/>
              </w:rPr>
            </w:pPr>
            <w:r>
              <w:rPr>
                <w:rStyle w:val="ae"/>
                <w:rFonts w:hint="eastAsia"/>
              </w:rPr>
              <w:t>SC005</w:t>
            </w:r>
          </w:p>
        </w:tc>
        <w:tc>
          <w:tcPr>
            <w:tcW w:w="1420" w:type="dxa"/>
            <w:shd w:val="clear" w:color="auto" w:fill="BFBFBF"/>
          </w:tcPr>
          <w:p w:rsidR="00F80867" w:rsidRPr="005A219F" w:rsidRDefault="00F80867" w:rsidP="00F80867">
            <w:pPr>
              <w:pStyle w:val="af"/>
            </w:pPr>
            <w:r>
              <w:rPr>
                <w:rFonts w:hint="eastAsia"/>
              </w:rPr>
              <w:t>화면 명</w:t>
            </w:r>
          </w:p>
        </w:tc>
        <w:tc>
          <w:tcPr>
            <w:tcW w:w="3155" w:type="dxa"/>
          </w:tcPr>
          <w:p w:rsidR="00F80867" w:rsidRPr="007E70C2" w:rsidRDefault="00F80867" w:rsidP="00F80867">
            <w:pPr>
              <w:jc w:val="center"/>
              <w:rPr>
                <w:rStyle w:val="ae"/>
              </w:rPr>
            </w:pPr>
            <w:r>
              <w:rPr>
                <w:rStyle w:val="ae"/>
                <w:rFonts w:hint="eastAsia"/>
              </w:rPr>
              <w:t>중요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표시</w:t>
            </w:r>
          </w:p>
        </w:tc>
      </w:tr>
      <w:tr w:rsidR="00F80867" w:rsidRPr="00D54A11" w:rsidTr="00F80867">
        <w:trPr>
          <w:trHeight w:val="6505"/>
        </w:trPr>
        <w:tc>
          <w:tcPr>
            <w:tcW w:w="1525" w:type="dxa"/>
            <w:shd w:val="clear" w:color="auto" w:fill="CCCCCC"/>
            <w:vAlign w:val="center"/>
          </w:tcPr>
          <w:p w:rsidR="00F80867" w:rsidRPr="00D54A11" w:rsidRDefault="00F80867" w:rsidP="00F80867">
            <w:pPr>
              <w:pStyle w:val="af"/>
            </w:pPr>
            <w:r>
              <w:rPr>
                <w:rFonts w:hint="eastAsia"/>
              </w:rPr>
              <w:t>화면</w:t>
            </w:r>
          </w:p>
        </w:tc>
        <w:tc>
          <w:tcPr>
            <w:tcW w:w="6862" w:type="dxa"/>
            <w:gridSpan w:val="3"/>
            <w:vAlign w:val="center"/>
          </w:tcPr>
          <w:p w:rsidR="00F80867" w:rsidRPr="007E70C2" w:rsidRDefault="00F80867" w:rsidP="00F80867">
            <w:pPr>
              <w:jc w:val="center"/>
              <w:rPr>
                <w:rStyle w:val="ae"/>
              </w:rPr>
            </w:pPr>
            <w:r>
              <w:rPr>
                <w:noProof/>
                <w:color w:val="C00000"/>
              </w:rPr>
              <w:drawing>
                <wp:inline distT="0" distB="0" distL="0" distR="0" wp14:anchorId="4DF48817" wp14:editId="3915BFF5">
                  <wp:extent cx="2056964" cy="3572933"/>
                  <wp:effectExtent l="0" t="0" r="635" b="8890"/>
                  <wp:docPr id="45" name="그림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K-011.png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5124" cy="35871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color w:val="C00000"/>
              </w:rPr>
              <w:drawing>
                <wp:inline distT="0" distB="0" distL="0" distR="0" wp14:anchorId="1271FF89" wp14:editId="3A64E2F7">
                  <wp:extent cx="1974099" cy="3429000"/>
                  <wp:effectExtent l="0" t="0" r="7620" b="0"/>
                  <wp:docPr id="46" name="그림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K-012.png"/>
                          <pic:cNvPicPr/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1007" cy="34409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0867" w:rsidRPr="00D54A11" w:rsidTr="00F80867">
        <w:trPr>
          <w:trHeight w:val="368"/>
        </w:trPr>
        <w:tc>
          <w:tcPr>
            <w:tcW w:w="1525" w:type="dxa"/>
            <w:shd w:val="clear" w:color="auto" w:fill="CCCCCC"/>
            <w:vAlign w:val="center"/>
          </w:tcPr>
          <w:p w:rsidR="00F80867" w:rsidRPr="00D54A11" w:rsidRDefault="00F80867" w:rsidP="00F80867">
            <w:pPr>
              <w:pStyle w:val="af"/>
            </w:pPr>
            <w:r>
              <w:rPr>
                <w:rFonts w:hint="eastAsia"/>
              </w:rPr>
              <w:t>요구사항</w:t>
            </w:r>
          </w:p>
        </w:tc>
        <w:tc>
          <w:tcPr>
            <w:tcW w:w="6862" w:type="dxa"/>
            <w:gridSpan w:val="3"/>
          </w:tcPr>
          <w:p w:rsidR="00F80867" w:rsidRDefault="00F80867" w:rsidP="00F80867">
            <w:pPr>
              <w:numPr>
                <w:ilvl w:val="0"/>
                <w:numId w:val="23"/>
              </w:numPr>
              <w:ind w:left="282" w:hanging="142"/>
              <w:jc w:val="center"/>
              <w:rPr>
                <w:rStyle w:val="ae"/>
              </w:rPr>
            </w:pPr>
            <w:r>
              <w:rPr>
                <w:rStyle w:val="ae"/>
                <w:rFonts w:hint="eastAsia"/>
              </w:rPr>
              <w:t>항</w:t>
            </w:r>
            <w:r>
              <w:rPr>
                <w:rStyle w:val="ae"/>
              </w:rPr>
              <w:t>목을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밀</w:t>
            </w:r>
            <w:r>
              <w:rPr>
                <w:rStyle w:val="ae"/>
              </w:rPr>
              <w:t>면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중</w:t>
            </w:r>
            <w:r>
              <w:rPr>
                <w:rStyle w:val="ae"/>
              </w:rPr>
              <w:t>요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체</w:t>
            </w:r>
            <w:r>
              <w:rPr>
                <w:rStyle w:val="ae"/>
              </w:rPr>
              <w:t>크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기</w:t>
            </w:r>
            <w:r>
              <w:rPr>
                <w:rStyle w:val="ae"/>
              </w:rPr>
              <w:t>능</w:t>
            </w:r>
            <w:r>
              <w:rPr>
                <w:rStyle w:val="ae"/>
                <w:rFonts w:hint="eastAsia"/>
              </w:rPr>
              <w:t>이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나</w:t>
            </w:r>
            <w:r>
              <w:rPr>
                <w:rStyle w:val="ae"/>
              </w:rPr>
              <w:t>온다</w:t>
            </w:r>
            <w:r>
              <w:rPr>
                <w:rStyle w:val="ae"/>
                <w:rFonts w:hint="eastAsia"/>
              </w:rPr>
              <w:t>.</w:t>
            </w:r>
          </w:p>
          <w:p w:rsidR="00F80867" w:rsidRPr="007E70C2" w:rsidRDefault="00F80867" w:rsidP="00F80867">
            <w:pPr>
              <w:numPr>
                <w:ilvl w:val="0"/>
                <w:numId w:val="23"/>
              </w:numPr>
              <w:ind w:left="282" w:hanging="142"/>
              <w:jc w:val="center"/>
              <w:rPr>
                <w:rStyle w:val="ae"/>
              </w:rPr>
            </w:pPr>
            <w:r>
              <w:rPr>
                <w:rStyle w:val="ae"/>
                <w:rFonts w:hint="eastAsia"/>
              </w:rPr>
              <w:t>기</w:t>
            </w:r>
            <w:r>
              <w:rPr>
                <w:rStyle w:val="ae"/>
              </w:rPr>
              <w:t>능이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활</w:t>
            </w:r>
            <w:r>
              <w:rPr>
                <w:rStyle w:val="ae"/>
              </w:rPr>
              <w:t>성화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되</w:t>
            </w:r>
            <w:r>
              <w:rPr>
                <w:rStyle w:val="ae"/>
              </w:rPr>
              <w:t>면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해</w:t>
            </w:r>
            <w:r>
              <w:rPr>
                <w:rStyle w:val="ae"/>
              </w:rPr>
              <w:t>당항목을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</w:rPr>
              <w:t>색으로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칠</w:t>
            </w:r>
            <w:r>
              <w:rPr>
                <w:rStyle w:val="ae"/>
              </w:rPr>
              <w:t>해서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보</w:t>
            </w:r>
            <w:r>
              <w:rPr>
                <w:rStyle w:val="ae"/>
              </w:rPr>
              <w:t>여준다</w:t>
            </w:r>
            <w:r>
              <w:rPr>
                <w:rStyle w:val="ae"/>
                <w:rFonts w:hint="eastAsia"/>
              </w:rPr>
              <w:t>.</w:t>
            </w:r>
          </w:p>
        </w:tc>
      </w:tr>
    </w:tbl>
    <w:p w:rsidR="00F80867" w:rsidRPr="003C1E0F" w:rsidRDefault="00F80867" w:rsidP="00F80867">
      <w:pPr>
        <w:jc w:val="center"/>
      </w:pPr>
    </w:p>
    <w:p w:rsidR="00F80867" w:rsidRPr="00F80867" w:rsidRDefault="00F80867" w:rsidP="00F80867">
      <w:pPr>
        <w:widowControl/>
        <w:wordWrap/>
        <w:autoSpaceDE/>
        <w:autoSpaceDN/>
        <w:jc w:val="left"/>
      </w:pPr>
      <w:r>
        <w:br w:type="page"/>
      </w:r>
    </w:p>
    <w:p w:rsidR="00F80867" w:rsidRDefault="00F80867" w:rsidP="00DF0199">
      <w:pPr>
        <w:pStyle w:val="4"/>
      </w:pPr>
      <w:r>
        <w:rPr>
          <w:rFonts w:hint="eastAsia"/>
        </w:rPr>
        <w:lastRenderedPageBreak/>
        <w:t>SC006</w:t>
      </w:r>
    </w:p>
    <w:p w:rsidR="00F80867" w:rsidRPr="008843DE" w:rsidRDefault="00F80867" w:rsidP="00F80867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03"/>
        <w:gridCol w:w="2282"/>
        <w:gridCol w:w="1413"/>
        <w:gridCol w:w="3118"/>
      </w:tblGrid>
      <w:tr w:rsidR="00F80867" w:rsidRPr="00D54A11" w:rsidTr="00F80867">
        <w:trPr>
          <w:trHeight w:val="354"/>
        </w:trPr>
        <w:tc>
          <w:tcPr>
            <w:tcW w:w="1525" w:type="dxa"/>
            <w:shd w:val="clear" w:color="auto" w:fill="CCCCCC"/>
            <w:vAlign w:val="center"/>
          </w:tcPr>
          <w:p w:rsidR="00F80867" w:rsidRPr="00D54A11" w:rsidRDefault="00F80867" w:rsidP="00F80867">
            <w:pPr>
              <w:pStyle w:val="af"/>
            </w:pPr>
            <w:r>
              <w:rPr>
                <w:rFonts w:hint="eastAsia"/>
              </w:rPr>
              <w:t xml:space="preserve">화면 </w:t>
            </w:r>
            <w:r>
              <w:t>ID</w:t>
            </w:r>
          </w:p>
        </w:tc>
        <w:tc>
          <w:tcPr>
            <w:tcW w:w="2286" w:type="dxa"/>
          </w:tcPr>
          <w:p w:rsidR="00F80867" w:rsidRPr="007E70C2" w:rsidRDefault="00F80867" w:rsidP="00F80867">
            <w:pPr>
              <w:jc w:val="center"/>
              <w:rPr>
                <w:rStyle w:val="ae"/>
              </w:rPr>
            </w:pPr>
            <w:r>
              <w:rPr>
                <w:rStyle w:val="ae"/>
                <w:rFonts w:hint="eastAsia"/>
              </w:rPr>
              <w:t>SC006</w:t>
            </w:r>
          </w:p>
        </w:tc>
        <w:tc>
          <w:tcPr>
            <w:tcW w:w="1420" w:type="dxa"/>
            <w:shd w:val="clear" w:color="auto" w:fill="BFBFBF"/>
          </w:tcPr>
          <w:p w:rsidR="00F80867" w:rsidRPr="005A219F" w:rsidRDefault="00F80867" w:rsidP="00F80867">
            <w:pPr>
              <w:pStyle w:val="af"/>
            </w:pPr>
            <w:r>
              <w:rPr>
                <w:rFonts w:hint="eastAsia"/>
              </w:rPr>
              <w:t>화면 명</w:t>
            </w:r>
          </w:p>
        </w:tc>
        <w:tc>
          <w:tcPr>
            <w:tcW w:w="3155" w:type="dxa"/>
          </w:tcPr>
          <w:p w:rsidR="00F80867" w:rsidRPr="007E70C2" w:rsidRDefault="00F80867" w:rsidP="00F80867">
            <w:pPr>
              <w:jc w:val="center"/>
              <w:rPr>
                <w:rStyle w:val="ae"/>
              </w:rPr>
            </w:pPr>
            <w:r>
              <w:rPr>
                <w:rStyle w:val="ae"/>
                <w:rFonts w:hint="eastAsia"/>
              </w:rPr>
              <w:t>항목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정렬</w:t>
            </w:r>
          </w:p>
        </w:tc>
      </w:tr>
      <w:tr w:rsidR="00F80867" w:rsidRPr="00D54A11" w:rsidTr="00F80867">
        <w:trPr>
          <w:trHeight w:val="6505"/>
        </w:trPr>
        <w:tc>
          <w:tcPr>
            <w:tcW w:w="1525" w:type="dxa"/>
            <w:shd w:val="clear" w:color="auto" w:fill="CCCCCC"/>
            <w:vAlign w:val="center"/>
          </w:tcPr>
          <w:p w:rsidR="00F80867" w:rsidRPr="00D54A11" w:rsidRDefault="00F80867" w:rsidP="00F80867">
            <w:pPr>
              <w:pStyle w:val="af"/>
            </w:pPr>
            <w:r>
              <w:rPr>
                <w:rFonts w:hint="eastAsia"/>
              </w:rPr>
              <w:t>화면</w:t>
            </w:r>
          </w:p>
        </w:tc>
        <w:tc>
          <w:tcPr>
            <w:tcW w:w="6862" w:type="dxa"/>
            <w:gridSpan w:val="3"/>
            <w:vAlign w:val="center"/>
          </w:tcPr>
          <w:p w:rsidR="00F80867" w:rsidRPr="007E70C2" w:rsidRDefault="00F80867" w:rsidP="00F80867">
            <w:pPr>
              <w:jc w:val="center"/>
              <w:rPr>
                <w:rStyle w:val="ae"/>
              </w:rPr>
            </w:pPr>
            <w:r>
              <w:rPr>
                <w:noProof/>
                <w:color w:val="C00000"/>
              </w:rPr>
              <w:drawing>
                <wp:inline distT="0" distB="0" distL="0" distR="0" wp14:anchorId="43E9E3C3" wp14:editId="7ED390B8">
                  <wp:extent cx="2636520" cy="4579620"/>
                  <wp:effectExtent l="0" t="0" r="0" b="0"/>
                  <wp:docPr id="49" name="그림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K-014.png"/>
                          <pic:cNvPicPr/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6520" cy="4579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0867" w:rsidRPr="00D54A11" w:rsidTr="00F80867">
        <w:trPr>
          <w:trHeight w:val="368"/>
        </w:trPr>
        <w:tc>
          <w:tcPr>
            <w:tcW w:w="1525" w:type="dxa"/>
            <w:shd w:val="clear" w:color="auto" w:fill="CCCCCC"/>
            <w:vAlign w:val="center"/>
          </w:tcPr>
          <w:p w:rsidR="00F80867" w:rsidRPr="00D54A11" w:rsidRDefault="00F80867" w:rsidP="00F80867">
            <w:pPr>
              <w:pStyle w:val="af"/>
            </w:pPr>
            <w:r>
              <w:rPr>
                <w:rFonts w:hint="eastAsia"/>
              </w:rPr>
              <w:t>요구사항</w:t>
            </w:r>
          </w:p>
        </w:tc>
        <w:tc>
          <w:tcPr>
            <w:tcW w:w="6862" w:type="dxa"/>
            <w:gridSpan w:val="3"/>
          </w:tcPr>
          <w:p w:rsidR="00F80867" w:rsidRPr="007E70C2" w:rsidRDefault="00F80867" w:rsidP="00F80867">
            <w:pPr>
              <w:numPr>
                <w:ilvl w:val="0"/>
                <w:numId w:val="23"/>
              </w:numPr>
              <w:ind w:left="282" w:hanging="142"/>
              <w:jc w:val="center"/>
              <w:rPr>
                <w:rStyle w:val="ae"/>
              </w:rPr>
            </w:pPr>
            <w:r>
              <w:rPr>
                <w:rStyle w:val="ae"/>
                <w:rFonts w:hint="eastAsia"/>
              </w:rPr>
              <w:t>우측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상단에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노출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되어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버튼으로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정렬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방식을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설정할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수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있다</w:t>
            </w:r>
            <w:r>
              <w:rPr>
                <w:rStyle w:val="ae"/>
                <w:rFonts w:hint="eastAsia"/>
              </w:rPr>
              <w:t>.</w:t>
            </w:r>
          </w:p>
        </w:tc>
      </w:tr>
    </w:tbl>
    <w:p w:rsidR="00F80867" w:rsidRPr="003C1E0F" w:rsidRDefault="00F80867" w:rsidP="00F80867">
      <w:pPr>
        <w:jc w:val="center"/>
      </w:pPr>
    </w:p>
    <w:p w:rsidR="00F80867" w:rsidRPr="00F80867" w:rsidRDefault="00F80867" w:rsidP="00F80867">
      <w:pPr>
        <w:widowControl/>
        <w:wordWrap/>
        <w:autoSpaceDE/>
        <w:autoSpaceDN/>
        <w:jc w:val="left"/>
      </w:pPr>
      <w:r>
        <w:br w:type="page"/>
      </w:r>
    </w:p>
    <w:p w:rsidR="00F80867" w:rsidRDefault="00F80867" w:rsidP="00DF0199">
      <w:pPr>
        <w:pStyle w:val="4"/>
      </w:pPr>
      <w:r>
        <w:lastRenderedPageBreak/>
        <w:t>SC007</w:t>
      </w:r>
    </w:p>
    <w:p w:rsidR="00F80867" w:rsidRPr="008843DE" w:rsidRDefault="00F80867" w:rsidP="00F80867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08"/>
        <w:gridCol w:w="2276"/>
        <w:gridCol w:w="1411"/>
        <w:gridCol w:w="3121"/>
      </w:tblGrid>
      <w:tr w:rsidR="00F80867" w:rsidRPr="00D54A11" w:rsidTr="00F80867">
        <w:trPr>
          <w:trHeight w:val="354"/>
        </w:trPr>
        <w:tc>
          <w:tcPr>
            <w:tcW w:w="1525" w:type="dxa"/>
            <w:shd w:val="clear" w:color="auto" w:fill="CCCCCC"/>
            <w:vAlign w:val="center"/>
          </w:tcPr>
          <w:p w:rsidR="00F80867" w:rsidRPr="00D54A11" w:rsidRDefault="00F80867" w:rsidP="00F80867">
            <w:pPr>
              <w:pStyle w:val="af"/>
            </w:pPr>
            <w:r>
              <w:rPr>
                <w:rFonts w:hint="eastAsia"/>
              </w:rPr>
              <w:t xml:space="preserve">화면 </w:t>
            </w:r>
            <w:r>
              <w:t>ID</w:t>
            </w:r>
          </w:p>
        </w:tc>
        <w:tc>
          <w:tcPr>
            <w:tcW w:w="2286" w:type="dxa"/>
          </w:tcPr>
          <w:p w:rsidR="00F80867" w:rsidRPr="007E70C2" w:rsidRDefault="00F80867" w:rsidP="00F80867">
            <w:pPr>
              <w:jc w:val="center"/>
              <w:rPr>
                <w:rStyle w:val="ae"/>
              </w:rPr>
            </w:pPr>
            <w:r>
              <w:rPr>
                <w:rStyle w:val="ae"/>
                <w:rFonts w:hint="eastAsia"/>
              </w:rPr>
              <w:t>SC007</w:t>
            </w:r>
          </w:p>
        </w:tc>
        <w:tc>
          <w:tcPr>
            <w:tcW w:w="1420" w:type="dxa"/>
            <w:shd w:val="clear" w:color="auto" w:fill="BFBFBF"/>
          </w:tcPr>
          <w:p w:rsidR="00F80867" w:rsidRPr="005A219F" w:rsidRDefault="00F80867" w:rsidP="00F80867">
            <w:pPr>
              <w:pStyle w:val="af"/>
            </w:pPr>
            <w:r>
              <w:rPr>
                <w:rFonts w:hint="eastAsia"/>
              </w:rPr>
              <w:t>화면 명</w:t>
            </w:r>
          </w:p>
        </w:tc>
        <w:tc>
          <w:tcPr>
            <w:tcW w:w="3155" w:type="dxa"/>
          </w:tcPr>
          <w:p w:rsidR="00F80867" w:rsidRPr="007E70C2" w:rsidRDefault="00F80867" w:rsidP="00F80867">
            <w:pPr>
              <w:jc w:val="center"/>
              <w:rPr>
                <w:rStyle w:val="ae"/>
              </w:rPr>
            </w:pPr>
            <w:r>
              <w:rPr>
                <w:rStyle w:val="ae"/>
                <w:rFonts w:hint="eastAsia"/>
              </w:rPr>
              <w:t>항목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정렬</w:t>
            </w:r>
          </w:p>
        </w:tc>
      </w:tr>
      <w:tr w:rsidR="00F80867" w:rsidRPr="00D54A11" w:rsidTr="00F80867">
        <w:trPr>
          <w:trHeight w:val="6505"/>
        </w:trPr>
        <w:tc>
          <w:tcPr>
            <w:tcW w:w="1525" w:type="dxa"/>
            <w:shd w:val="clear" w:color="auto" w:fill="CCCCCC"/>
            <w:vAlign w:val="center"/>
          </w:tcPr>
          <w:p w:rsidR="00F80867" w:rsidRPr="00D54A11" w:rsidRDefault="00F80867" w:rsidP="00F80867">
            <w:pPr>
              <w:pStyle w:val="af"/>
            </w:pPr>
            <w:r>
              <w:rPr>
                <w:rFonts w:hint="eastAsia"/>
              </w:rPr>
              <w:t>화면</w:t>
            </w:r>
          </w:p>
        </w:tc>
        <w:tc>
          <w:tcPr>
            <w:tcW w:w="6862" w:type="dxa"/>
            <w:gridSpan w:val="3"/>
            <w:vAlign w:val="center"/>
          </w:tcPr>
          <w:p w:rsidR="00F80867" w:rsidRPr="007E70C2" w:rsidRDefault="00F80867" w:rsidP="00F80867">
            <w:pPr>
              <w:jc w:val="center"/>
              <w:rPr>
                <w:rStyle w:val="ae"/>
              </w:rPr>
            </w:pPr>
            <w:r w:rsidRPr="005C35AE">
              <w:rPr>
                <w:noProof/>
                <w:color w:val="C00000"/>
              </w:rPr>
              <w:drawing>
                <wp:inline distT="0" distB="0" distL="0" distR="0" wp14:anchorId="142458BE" wp14:editId="516D24B9">
                  <wp:extent cx="2085415" cy="3747441"/>
                  <wp:effectExtent l="0" t="0" r="0" b="5715"/>
                  <wp:docPr id="63" name="그림 6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FD2D8B3-12D9-43F3-835D-2ABBBD5267FB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" name="그림 62">
                            <a:extLst>
                              <a:ext uri="{FF2B5EF4-FFF2-40B4-BE49-F238E27FC236}">
                                <a16:creationId xmlns:a16="http://schemas.microsoft.com/office/drawing/2014/main" id="{3FD2D8B3-12D9-43F3-835D-2ABBBD5267FB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1643" cy="3758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ae"/>
                <w:noProof/>
              </w:rPr>
              <w:drawing>
                <wp:inline distT="0" distB="0" distL="0" distR="0" wp14:anchorId="6326B3C8" wp14:editId="5ECBF30B">
                  <wp:extent cx="2075750" cy="3737846"/>
                  <wp:effectExtent l="0" t="0" r="1270" b="0"/>
                  <wp:docPr id="201" name="그림 2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1640" cy="37664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0867" w:rsidRPr="00D54A11" w:rsidTr="00F80867">
        <w:trPr>
          <w:trHeight w:val="368"/>
        </w:trPr>
        <w:tc>
          <w:tcPr>
            <w:tcW w:w="1525" w:type="dxa"/>
            <w:shd w:val="clear" w:color="auto" w:fill="CCCCCC"/>
            <w:vAlign w:val="center"/>
          </w:tcPr>
          <w:p w:rsidR="00F80867" w:rsidRPr="00D54A11" w:rsidRDefault="00F80867" w:rsidP="00F80867">
            <w:pPr>
              <w:pStyle w:val="af"/>
            </w:pPr>
            <w:r>
              <w:rPr>
                <w:rFonts w:hint="eastAsia"/>
              </w:rPr>
              <w:t>요구사항</w:t>
            </w:r>
          </w:p>
        </w:tc>
        <w:tc>
          <w:tcPr>
            <w:tcW w:w="6862" w:type="dxa"/>
            <w:gridSpan w:val="3"/>
          </w:tcPr>
          <w:p w:rsidR="00F80867" w:rsidRPr="007E70C2" w:rsidRDefault="00F80867" w:rsidP="00F80867">
            <w:pPr>
              <w:numPr>
                <w:ilvl w:val="0"/>
                <w:numId w:val="23"/>
              </w:numPr>
              <w:ind w:left="282" w:hanging="142"/>
              <w:jc w:val="center"/>
              <w:rPr>
                <w:rStyle w:val="ae"/>
              </w:rPr>
            </w:pPr>
            <w:r>
              <w:rPr>
                <w:rStyle w:val="ae"/>
                <w:rFonts w:hint="eastAsia"/>
              </w:rPr>
              <w:t>우측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하단의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기타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버튼에서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숨김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관리를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선택하면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나타나는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화면</w:t>
            </w:r>
            <w:r>
              <w:rPr>
                <w:rStyle w:val="ae"/>
                <w:rFonts w:hint="eastAsia"/>
              </w:rPr>
              <w:t>.</w:t>
            </w:r>
          </w:p>
        </w:tc>
      </w:tr>
    </w:tbl>
    <w:p w:rsidR="00F80867" w:rsidRPr="003C1E0F" w:rsidRDefault="00F80867" w:rsidP="00F80867">
      <w:pPr>
        <w:jc w:val="center"/>
      </w:pPr>
    </w:p>
    <w:p w:rsidR="00F80867" w:rsidRPr="00F80867" w:rsidRDefault="00F80867" w:rsidP="00F80867"/>
    <w:p w:rsidR="00F80867" w:rsidRDefault="00F80867" w:rsidP="00F80867">
      <w:pPr>
        <w:jc w:val="center"/>
      </w:pPr>
    </w:p>
    <w:p w:rsidR="004221DF" w:rsidRDefault="004221DF" w:rsidP="004221DF">
      <w:r>
        <w:br w:type="page"/>
      </w:r>
      <w:bookmarkStart w:id="27" w:name="_Toc287096159"/>
    </w:p>
    <w:p w:rsidR="000578B6" w:rsidRDefault="000578B6" w:rsidP="004221DF">
      <w:pPr>
        <w:pStyle w:val="1"/>
      </w:pPr>
      <w:bookmarkStart w:id="28" w:name="_Toc287096163"/>
      <w:bookmarkStart w:id="29" w:name="_Toc499986715"/>
      <w:bookmarkEnd w:id="27"/>
      <w:r>
        <w:rPr>
          <w:rFonts w:hint="eastAsia"/>
        </w:rPr>
        <w:lastRenderedPageBreak/>
        <w:t>비기능 요구사항</w:t>
      </w:r>
      <w:bookmarkEnd w:id="28"/>
      <w:bookmarkEnd w:id="29"/>
    </w:p>
    <w:p w:rsidR="000572A8" w:rsidRDefault="000572A8" w:rsidP="000578B6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95"/>
        <w:gridCol w:w="5921"/>
      </w:tblGrid>
      <w:tr w:rsidR="000578B6" w:rsidRPr="00D54A11" w:rsidTr="00F80867">
        <w:tc>
          <w:tcPr>
            <w:tcW w:w="2395" w:type="dxa"/>
            <w:shd w:val="clear" w:color="auto" w:fill="CCCCCC"/>
          </w:tcPr>
          <w:p w:rsidR="000578B6" w:rsidRPr="00D54A11" w:rsidRDefault="000578B6" w:rsidP="005A4497">
            <w:pPr>
              <w:pStyle w:val="af"/>
            </w:pPr>
            <w:r w:rsidRPr="00D54A11">
              <w:rPr>
                <w:rFonts w:hint="eastAsia"/>
              </w:rPr>
              <w:t>요구항목</w:t>
            </w:r>
          </w:p>
        </w:tc>
        <w:tc>
          <w:tcPr>
            <w:tcW w:w="5921" w:type="dxa"/>
            <w:shd w:val="clear" w:color="auto" w:fill="CCCCCC"/>
          </w:tcPr>
          <w:p w:rsidR="000578B6" w:rsidRPr="00D54A11" w:rsidRDefault="000578B6" w:rsidP="005A4497">
            <w:pPr>
              <w:pStyle w:val="af"/>
            </w:pPr>
            <w:r w:rsidRPr="00D54A11">
              <w:rPr>
                <w:rFonts w:hint="eastAsia"/>
              </w:rPr>
              <w:t>설명</w:t>
            </w:r>
          </w:p>
        </w:tc>
      </w:tr>
      <w:tr w:rsidR="00F80867" w:rsidRPr="00D54A11" w:rsidTr="00F80867">
        <w:tc>
          <w:tcPr>
            <w:tcW w:w="2395" w:type="dxa"/>
          </w:tcPr>
          <w:p w:rsidR="00F80867" w:rsidRPr="00D54A11" w:rsidRDefault="00F80867" w:rsidP="00F80867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UI</w:t>
            </w:r>
          </w:p>
        </w:tc>
        <w:tc>
          <w:tcPr>
            <w:tcW w:w="5921" w:type="dxa"/>
          </w:tcPr>
          <w:p w:rsidR="00F80867" w:rsidRPr="00BA2195" w:rsidRDefault="00F80867" w:rsidP="00F80867">
            <w:pPr>
              <w:jc w:val="center"/>
            </w:pPr>
            <w:r>
              <w:rPr>
                <w:rFonts w:hint="eastAsia"/>
              </w:rPr>
              <w:t>깔끔하고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단정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</w:t>
            </w:r>
            <w:r>
              <w:rPr>
                <w:rFonts w:hint="eastAsia"/>
              </w:rPr>
              <w:t xml:space="preserve"> </w:t>
            </w:r>
            <w:r>
              <w:t>UI</w:t>
            </w:r>
            <w:r>
              <w:rPr>
                <w:rFonts w:hint="eastAsia"/>
              </w:rPr>
              <w:t>선호</w:t>
            </w:r>
            <w:r>
              <w:rPr>
                <w:rFonts w:hint="eastAsia"/>
              </w:rPr>
              <w:t>.</w:t>
            </w:r>
          </w:p>
        </w:tc>
      </w:tr>
      <w:tr w:rsidR="00F80867" w:rsidRPr="00D54A11" w:rsidTr="00F80867">
        <w:tc>
          <w:tcPr>
            <w:tcW w:w="2395" w:type="dxa"/>
          </w:tcPr>
          <w:p w:rsidR="00F80867" w:rsidRPr="00D54A11" w:rsidRDefault="00F80867" w:rsidP="00F80867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보안</w:t>
            </w:r>
          </w:p>
        </w:tc>
        <w:tc>
          <w:tcPr>
            <w:tcW w:w="5921" w:type="dxa"/>
          </w:tcPr>
          <w:p w:rsidR="00F80867" w:rsidRPr="00BA2195" w:rsidRDefault="00F80867" w:rsidP="00F80867">
            <w:pPr>
              <w:jc w:val="center"/>
            </w:pPr>
            <w:r>
              <w:rPr>
                <w:rFonts w:hint="eastAsia"/>
              </w:rPr>
              <w:t>서버와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연동되는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로그인</w:t>
            </w:r>
          </w:p>
        </w:tc>
      </w:tr>
      <w:tr w:rsidR="00F80867" w:rsidRPr="00D54A11" w:rsidTr="00F80867">
        <w:tc>
          <w:tcPr>
            <w:tcW w:w="2395" w:type="dxa"/>
          </w:tcPr>
          <w:p w:rsidR="00F80867" w:rsidRPr="00950BD8" w:rsidRDefault="00F80867" w:rsidP="00F80867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편의성</w:t>
            </w:r>
          </w:p>
        </w:tc>
        <w:tc>
          <w:tcPr>
            <w:tcW w:w="5921" w:type="dxa"/>
          </w:tcPr>
          <w:p w:rsidR="00F80867" w:rsidRPr="00BA2195" w:rsidRDefault="00F80867" w:rsidP="00F80867">
            <w:pPr>
              <w:jc w:val="center"/>
            </w:pPr>
            <w:r>
              <w:rPr>
                <w:rFonts w:hint="eastAsia"/>
              </w:rPr>
              <w:t>다른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기기에서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로그인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서버로부터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기존의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정보를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불러와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수정</w:t>
            </w:r>
            <w:r>
              <w:rPr>
                <w:rFonts w:hint="eastAsia"/>
              </w:rPr>
              <w:t>.</w:t>
            </w:r>
          </w:p>
        </w:tc>
      </w:tr>
      <w:tr w:rsidR="00F80867" w:rsidRPr="00D54A11" w:rsidTr="00F80867">
        <w:tc>
          <w:tcPr>
            <w:tcW w:w="2395" w:type="dxa"/>
          </w:tcPr>
          <w:p w:rsidR="00F80867" w:rsidRPr="00D54A11" w:rsidRDefault="00F80867" w:rsidP="00F80867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5921" w:type="dxa"/>
          </w:tcPr>
          <w:p w:rsidR="00F80867" w:rsidRPr="00BA2195" w:rsidRDefault="00F80867" w:rsidP="00F80867">
            <w:pPr>
              <w:jc w:val="center"/>
            </w:pPr>
          </w:p>
        </w:tc>
      </w:tr>
      <w:tr w:rsidR="000578B6" w:rsidRPr="00D54A11" w:rsidTr="00F80867">
        <w:tc>
          <w:tcPr>
            <w:tcW w:w="2395" w:type="dxa"/>
          </w:tcPr>
          <w:p w:rsidR="000578B6" w:rsidRPr="00D54A11" w:rsidRDefault="000578B6" w:rsidP="00D54A1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5921" w:type="dxa"/>
          </w:tcPr>
          <w:p w:rsidR="000578B6" w:rsidRPr="00BA2195" w:rsidRDefault="000578B6" w:rsidP="00342162"/>
        </w:tc>
      </w:tr>
      <w:tr w:rsidR="000578B6" w:rsidRPr="00D54A11" w:rsidTr="00F80867">
        <w:tc>
          <w:tcPr>
            <w:tcW w:w="2395" w:type="dxa"/>
          </w:tcPr>
          <w:p w:rsidR="000578B6" w:rsidRPr="00D54A11" w:rsidRDefault="000578B6" w:rsidP="00D54A1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5921" w:type="dxa"/>
          </w:tcPr>
          <w:p w:rsidR="000578B6" w:rsidRPr="00BA2195" w:rsidRDefault="000578B6" w:rsidP="00342162"/>
        </w:tc>
      </w:tr>
      <w:tr w:rsidR="000578B6" w:rsidRPr="00D54A11" w:rsidTr="00F80867">
        <w:tc>
          <w:tcPr>
            <w:tcW w:w="2395" w:type="dxa"/>
          </w:tcPr>
          <w:p w:rsidR="000578B6" w:rsidRPr="00D54A11" w:rsidRDefault="000578B6" w:rsidP="00D54A1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5921" w:type="dxa"/>
          </w:tcPr>
          <w:p w:rsidR="000578B6" w:rsidRPr="00BA2195" w:rsidRDefault="000578B6" w:rsidP="00342162"/>
        </w:tc>
      </w:tr>
      <w:tr w:rsidR="000578B6" w:rsidRPr="00D54A11" w:rsidTr="00F80867">
        <w:tc>
          <w:tcPr>
            <w:tcW w:w="2395" w:type="dxa"/>
          </w:tcPr>
          <w:p w:rsidR="000578B6" w:rsidRPr="00D54A11" w:rsidRDefault="000578B6" w:rsidP="00D54A1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5921" w:type="dxa"/>
          </w:tcPr>
          <w:p w:rsidR="000578B6" w:rsidRPr="00BA2195" w:rsidRDefault="000578B6" w:rsidP="00342162"/>
        </w:tc>
      </w:tr>
      <w:tr w:rsidR="000578B6" w:rsidRPr="00D54A11" w:rsidTr="00F80867">
        <w:tc>
          <w:tcPr>
            <w:tcW w:w="2395" w:type="dxa"/>
          </w:tcPr>
          <w:p w:rsidR="000578B6" w:rsidRPr="00D54A11" w:rsidRDefault="000578B6" w:rsidP="00D54A1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5921" w:type="dxa"/>
          </w:tcPr>
          <w:p w:rsidR="000578B6" w:rsidRPr="00BA2195" w:rsidRDefault="000578B6" w:rsidP="00342162"/>
        </w:tc>
      </w:tr>
    </w:tbl>
    <w:p w:rsidR="000578B6" w:rsidRPr="000578B6" w:rsidRDefault="000578B6" w:rsidP="000578B6"/>
    <w:sectPr w:rsidR="000578B6" w:rsidRPr="000578B6" w:rsidSect="007E70C2">
      <w:footerReference w:type="even" r:id="rId33"/>
      <w:footerReference w:type="default" r:id="rId34"/>
      <w:type w:val="continuous"/>
      <w:pgSz w:w="11906" w:h="16838"/>
      <w:pgMar w:top="1985" w:right="1701" w:bottom="1701" w:left="1701" w:header="851" w:footer="992" w:gutter="0"/>
      <w:pgNumType w:fmt="numberInDash" w:start="0"/>
      <w:cols w:space="425"/>
      <w:titlePg/>
      <w:docGrid w:type="lines"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0">
      <wne:acd wne:acdName="acd8"/>
    </wne:keymap>
    <wne:keymap wne:kcmPrimary="0231">
      <wne:acd wne:acdName="acd0"/>
    </wne:keymap>
    <wne:keymap wne:kcmPrimary="0232">
      <wne:acd wne:acdName="acd2"/>
    </wne:keymap>
    <wne:keymap wne:kcmPrimary="0233">
      <wne:acd wne:acdName="acd9"/>
    </wne:keymap>
    <wne:keymap wne:kcmPrimary="0234">
      <wne:acd wne:acdName="acd3"/>
    </wne:keymap>
    <wne:keymap wne:kcmPrimary="0236">
      <wne:acd wne:acdName="acd4"/>
    </wne:keymap>
    <wne:keymap wne:kcmPrimary="0237">
      <wne:acd wne:acdName="acd5"/>
    </wne:keymap>
    <wne:keymap wne:kcmPrimary="0238">
      <wne:acd wne:acdName="acd6"/>
    </wne:keymap>
    <wne:keymap wne:kcmPrimary="0239">
      <wne:acd wne:acdName="acd7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</wne:acdManifest>
  </wne:toolbars>
  <wne:acds>
    <wne:acd wne:argValue="AQAAAAAA" wne:acdName="acd0" wne:fciIndexBasedOn="0065"/>
    <wne:acd wne:acdName="acd1" wne:fciIndexBasedOn="0065"/>
    <wne:acd wne:argValue="AgD4vDi7IAAxAATJIADktOzF8MQwriAAQwBoAGEAcgA=" wne:acdName="acd2" wne:fciIndexBasedOn="0065"/>
    <wne:acd wne:argValue="AgChzljBIACkwsDQfMc=" wne:acdName="acd3" wne:fciIndexBasedOn="0065"/>
    <wne:acd wne:argValue="AQAAAAEA" wne:acdName="acd4" wne:fciIndexBasedOn="0065"/>
    <wne:acd wne:argValue="AQAAAAIA" wne:acdName="acd5" wne:fciIndexBasedOn="0065"/>
    <wne:acd wne:argValue="AQAAAAMA" wne:acdName="acd6" wne:fciIndexBasedOn="0065"/>
    <wne:acd wne:argValue="AQAAAAQA" wne:acdName="acd7" wne:fciIndexBasedOn="0065"/>
    <wne:acd wne:argValue="AQAAAAUA" wne:acdName="acd8" wne:fciIndexBasedOn="0065"/>
    <wne:acd wne:argValue="AgD4vDi7IAAyAATJIADktOzF8MQwrg==" wne:acdName="acd9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91E1D" w:rsidRDefault="00891E1D">
      <w:r>
        <w:separator/>
      </w:r>
    </w:p>
    <w:p w:rsidR="00891E1D" w:rsidRDefault="00891E1D"/>
    <w:p w:rsidR="00891E1D" w:rsidRDefault="00891E1D"/>
    <w:p w:rsidR="00891E1D" w:rsidRDefault="00891E1D"/>
  </w:endnote>
  <w:endnote w:type="continuationSeparator" w:id="0">
    <w:p w:rsidR="00891E1D" w:rsidRDefault="00891E1D">
      <w:r>
        <w:continuationSeparator/>
      </w:r>
    </w:p>
    <w:p w:rsidR="00891E1D" w:rsidRDefault="00891E1D"/>
    <w:p w:rsidR="00891E1D" w:rsidRDefault="00891E1D"/>
    <w:p w:rsidR="00891E1D" w:rsidRDefault="00891E1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0867" w:rsidRDefault="00F80867" w:rsidP="008132F5">
    <w:pPr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end"/>
    </w:r>
  </w:p>
  <w:p w:rsidR="00F80867" w:rsidRDefault="00F80867"/>
  <w:p w:rsidR="00F80867" w:rsidRDefault="00F80867"/>
  <w:p w:rsidR="00F80867" w:rsidRDefault="00F80867"/>
  <w:p w:rsidR="00F80867" w:rsidRDefault="00F80867"/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0867" w:rsidRDefault="00F80867" w:rsidP="000572A8">
    <w:pPr>
      <w:framePr w:wrap="around" w:vAnchor="text" w:hAnchor="margin" w:xAlign="center" w:y="109"/>
    </w:pPr>
    <w:r>
      <w:fldChar w:fldCharType="begin"/>
    </w:r>
    <w:r>
      <w:instrText xml:space="preserve">PAGE  </w:instrText>
    </w:r>
    <w:r>
      <w:fldChar w:fldCharType="separate"/>
    </w:r>
    <w:r w:rsidR="00DF0199">
      <w:rPr>
        <w:noProof/>
      </w:rPr>
      <w:t>- 16 -</w:t>
    </w:r>
    <w:r>
      <w:fldChar w:fldCharType="end"/>
    </w:r>
  </w:p>
  <w:p w:rsidR="00F80867" w:rsidRDefault="00F80867" w:rsidP="000572A8">
    <w:pPr>
      <w:tabs>
        <w:tab w:val="right" w:pos="8504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01C5F1D5" wp14:editId="21DB3719">
              <wp:simplePos x="0" y="0"/>
              <wp:positionH relativeFrom="column">
                <wp:posOffset>0</wp:posOffset>
              </wp:positionH>
              <wp:positionV relativeFrom="paragraph">
                <wp:posOffset>-139700</wp:posOffset>
              </wp:positionV>
              <wp:extent cx="5372100" cy="71120"/>
              <wp:effectExtent l="3810" t="3810" r="0" b="1270"/>
              <wp:wrapNone/>
              <wp:docPr id="197" name="Rectangl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72100" cy="71120"/>
                      </a:xfrm>
                      <a:prstGeom prst="rect">
                        <a:avLst/>
                      </a:prstGeom>
                      <a:solidFill>
                        <a:srgbClr val="990033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1773A7E" id="Rectangle 35" o:spid="_x0000_s1026" style="position:absolute;left:0;text-align:left;margin-left:0;margin-top:-11pt;width:423pt;height:5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" fillcolor="#903" stroked="f" strokecolor="blue"/>
          </w:pict>
        </mc:Fallback>
      </mc:AlternateContent>
    </w:r>
    <w:r>
      <w:tab/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0867" w:rsidRDefault="00F80867" w:rsidP="008132F5">
    <w:pPr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end"/>
    </w:r>
  </w:p>
  <w:p w:rsidR="00F80867" w:rsidRDefault="00F80867"/>
  <w:p w:rsidR="00F80867" w:rsidRDefault="00F80867"/>
  <w:p w:rsidR="00F80867" w:rsidRDefault="00F80867"/>
  <w:p w:rsidR="00F80867" w:rsidRDefault="00F80867"/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0867" w:rsidRDefault="00F80867" w:rsidP="000572A8">
    <w:pPr>
      <w:framePr w:wrap="around" w:vAnchor="text" w:hAnchor="margin" w:xAlign="center" w:y="109"/>
    </w:pPr>
    <w:r>
      <w:fldChar w:fldCharType="begin"/>
    </w:r>
    <w:r>
      <w:instrText xml:space="preserve">PAGE  </w:instrText>
    </w:r>
    <w:r>
      <w:fldChar w:fldCharType="separate"/>
    </w:r>
    <w:r w:rsidR="00DF0199">
      <w:rPr>
        <w:noProof/>
      </w:rPr>
      <w:t>- 23 -</w:t>
    </w:r>
    <w:r>
      <w:fldChar w:fldCharType="end"/>
    </w:r>
  </w:p>
  <w:p w:rsidR="00F80867" w:rsidRDefault="00F80867" w:rsidP="000572A8">
    <w:pPr>
      <w:tabs>
        <w:tab w:val="right" w:pos="8504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-139700</wp:posOffset>
              </wp:positionV>
              <wp:extent cx="5372100" cy="71120"/>
              <wp:effectExtent l="3810" t="3810" r="0" b="1270"/>
              <wp:wrapNone/>
              <wp:docPr id="1" name="Rectangl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72100" cy="71120"/>
                      </a:xfrm>
                      <a:prstGeom prst="rect">
                        <a:avLst/>
                      </a:prstGeom>
                      <a:solidFill>
                        <a:srgbClr val="990033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F4F989D" id="Rectangle 35" o:spid="_x0000_s1026" style="position:absolute;left:0;text-align:left;margin-left:0;margin-top:-11pt;width:423pt;height:5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" fillcolor="#903" stroked="f" strokecolor="blue"/>
          </w:pict>
        </mc:Fallback>
      </mc:AlternateContent>
    </w: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0867" w:rsidRDefault="00F80867" w:rsidP="000572A8">
    <w:pPr>
      <w:framePr w:wrap="around" w:vAnchor="text" w:hAnchor="margin" w:xAlign="center" w:y="109"/>
    </w:pPr>
    <w:r>
      <w:fldChar w:fldCharType="begin"/>
    </w:r>
    <w:r>
      <w:instrText xml:space="preserve">PAGE  </w:instrText>
    </w:r>
    <w:r>
      <w:fldChar w:fldCharType="separate"/>
    </w:r>
    <w:r w:rsidR="00DF0199">
      <w:rPr>
        <w:noProof/>
      </w:rPr>
      <w:t>- 9 -</w:t>
    </w:r>
    <w:r>
      <w:fldChar w:fldCharType="end"/>
    </w:r>
  </w:p>
  <w:p w:rsidR="00F80867" w:rsidRDefault="00F80867" w:rsidP="000572A8">
    <w:pPr>
      <w:tabs>
        <w:tab w:val="right" w:pos="8504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5010271" wp14:editId="72C7A188">
              <wp:simplePos x="0" y="0"/>
              <wp:positionH relativeFrom="column">
                <wp:posOffset>0</wp:posOffset>
              </wp:positionH>
              <wp:positionV relativeFrom="paragraph">
                <wp:posOffset>-139700</wp:posOffset>
              </wp:positionV>
              <wp:extent cx="5372100" cy="71120"/>
              <wp:effectExtent l="3810" t="3810" r="0" b="1270"/>
              <wp:wrapNone/>
              <wp:docPr id="176" name="Rectangl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72100" cy="71120"/>
                      </a:xfrm>
                      <a:prstGeom prst="rect">
                        <a:avLst/>
                      </a:prstGeom>
                      <a:solidFill>
                        <a:srgbClr val="990033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5ECC1D6" id="Rectangle 35" o:spid="_x0000_s1026" style="position:absolute;left:0;text-align:left;margin-left:0;margin-top:-11pt;width:423pt;height:5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" fillcolor="#903" stroked="f" strokecolor="blue"/>
          </w:pict>
        </mc:Fallback>
      </mc:AlternateContent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0867" w:rsidRDefault="00F80867" w:rsidP="008132F5">
    <w:pPr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end"/>
    </w:r>
  </w:p>
  <w:p w:rsidR="00F80867" w:rsidRDefault="00F80867"/>
  <w:p w:rsidR="00F80867" w:rsidRDefault="00F80867"/>
  <w:p w:rsidR="00F80867" w:rsidRDefault="00F80867"/>
  <w:p w:rsidR="00F80867" w:rsidRDefault="00F80867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0867" w:rsidRDefault="00F80867" w:rsidP="000572A8">
    <w:pPr>
      <w:framePr w:wrap="around" w:vAnchor="text" w:hAnchor="margin" w:xAlign="center" w:y="109"/>
    </w:pPr>
    <w:r>
      <w:fldChar w:fldCharType="begin"/>
    </w:r>
    <w:r>
      <w:instrText xml:space="preserve">PAGE  </w:instrText>
    </w:r>
    <w:r>
      <w:fldChar w:fldCharType="separate"/>
    </w:r>
    <w:r w:rsidR="00DF0199">
      <w:rPr>
        <w:noProof/>
      </w:rPr>
      <w:t>- 10 -</w:t>
    </w:r>
    <w:r>
      <w:fldChar w:fldCharType="end"/>
    </w:r>
  </w:p>
  <w:p w:rsidR="00F80867" w:rsidRDefault="00F80867" w:rsidP="000572A8">
    <w:pPr>
      <w:tabs>
        <w:tab w:val="right" w:pos="8504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6AB7061" wp14:editId="5A0323EF">
              <wp:simplePos x="0" y="0"/>
              <wp:positionH relativeFrom="column">
                <wp:posOffset>0</wp:posOffset>
              </wp:positionH>
              <wp:positionV relativeFrom="paragraph">
                <wp:posOffset>-139700</wp:posOffset>
              </wp:positionV>
              <wp:extent cx="5372100" cy="71120"/>
              <wp:effectExtent l="3810" t="3810" r="0" b="1270"/>
              <wp:wrapNone/>
              <wp:docPr id="7" name="Rectangl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72100" cy="71120"/>
                      </a:xfrm>
                      <a:prstGeom prst="rect">
                        <a:avLst/>
                      </a:prstGeom>
                      <a:solidFill>
                        <a:srgbClr val="990033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A2BB8CD" id="Rectangle 35" o:spid="_x0000_s1026" style="position:absolute;left:0;text-align:left;margin-left:0;margin-top:-11pt;width:423pt;height:5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" fillcolor="#903" stroked="f" strokecolor="blue"/>
          </w:pict>
        </mc:Fallback>
      </mc:AlternateContent>
    </w:r>
    <w:r>
      <w:tab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0867" w:rsidRDefault="00F80867" w:rsidP="008132F5">
    <w:pPr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end"/>
    </w:r>
  </w:p>
  <w:p w:rsidR="00F80867" w:rsidRDefault="00F80867"/>
  <w:p w:rsidR="00F80867" w:rsidRDefault="00F80867"/>
  <w:p w:rsidR="00F80867" w:rsidRDefault="00F80867"/>
  <w:p w:rsidR="00F80867" w:rsidRDefault="00F80867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0867" w:rsidRDefault="00F80867" w:rsidP="000572A8">
    <w:pPr>
      <w:framePr w:wrap="around" w:vAnchor="text" w:hAnchor="margin" w:xAlign="center" w:y="109"/>
    </w:pPr>
    <w:r>
      <w:fldChar w:fldCharType="begin"/>
    </w:r>
    <w:r>
      <w:instrText xml:space="preserve">PAGE  </w:instrText>
    </w:r>
    <w:r>
      <w:fldChar w:fldCharType="separate"/>
    </w:r>
    <w:r w:rsidR="00DF0199">
      <w:rPr>
        <w:noProof/>
      </w:rPr>
      <w:t>- 13 -</w:t>
    </w:r>
    <w:r>
      <w:fldChar w:fldCharType="end"/>
    </w:r>
  </w:p>
  <w:p w:rsidR="00F80867" w:rsidRDefault="00F80867" w:rsidP="000572A8">
    <w:pPr>
      <w:tabs>
        <w:tab w:val="right" w:pos="8504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D7C3FB3" wp14:editId="32A49111">
              <wp:simplePos x="0" y="0"/>
              <wp:positionH relativeFrom="column">
                <wp:posOffset>0</wp:posOffset>
              </wp:positionH>
              <wp:positionV relativeFrom="paragraph">
                <wp:posOffset>-139700</wp:posOffset>
              </wp:positionV>
              <wp:extent cx="5372100" cy="71120"/>
              <wp:effectExtent l="3810" t="3810" r="0" b="1270"/>
              <wp:wrapNone/>
              <wp:docPr id="21" name="Rectangl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72100" cy="71120"/>
                      </a:xfrm>
                      <a:prstGeom prst="rect">
                        <a:avLst/>
                      </a:prstGeom>
                      <a:solidFill>
                        <a:srgbClr val="990033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98374F0" id="Rectangle 35" o:spid="_x0000_s1026" style="position:absolute;left:0;text-align:left;margin-left:0;margin-top:-11pt;width:423pt;height:5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" fillcolor="#903" stroked="f" strokecolor="blue"/>
          </w:pict>
        </mc:Fallback>
      </mc:AlternateContent>
    </w:r>
    <w:r>
      <w:tab/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0867" w:rsidRDefault="00F80867" w:rsidP="008132F5">
    <w:pPr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end"/>
    </w:r>
  </w:p>
  <w:p w:rsidR="00F80867" w:rsidRDefault="00F80867"/>
  <w:p w:rsidR="00F80867" w:rsidRDefault="00F80867"/>
  <w:p w:rsidR="00F80867" w:rsidRDefault="00F80867"/>
  <w:p w:rsidR="00F80867" w:rsidRDefault="00F80867"/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0867" w:rsidRDefault="00F80867" w:rsidP="000572A8">
    <w:pPr>
      <w:framePr w:wrap="around" w:vAnchor="text" w:hAnchor="margin" w:xAlign="center" w:y="109"/>
    </w:pPr>
    <w:r>
      <w:fldChar w:fldCharType="begin"/>
    </w:r>
    <w:r>
      <w:instrText xml:space="preserve">PAGE  </w:instrText>
    </w:r>
    <w:r>
      <w:fldChar w:fldCharType="separate"/>
    </w:r>
    <w:r w:rsidR="00DF0199">
      <w:rPr>
        <w:noProof/>
      </w:rPr>
      <w:t>- 15 -</w:t>
    </w:r>
    <w:r>
      <w:fldChar w:fldCharType="end"/>
    </w:r>
  </w:p>
  <w:p w:rsidR="00F80867" w:rsidRDefault="00F80867" w:rsidP="000572A8">
    <w:pPr>
      <w:tabs>
        <w:tab w:val="right" w:pos="8504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F6276E5" wp14:editId="7F783DA0">
              <wp:simplePos x="0" y="0"/>
              <wp:positionH relativeFrom="column">
                <wp:posOffset>0</wp:posOffset>
              </wp:positionH>
              <wp:positionV relativeFrom="paragraph">
                <wp:posOffset>-139700</wp:posOffset>
              </wp:positionV>
              <wp:extent cx="5372100" cy="71120"/>
              <wp:effectExtent l="3810" t="3810" r="0" b="1270"/>
              <wp:wrapNone/>
              <wp:docPr id="161" name="Rectangl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72100" cy="71120"/>
                      </a:xfrm>
                      <a:prstGeom prst="rect">
                        <a:avLst/>
                      </a:prstGeom>
                      <a:solidFill>
                        <a:srgbClr val="990033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60070E5" id="Rectangle 35" o:spid="_x0000_s1026" style="position:absolute;left:0;text-align:left;margin-left:0;margin-top:-11pt;width:423pt;height:5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" fillcolor="#903" stroked="f" strokecolor="blue"/>
          </w:pict>
        </mc:Fallback>
      </mc:AlternateContent>
    </w:r>
    <w:r>
      <w:tab/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0867" w:rsidRDefault="00F80867" w:rsidP="008132F5">
    <w:pPr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end"/>
    </w:r>
  </w:p>
  <w:p w:rsidR="00F80867" w:rsidRDefault="00F80867"/>
  <w:p w:rsidR="00F80867" w:rsidRDefault="00F80867"/>
  <w:p w:rsidR="00F80867" w:rsidRDefault="00F80867"/>
  <w:p w:rsidR="00F80867" w:rsidRDefault="00F8086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91E1D" w:rsidRDefault="00891E1D">
      <w:r>
        <w:separator/>
      </w:r>
    </w:p>
    <w:p w:rsidR="00891E1D" w:rsidRDefault="00891E1D"/>
    <w:p w:rsidR="00891E1D" w:rsidRDefault="00891E1D"/>
    <w:p w:rsidR="00891E1D" w:rsidRDefault="00891E1D"/>
  </w:footnote>
  <w:footnote w:type="continuationSeparator" w:id="0">
    <w:p w:rsidR="00891E1D" w:rsidRDefault="00891E1D">
      <w:r>
        <w:continuationSeparator/>
      </w:r>
    </w:p>
    <w:p w:rsidR="00891E1D" w:rsidRDefault="00891E1D"/>
    <w:p w:rsidR="00891E1D" w:rsidRDefault="00891E1D"/>
    <w:p w:rsidR="00891E1D" w:rsidRDefault="00891E1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8" w:space="0" w:color="auto"/>
        <w:insideV w:val="single" w:sz="8" w:space="0" w:color="auto"/>
      </w:tblBorders>
      <w:tblLook w:val="01E0" w:firstRow="1" w:lastRow="1" w:firstColumn="1" w:lastColumn="1" w:noHBand="0" w:noVBand="0"/>
    </w:tblPr>
    <w:tblGrid>
      <w:gridCol w:w="1584"/>
      <w:gridCol w:w="2569"/>
      <w:gridCol w:w="1661"/>
      <w:gridCol w:w="2536"/>
    </w:tblGrid>
    <w:tr w:rsidR="00F80867" w:rsidRPr="00D54A11" w:rsidTr="00AC6F6C">
      <w:trPr>
        <w:trHeight w:val="339"/>
      </w:trPr>
      <w:tc>
        <w:tcPr>
          <w:tcW w:w="1620" w:type="dxa"/>
          <w:shd w:val="clear" w:color="auto" w:fill="E6E6E6"/>
          <w:vAlign w:val="center"/>
        </w:tcPr>
        <w:p w:rsidR="00F80867" w:rsidRPr="00D54A11" w:rsidRDefault="00F80867" w:rsidP="00D54A11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프로젝트 명</w:t>
          </w:r>
        </w:p>
      </w:tc>
      <w:tc>
        <w:tcPr>
          <w:tcW w:w="2622" w:type="dxa"/>
          <w:vAlign w:val="center"/>
        </w:tcPr>
        <w:p w:rsidR="00F80867" w:rsidRPr="00D54A11" w:rsidRDefault="00F80867" w:rsidP="00D54A11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TODO 관리프로그램</w:t>
          </w:r>
        </w:p>
      </w:tc>
      <w:tc>
        <w:tcPr>
          <w:tcW w:w="1698" w:type="dxa"/>
          <w:shd w:val="clear" w:color="auto" w:fill="E6E6E6"/>
          <w:vAlign w:val="center"/>
        </w:tcPr>
        <w:p w:rsidR="00F80867" w:rsidRPr="00D54A11" w:rsidRDefault="00F80867" w:rsidP="00D54A11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프로젝트 기간</w:t>
          </w:r>
        </w:p>
      </w:tc>
      <w:tc>
        <w:tcPr>
          <w:tcW w:w="2585" w:type="dxa"/>
          <w:vAlign w:val="center"/>
        </w:tcPr>
        <w:p w:rsidR="00F80867" w:rsidRPr="00D54A11" w:rsidRDefault="00F80867" w:rsidP="00F80867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2017/2학기</w:t>
          </w:r>
        </w:p>
      </w:tc>
    </w:tr>
    <w:tr w:rsidR="00F80867" w:rsidRPr="00D54A11" w:rsidTr="00AC6F6C">
      <w:trPr>
        <w:trHeight w:val="340"/>
      </w:trPr>
      <w:tc>
        <w:tcPr>
          <w:tcW w:w="1620" w:type="dxa"/>
          <w:shd w:val="clear" w:color="auto" w:fill="E6E6E6"/>
          <w:vAlign w:val="center"/>
        </w:tcPr>
        <w:p w:rsidR="00F80867" w:rsidRPr="00D54A11" w:rsidRDefault="00F80867" w:rsidP="00D54A11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문 서 명</w:t>
          </w:r>
        </w:p>
      </w:tc>
      <w:tc>
        <w:tcPr>
          <w:tcW w:w="2622" w:type="dxa"/>
          <w:vAlign w:val="center"/>
        </w:tcPr>
        <w:p w:rsidR="00F80867" w:rsidRPr="00D54A11" w:rsidRDefault="00F80867" w:rsidP="00D54A11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요구사항 명세서</w:t>
          </w:r>
        </w:p>
      </w:tc>
      <w:tc>
        <w:tcPr>
          <w:tcW w:w="1698" w:type="dxa"/>
          <w:shd w:val="clear" w:color="auto" w:fill="E6E6E6"/>
          <w:vAlign w:val="center"/>
        </w:tcPr>
        <w:p w:rsidR="00F80867" w:rsidRPr="00D54A11" w:rsidRDefault="00F80867" w:rsidP="000572A8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버</w:t>
          </w:r>
          <w:r w:rsidRPr="00D54A11">
            <w:rPr>
              <w:rFonts w:ascii="돋움" w:eastAsia="돋움" w:hAnsi="돋움" w:hint="eastAsia"/>
            </w:rPr>
            <w:t>전</w:t>
          </w:r>
        </w:p>
      </w:tc>
      <w:tc>
        <w:tcPr>
          <w:tcW w:w="2585" w:type="dxa"/>
          <w:vAlign w:val="center"/>
        </w:tcPr>
        <w:p w:rsidR="00C74BA6" w:rsidRPr="00D54A11" w:rsidRDefault="00C74BA6" w:rsidP="00C74BA6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0.04</w:t>
          </w:r>
        </w:p>
      </w:tc>
    </w:tr>
  </w:tbl>
  <w:p w:rsidR="00F80867" w:rsidRPr="00EF53CF" w:rsidRDefault="00F80867" w:rsidP="00A358BA">
    <w:r>
      <w:rPr>
        <w:rFonts w:ascii="HY헤드라인M" w:eastAsia="HY헤드라인M"/>
        <w:noProof/>
        <w:szCs w:val="20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B72E607" wp14:editId="51EF50F1">
              <wp:simplePos x="0" y="0"/>
              <wp:positionH relativeFrom="column">
                <wp:posOffset>-26670</wp:posOffset>
              </wp:positionH>
              <wp:positionV relativeFrom="paragraph">
                <wp:posOffset>113030</wp:posOffset>
              </wp:positionV>
              <wp:extent cx="5441315" cy="106045"/>
              <wp:effectExtent l="0" t="1905" r="1270" b="0"/>
              <wp:wrapNone/>
              <wp:docPr id="175" name="Rectangl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41315" cy="106045"/>
                      </a:xfrm>
                      <a:prstGeom prst="rect">
                        <a:avLst/>
                      </a:prstGeom>
                      <a:solidFill>
                        <a:srgbClr val="990033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AB62A19" id="Rectangle 28" o:spid="_x0000_s1026" style="position:absolute;left:0;text-align:left;margin-left:-2.1pt;margin-top:8.9pt;width:428.45pt;height:8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" fillcolor="#903" stroked="f" strokecolor="blue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8" w:space="0" w:color="auto"/>
        <w:insideV w:val="single" w:sz="8" w:space="0" w:color="auto"/>
      </w:tblBorders>
      <w:tblLook w:val="01E0" w:firstRow="1" w:lastRow="1" w:firstColumn="1" w:lastColumn="1" w:noHBand="0" w:noVBand="0"/>
    </w:tblPr>
    <w:tblGrid>
      <w:gridCol w:w="1584"/>
      <w:gridCol w:w="2569"/>
      <w:gridCol w:w="1661"/>
      <w:gridCol w:w="2536"/>
    </w:tblGrid>
    <w:tr w:rsidR="00C74BA6" w:rsidRPr="00D54A11" w:rsidTr="00AC6F6C">
      <w:trPr>
        <w:trHeight w:val="339"/>
      </w:trPr>
      <w:tc>
        <w:tcPr>
          <w:tcW w:w="1620" w:type="dxa"/>
          <w:shd w:val="clear" w:color="auto" w:fill="E6E6E6"/>
          <w:vAlign w:val="center"/>
        </w:tcPr>
        <w:p w:rsidR="00C74BA6" w:rsidRPr="00D54A11" w:rsidRDefault="00C74BA6" w:rsidP="00D54A11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프로젝트 명</w:t>
          </w:r>
        </w:p>
      </w:tc>
      <w:tc>
        <w:tcPr>
          <w:tcW w:w="2622" w:type="dxa"/>
          <w:vAlign w:val="center"/>
        </w:tcPr>
        <w:p w:rsidR="00C74BA6" w:rsidRPr="00D54A11" w:rsidRDefault="00C74BA6" w:rsidP="00D54A11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TODO 관리프로그램</w:t>
          </w:r>
        </w:p>
      </w:tc>
      <w:tc>
        <w:tcPr>
          <w:tcW w:w="1698" w:type="dxa"/>
          <w:shd w:val="clear" w:color="auto" w:fill="E6E6E6"/>
          <w:vAlign w:val="center"/>
        </w:tcPr>
        <w:p w:rsidR="00C74BA6" w:rsidRPr="00D54A11" w:rsidRDefault="00C74BA6" w:rsidP="00D54A11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프로젝트 기간</w:t>
          </w:r>
        </w:p>
      </w:tc>
      <w:tc>
        <w:tcPr>
          <w:tcW w:w="2585" w:type="dxa"/>
          <w:vAlign w:val="center"/>
        </w:tcPr>
        <w:p w:rsidR="00C74BA6" w:rsidRPr="00D54A11" w:rsidRDefault="00C74BA6" w:rsidP="00F80867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2017/2학기</w:t>
          </w:r>
        </w:p>
      </w:tc>
    </w:tr>
    <w:tr w:rsidR="00C74BA6" w:rsidRPr="00D54A11" w:rsidTr="00AC6F6C">
      <w:trPr>
        <w:trHeight w:val="340"/>
      </w:trPr>
      <w:tc>
        <w:tcPr>
          <w:tcW w:w="1620" w:type="dxa"/>
          <w:shd w:val="clear" w:color="auto" w:fill="E6E6E6"/>
          <w:vAlign w:val="center"/>
        </w:tcPr>
        <w:p w:rsidR="00C74BA6" w:rsidRPr="00D54A11" w:rsidRDefault="00C74BA6" w:rsidP="00D54A11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문 서 명</w:t>
          </w:r>
        </w:p>
      </w:tc>
      <w:tc>
        <w:tcPr>
          <w:tcW w:w="2622" w:type="dxa"/>
          <w:vAlign w:val="center"/>
        </w:tcPr>
        <w:p w:rsidR="00C74BA6" w:rsidRPr="00D54A11" w:rsidRDefault="00C74BA6" w:rsidP="00D54A11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요구사항 명세서</w:t>
          </w:r>
        </w:p>
      </w:tc>
      <w:tc>
        <w:tcPr>
          <w:tcW w:w="1698" w:type="dxa"/>
          <w:shd w:val="clear" w:color="auto" w:fill="E6E6E6"/>
          <w:vAlign w:val="center"/>
        </w:tcPr>
        <w:p w:rsidR="00C74BA6" w:rsidRPr="00D54A11" w:rsidRDefault="00C74BA6" w:rsidP="000572A8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버</w:t>
          </w:r>
          <w:r w:rsidRPr="00D54A11">
            <w:rPr>
              <w:rFonts w:ascii="돋움" w:eastAsia="돋움" w:hAnsi="돋움" w:hint="eastAsia"/>
            </w:rPr>
            <w:t>전</w:t>
          </w:r>
        </w:p>
      </w:tc>
      <w:tc>
        <w:tcPr>
          <w:tcW w:w="2585" w:type="dxa"/>
          <w:vAlign w:val="center"/>
        </w:tcPr>
        <w:p w:rsidR="00C74BA6" w:rsidRPr="00D54A11" w:rsidRDefault="00C74BA6" w:rsidP="00C74BA6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0.04</w:t>
          </w:r>
        </w:p>
      </w:tc>
    </w:tr>
  </w:tbl>
  <w:p w:rsidR="00C74BA6" w:rsidRPr="00EF53CF" w:rsidRDefault="00C74BA6" w:rsidP="00A358BA">
    <w:r>
      <w:rPr>
        <w:rFonts w:ascii="HY헤드라인M" w:eastAsia="HY헤드라인M"/>
        <w:noProof/>
        <w:szCs w:val="20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0B261B48" wp14:editId="4FF15EC4">
              <wp:simplePos x="0" y="0"/>
              <wp:positionH relativeFrom="column">
                <wp:posOffset>-26670</wp:posOffset>
              </wp:positionH>
              <wp:positionV relativeFrom="paragraph">
                <wp:posOffset>113030</wp:posOffset>
              </wp:positionV>
              <wp:extent cx="5441315" cy="106045"/>
              <wp:effectExtent l="0" t="1905" r="1270" b="0"/>
              <wp:wrapNone/>
              <wp:docPr id="10" name="Rectangl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41315" cy="106045"/>
                      </a:xfrm>
                      <a:prstGeom prst="rect">
                        <a:avLst/>
                      </a:prstGeom>
                      <a:solidFill>
                        <a:srgbClr val="990033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3C9D2C6" id="Rectangle 28" o:spid="_x0000_s1026" style="position:absolute;left:0;text-align:left;margin-left:-2.1pt;margin-top:8.9pt;width:428.45pt;height:8.3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" fillcolor="#903" stroked="f" strokecolor="blue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4E6693"/>
    <w:multiLevelType w:val="hybridMultilevel"/>
    <w:tmpl w:val="3286B4C4"/>
    <w:lvl w:ilvl="0" w:tplc="FC3AE5FA">
      <w:start w:val="4"/>
      <w:numFmt w:val="bullet"/>
      <w:lvlText w:val="-"/>
      <w:lvlJc w:val="left"/>
      <w:pPr>
        <w:tabs>
          <w:tab w:val="num" w:pos="760"/>
        </w:tabs>
        <w:ind w:left="760" w:hanging="360"/>
      </w:pPr>
      <w:rPr>
        <w:rFonts w:ascii="돋움" w:eastAsia="돋움" w:hAnsi="돋움" w:cs="Times New Roman" w:hint="eastAsia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66D1596"/>
    <w:multiLevelType w:val="hybridMultilevel"/>
    <w:tmpl w:val="429CCC8E"/>
    <w:lvl w:ilvl="0" w:tplc="818AFA8A">
      <w:start w:val="1"/>
      <w:numFmt w:val="decimal"/>
      <w:lvlText w:val="1.%1."/>
      <w:lvlJc w:val="center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B39029D"/>
    <w:multiLevelType w:val="hybridMultilevel"/>
    <w:tmpl w:val="F3D6E83A"/>
    <w:lvl w:ilvl="0" w:tplc="B952137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690C80D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43E626C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678E27B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37563BF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4E9AECA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F774D17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1D0CC48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CC94E4F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3" w15:restartNumberingAfterBreak="0">
    <w:nsid w:val="1E0A2F0F"/>
    <w:multiLevelType w:val="hybridMultilevel"/>
    <w:tmpl w:val="FA0C6022"/>
    <w:lvl w:ilvl="0" w:tplc="E49CC4A2">
      <w:start w:val="4"/>
      <w:numFmt w:val="bullet"/>
      <w:lvlText w:val="-"/>
      <w:lvlJc w:val="left"/>
      <w:pPr>
        <w:tabs>
          <w:tab w:val="num" w:pos="760"/>
        </w:tabs>
        <w:ind w:left="760" w:hanging="360"/>
      </w:pPr>
      <w:rPr>
        <w:rFonts w:ascii="돋움" w:eastAsia="돋움" w:hAnsi="돋움" w:cs="Arial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2D2141F"/>
    <w:multiLevelType w:val="multilevel"/>
    <w:tmpl w:val="13CCC52A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eastAsia"/>
        <w:b w:val="0"/>
        <w:i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"/>
      <w:lvlJc w:val="left"/>
      <w:pPr>
        <w:tabs>
          <w:tab w:val="num" w:pos="567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"/>
      <w:lvlJc w:val="left"/>
      <w:pPr>
        <w:tabs>
          <w:tab w:val="num" w:pos="1930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"/>
      <w:lvlJc w:val="left"/>
      <w:pPr>
        <w:tabs>
          <w:tab w:val="num" w:pos="2715"/>
        </w:tabs>
        <w:ind w:left="567" w:hanging="567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500"/>
        </w:tabs>
        <w:ind w:left="567" w:hanging="567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3925"/>
        </w:tabs>
        <w:ind w:left="567" w:hanging="56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11"/>
        </w:tabs>
        <w:ind w:left="567" w:hanging="567"/>
      </w:pPr>
      <w:rPr>
        <w:rFonts w:hint="eastAsia"/>
      </w:rPr>
    </w:lvl>
  </w:abstractNum>
  <w:abstractNum w:abstractNumId="5" w15:restartNumberingAfterBreak="0">
    <w:nsid w:val="259F05D3"/>
    <w:multiLevelType w:val="hybridMultilevel"/>
    <w:tmpl w:val="43FECF92"/>
    <w:lvl w:ilvl="0" w:tplc="D046BC6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EA3EE59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09F8CD4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A7A4D44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657E22B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4E6037B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E064168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E91A3E1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CBF883F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6" w15:restartNumberingAfterBreak="0">
    <w:nsid w:val="27470A7B"/>
    <w:multiLevelType w:val="hybridMultilevel"/>
    <w:tmpl w:val="7786D85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B105047"/>
    <w:multiLevelType w:val="hybridMultilevel"/>
    <w:tmpl w:val="D6227490"/>
    <w:lvl w:ilvl="0" w:tplc="1AE2BFA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BC00CDD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62C0D2F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006A582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A15AAC7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B9E4D1C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678836E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1F0EC87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8146CA4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8" w15:restartNumberingAfterBreak="0">
    <w:nsid w:val="5774443C"/>
    <w:multiLevelType w:val="hybridMultilevel"/>
    <w:tmpl w:val="C7FCB5BE"/>
    <w:lvl w:ilvl="0" w:tplc="18C45A04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69E709C4"/>
    <w:multiLevelType w:val="hybridMultilevel"/>
    <w:tmpl w:val="A87647D8"/>
    <w:lvl w:ilvl="0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0" w15:restartNumberingAfterBreak="0">
    <w:nsid w:val="733C21ED"/>
    <w:multiLevelType w:val="hybridMultilevel"/>
    <w:tmpl w:val="26AAC9A4"/>
    <w:lvl w:ilvl="0" w:tplc="BDA02ED6">
      <w:start w:val="4"/>
      <w:numFmt w:val="bullet"/>
      <w:lvlText w:val="-"/>
      <w:lvlJc w:val="left"/>
      <w:pPr>
        <w:ind w:left="760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74FC3228"/>
    <w:multiLevelType w:val="hybridMultilevel"/>
    <w:tmpl w:val="E634E3F2"/>
    <w:lvl w:ilvl="0" w:tplc="61B00B1A">
      <w:start w:val="1"/>
      <w:numFmt w:val="bullet"/>
      <w:lvlText w:val="•"/>
      <w:lvlJc w:val="left"/>
      <w:pPr>
        <w:tabs>
          <w:tab w:val="num" w:pos="1160"/>
        </w:tabs>
        <w:ind w:left="1160" w:hanging="360"/>
      </w:pPr>
      <w:rPr>
        <w:rFonts w:ascii="굴림" w:hAnsi="굴림" w:hint="default"/>
      </w:rPr>
    </w:lvl>
    <w:lvl w:ilvl="1" w:tplc="1E32B062" w:tentative="1">
      <w:start w:val="1"/>
      <w:numFmt w:val="bullet"/>
      <w:lvlText w:val="•"/>
      <w:lvlJc w:val="left"/>
      <w:pPr>
        <w:tabs>
          <w:tab w:val="num" w:pos="1880"/>
        </w:tabs>
        <w:ind w:left="1880" w:hanging="360"/>
      </w:pPr>
      <w:rPr>
        <w:rFonts w:ascii="굴림" w:hAnsi="굴림" w:hint="default"/>
      </w:rPr>
    </w:lvl>
    <w:lvl w:ilvl="2" w:tplc="31CCBB70" w:tentative="1">
      <w:start w:val="1"/>
      <w:numFmt w:val="bullet"/>
      <w:lvlText w:val="•"/>
      <w:lvlJc w:val="left"/>
      <w:pPr>
        <w:tabs>
          <w:tab w:val="num" w:pos="2600"/>
        </w:tabs>
        <w:ind w:left="2600" w:hanging="360"/>
      </w:pPr>
      <w:rPr>
        <w:rFonts w:ascii="굴림" w:hAnsi="굴림" w:hint="default"/>
      </w:rPr>
    </w:lvl>
    <w:lvl w:ilvl="3" w:tplc="682827FA" w:tentative="1">
      <w:start w:val="1"/>
      <w:numFmt w:val="bullet"/>
      <w:lvlText w:val="•"/>
      <w:lvlJc w:val="left"/>
      <w:pPr>
        <w:tabs>
          <w:tab w:val="num" w:pos="3320"/>
        </w:tabs>
        <w:ind w:left="3320" w:hanging="360"/>
      </w:pPr>
      <w:rPr>
        <w:rFonts w:ascii="굴림" w:hAnsi="굴림" w:hint="default"/>
      </w:rPr>
    </w:lvl>
    <w:lvl w:ilvl="4" w:tplc="247E6AA6" w:tentative="1">
      <w:start w:val="1"/>
      <w:numFmt w:val="bullet"/>
      <w:lvlText w:val="•"/>
      <w:lvlJc w:val="left"/>
      <w:pPr>
        <w:tabs>
          <w:tab w:val="num" w:pos="4040"/>
        </w:tabs>
        <w:ind w:left="4040" w:hanging="360"/>
      </w:pPr>
      <w:rPr>
        <w:rFonts w:ascii="굴림" w:hAnsi="굴림" w:hint="default"/>
      </w:rPr>
    </w:lvl>
    <w:lvl w:ilvl="5" w:tplc="EC72956E" w:tentative="1">
      <w:start w:val="1"/>
      <w:numFmt w:val="bullet"/>
      <w:lvlText w:val="•"/>
      <w:lvlJc w:val="left"/>
      <w:pPr>
        <w:tabs>
          <w:tab w:val="num" w:pos="4760"/>
        </w:tabs>
        <w:ind w:left="4760" w:hanging="360"/>
      </w:pPr>
      <w:rPr>
        <w:rFonts w:ascii="굴림" w:hAnsi="굴림" w:hint="default"/>
      </w:rPr>
    </w:lvl>
    <w:lvl w:ilvl="6" w:tplc="20D60732" w:tentative="1">
      <w:start w:val="1"/>
      <w:numFmt w:val="bullet"/>
      <w:lvlText w:val="•"/>
      <w:lvlJc w:val="left"/>
      <w:pPr>
        <w:tabs>
          <w:tab w:val="num" w:pos="5480"/>
        </w:tabs>
        <w:ind w:left="5480" w:hanging="360"/>
      </w:pPr>
      <w:rPr>
        <w:rFonts w:ascii="굴림" w:hAnsi="굴림" w:hint="default"/>
      </w:rPr>
    </w:lvl>
    <w:lvl w:ilvl="7" w:tplc="5BF8B5FE" w:tentative="1">
      <w:start w:val="1"/>
      <w:numFmt w:val="bullet"/>
      <w:lvlText w:val="•"/>
      <w:lvlJc w:val="left"/>
      <w:pPr>
        <w:tabs>
          <w:tab w:val="num" w:pos="6200"/>
        </w:tabs>
        <w:ind w:left="6200" w:hanging="360"/>
      </w:pPr>
      <w:rPr>
        <w:rFonts w:ascii="굴림" w:hAnsi="굴림" w:hint="default"/>
      </w:rPr>
    </w:lvl>
    <w:lvl w:ilvl="8" w:tplc="64766CB2" w:tentative="1">
      <w:start w:val="1"/>
      <w:numFmt w:val="bullet"/>
      <w:lvlText w:val="•"/>
      <w:lvlJc w:val="left"/>
      <w:pPr>
        <w:tabs>
          <w:tab w:val="num" w:pos="6920"/>
        </w:tabs>
        <w:ind w:left="6920" w:hanging="360"/>
      </w:pPr>
      <w:rPr>
        <w:rFonts w:ascii="굴림" w:hAnsi="굴림" w:hint="default"/>
      </w:rPr>
    </w:lvl>
  </w:abstractNum>
  <w:abstractNum w:abstractNumId="12" w15:restartNumberingAfterBreak="0">
    <w:nsid w:val="77EB38EE"/>
    <w:multiLevelType w:val="hybridMultilevel"/>
    <w:tmpl w:val="8A8A3172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7B6E7BE1"/>
    <w:multiLevelType w:val="hybridMultilevel"/>
    <w:tmpl w:val="8E607342"/>
    <w:lvl w:ilvl="0" w:tplc="313089D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96F0FF8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EC06354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AE06AC9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C806484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4C2EDED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143EF2A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782472E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46B056C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14" w15:restartNumberingAfterBreak="0">
    <w:nsid w:val="7FFA6C01"/>
    <w:multiLevelType w:val="multilevel"/>
    <w:tmpl w:val="14DEE87E"/>
    <w:lvl w:ilvl="0">
      <w:start w:val="1"/>
      <w:numFmt w:val="decimal"/>
      <w:pStyle w:val="1"/>
      <w:lvlText w:val="%1."/>
      <w:lvlJc w:val="left"/>
      <w:pPr>
        <w:ind w:left="400" w:hanging="400"/>
      </w:pPr>
      <w:rPr>
        <w:rFonts w:hint="eastAsia"/>
        <w:b w:val="0"/>
        <w:i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lvlText w:val="%1.%2"/>
      <w:lvlJc w:val="left"/>
      <w:pPr>
        <w:tabs>
          <w:tab w:val="num" w:pos="567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lvlText w:val="%1.%2.%3"/>
      <w:lvlJc w:val="left"/>
      <w:pPr>
        <w:tabs>
          <w:tab w:val="num" w:pos="1647"/>
        </w:tabs>
        <w:ind w:left="164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2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567" w:hanging="56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tabs>
          <w:tab w:val="num" w:pos="1930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"/>
      <w:lvlJc w:val="left"/>
      <w:pPr>
        <w:tabs>
          <w:tab w:val="num" w:pos="2715"/>
        </w:tabs>
        <w:ind w:left="567" w:hanging="567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500"/>
        </w:tabs>
        <w:ind w:left="567" w:hanging="567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3925"/>
        </w:tabs>
        <w:ind w:left="567" w:hanging="56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11"/>
        </w:tabs>
        <w:ind w:left="567" w:hanging="567"/>
      </w:pPr>
      <w:rPr>
        <w:rFonts w:hint="eastAsia"/>
      </w:rPr>
    </w:lvl>
  </w:abstractNum>
  <w:num w:numId="1">
    <w:abstractNumId w:val="14"/>
  </w:num>
  <w:num w:numId="2">
    <w:abstractNumId w:val="4"/>
  </w:num>
  <w:num w:numId="3">
    <w:abstractNumId w:val="8"/>
  </w:num>
  <w:num w:numId="4">
    <w:abstractNumId w:val="0"/>
  </w:num>
  <w:num w:numId="5">
    <w:abstractNumId w:val="3"/>
  </w:num>
  <w:num w:numId="6">
    <w:abstractNumId w:val="7"/>
  </w:num>
  <w:num w:numId="7">
    <w:abstractNumId w:val="2"/>
  </w:num>
  <w:num w:numId="8">
    <w:abstractNumId w:val="5"/>
  </w:num>
  <w:num w:numId="9">
    <w:abstractNumId w:val="13"/>
  </w:num>
  <w:num w:numId="10">
    <w:abstractNumId w:val="11"/>
  </w:num>
  <w:num w:numId="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</w:num>
  <w:num w:numId="13">
    <w:abstractNumId w:val="1"/>
    <w:lvlOverride w:ilvl="0">
      <w:startOverride w:val="1"/>
    </w:lvlOverride>
  </w:num>
  <w:num w:numId="14">
    <w:abstractNumId w:val="4"/>
    <w:lvlOverride w:ilvl="0">
      <w:startOverride w:val="1"/>
    </w:lvlOverride>
  </w:num>
  <w:num w:numId="15">
    <w:abstractNumId w:val="1"/>
  </w:num>
  <w:num w:numId="16">
    <w:abstractNumId w:val="14"/>
  </w:num>
  <w:num w:numId="17">
    <w:abstractNumId w:val="14"/>
  </w:num>
  <w:num w:numId="18">
    <w:abstractNumId w:val="14"/>
  </w:num>
  <w:num w:numId="19">
    <w:abstractNumId w:val="14"/>
  </w:num>
  <w:num w:numId="20">
    <w:abstractNumId w:val="14"/>
  </w:num>
  <w:num w:numId="21">
    <w:abstractNumId w:val="14"/>
  </w:num>
  <w:num w:numId="22">
    <w:abstractNumId w:val="14"/>
  </w:num>
  <w:num w:numId="23">
    <w:abstractNumId w:val="10"/>
  </w:num>
  <w:num w:numId="24">
    <w:abstractNumId w:val="6"/>
  </w:num>
  <w:num w:numId="25">
    <w:abstractNumId w:val="9"/>
  </w:num>
  <w:num w:numId="26">
    <w:abstractNumId w:val="1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3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 style="mso-position-vertical-relative:line" fill="f" fillcolor="white" stroke="f">
      <v:fill color="white" on="f"/>
      <v:stroke on="f"/>
      <o:colormru v:ext="edit" colors="blue,#009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5857"/>
    <w:rsid w:val="000030B7"/>
    <w:rsid w:val="0000379F"/>
    <w:rsid w:val="00003A55"/>
    <w:rsid w:val="00003D6D"/>
    <w:rsid w:val="00004C13"/>
    <w:rsid w:val="00004C7C"/>
    <w:rsid w:val="00004D91"/>
    <w:rsid w:val="000062C9"/>
    <w:rsid w:val="000066F6"/>
    <w:rsid w:val="00006E7A"/>
    <w:rsid w:val="00007712"/>
    <w:rsid w:val="00010787"/>
    <w:rsid w:val="00010B22"/>
    <w:rsid w:val="000123CA"/>
    <w:rsid w:val="00012F0F"/>
    <w:rsid w:val="00013418"/>
    <w:rsid w:val="000134BC"/>
    <w:rsid w:val="000136C0"/>
    <w:rsid w:val="000144BB"/>
    <w:rsid w:val="000157FA"/>
    <w:rsid w:val="000164A7"/>
    <w:rsid w:val="00016588"/>
    <w:rsid w:val="00016F63"/>
    <w:rsid w:val="00017038"/>
    <w:rsid w:val="0001716B"/>
    <w:rsid w:val="000175D2"/>
    <w:rsid w:val="00020AED"/>
    <w:rsid w:val="00020CCE"/>
    <w:rsid w:val="000223B8"/>
    <w:rsid w:val="00022737"/>
    <w:rsid w:val="00022F11"/>
    <w:rsid w:val="000234B9"/>
    <w:rsid w:val="00024519"/>
    <w:rsid w:val="00024C2D"/>
    <w:rsid w:val="00024F8B"/>
    <w:rsid w:val="00025216"/>
    <w:rsid w:val="00026296"/>
    <w:rsid w:val="000262E1"/>
    <w:rsid w:val="00030110"/>
    <w:rsid w:val="00030902"/>
    <w:rsid w:val="00030C08"/>
    <w:rsid w:val="00031C73"/>
    <w:rsid w:val="000324ED"/>
    <w:rsid w:val="00032D78"/>
    <w:rsid w:val="00033C9D"/>
    <w:rsid w:val="0003407A"/>
    <w:rsid w:val="00034299"/>
    <w:rsid w:val="00034562"/>
    <w:rsid w:val="0003459D"/>
    <w:rsid w:val="000348CC"/>
    <w:rsid w:val="00035777"/>
    <w:rsid w:val="000363FC"/>
    <w:rsid w:val="00037D57"/>
    <w:rsid w:val="00040BD6"/>
    <w:rsid w:val="00040BF3"/>
    <w:rsid w:val="00041804"/>
    <w:rsid w:val="000419B4"/>
    <w:rsid w:val="000422D1"/>
    <w:rsid w:val="00042C49"/>
    <w:rsid w:val="00043460"/>
    <w:rsid w:val="00043F7B"/>
    <w:rsid w:val="00044BE6"/>
    <w:rsid w:val="00045B52"/>
    <w:rsid w:val="00047D73"/>
    <w:rsid w:val="0005078A"/>
    <w:rsid w:val="00050832"/>
    <w:rsid w:val="000512EC"/>
    <w:rsid w:val="00052A33"/>
    <w:rsid w:val="0005374D"/>
    <w:rsid w:val="00054033"/>
    <w:rsid w:val="00054DA1"/>
    <w:rsid w:val="000569B1"/>
    <w:rsid w:val="00056B07"/>
    <w:rsid w:val="00056C34"/>
    <w:rsid w:val="00056D9C"/>
    <w:rsid w:val="000572A8"/>
    <w:rsid w:val="000578B6"/>
    <w:rsid w:val="00060A42"/>
    <w:rsid w:val="00061C3C"/>
    <w:rsid w:val="00062B34"/>
    <w:rsid w:val="0006366E"/>
    <w:rsid w:val="00063862"/>
    <w:rsid w:val="00063931"/>
    <w:rsid w:val="00063D87"/>
    <w:rsid w:val="00064224"/>
    <w:rsid w:val="000642AD"/>
    <w:rsid w:val="0006477A"/>
    <w:rsid w:val="0006717E"/>
    <w:rsid w:val="00067825"/>
    <w:rsid w:val="00067EC6"/>
    <w:rsid w:val="00067EFD"/>
    <w:rsid w:val="00070247"/>
    <w:rsid w:val="000704AB"/>
    <w:rsid w:val="0007075B"/>
    <w:rsid w:val="000709E8"/>
    <w:rsid w:val="000719B3"/>
    <w:rsid w:val="00072321"/>
    <w:rsid w:val="00072B1C"/>
    <w:rsid w:val="00072C6C"/>
    <w:rsid w:val="00073097"/>
    <w:rsid w:val="00073E79"/>
    <w:rsid w:val="000743DE"/>
    <w:rsid w:val="00074E3C"/>
    <w:rsid w:val="00076EC9"/>
    <w:rsid w:val="00077BA1"/>
    <w:rsid w:val="00082284"/>
    <w:rsid w:val="00083049"/>
    <w:rsid w:val="000858EE"/>
    <w:rsid w:val="00085D84"/>
    <w:rsid w:val="0008662C"/>
    <w:rsid w:val="0008755F"/>
    <w:rsid w:val="000878B0"/>
    <w:rsid w:val="0009086F"/>
    <w:rsid w:val="00090F97"/>
    <w:rsid w:val="00091332"/>
    <w:rsid w:val="00091C34"/>
    <w:rsid w:val="0009238A"/>
    <w:rsid w:val="00092D5E"/>
    <w:rsid w:val="00093FB3"/>
    <w:rsid w:val="00094844"/>
    <w:rsid w:val="00096AF9"/>
    <w:rsid w:val="000975F5"/>
    <w:rsid w:val="000A06D6"/>
    <w:rsid w:val="000A08EC"/>
    <w:rsid w:val="000A0CB8"/>
    <w:rsid w:val="000A0CF0"/>
    <w:rsid w:val="000A1509"/>
    <w:rsid w:val="000A1825"/>
    <w:rsid w:val="000A1F9F"/>
    <w:rsid w:val="000A22BF"/>
    <w:rsid w:val="000A277E"/>
    <w:rsid w:val="000A2BAB"/>
    <w:rsid w:val="000A40E7"/>
    <w:rsid w:val="000A598C"/>
    <w:rsid w:val="000A5D1E"/>
    <w:rsid w:val="000A5E62"/>
    <w:rsid w:val="000A6437"/>
    <w:rsid w:val="000A64C6"/>
    <w:rsid w:val="000A6614"/>
    <w:rsid w:val="000A6C16"/>
    <w:rsid w:val="000A71B3"/>
    <w:rsid w:val="000B06A4"/>
    <w:rsid w:val="000B25C4"/>
    <w:rsid w:val="000B5629"/>
    <w:rsid w:val="000B75B3"/>
    <w:rsid w:val="000C1642"/>
    <w:rsid w:val="000C1C63"/>
    <w:rsid w:val="000C2157"/>
    <w:rsid w:val="000C4AB8"/>
    <w:rsid w:val="000C5C52"/>
    <w:rsid w:val="000C5D12"/>
    <w:rsid w:val="000C6373"/>
    <w:rsid w:val="000C64DE"/>
    <w:rsid w:val="000C73C0"/>
    <w:rsid w:val="000C78D5"/>
    <w:rsid w:val="000C7D83"/>
    <w:rsid w:val="000D0011"/>
    <w:rsid w:val="000D0741"/>
    <w:rsid w:val="000D07D3"/>
    <w:rsid w:val="000D237D"/>
    <w:rsid w:val="000D385D"/>
    <w:rsid w:val="000D5447"/>
    <w:rsid w:val="000D5F79"/>
    <w:rsid w:val="000D5F80"/>
    <w:rsid w:val="000D6DBD"/>
    <w:rsid w:val="000D6DFE"/>
    <w:rsid w:val="000D7BB1"/>
    <w:rsid w:val="000E149D"/>
    <w:rsid w:val="000E1523"/>
    <w:rsid w:val="000E1F78"/>
    <w:rsid w:val="000E206F"/>
    <w:rsid w:val="000E24E7"/>
    <w:rsid w:val="000E2B2B"/>
    <w:rsid w:val="000E42BF"/>
    <w:rsid w:val="000E6040"/>
    <w:rsid w:val="000E6B87"/>
    <w:rsid w:val="000E732F"/>
    <w:rsid w:val="000E7991"/>
    <w:rsid w:val="000E7995"/>
    <w:rsid w:val="000E79C7"/>
    <w:rsid w:val="000F1639"/>
    <w:rsid w:val="000F1B62"/>
    <w:rsid w:val="000F275A"/>
    <w:rsid w:val="000F3C4A"/>
    <w:rsid w:val="000F3CE7"/>
    <w:rsid w:val="000F3EE2"/>
    <w:rsid w:val="000F4D83"/>
    <w:rsid w:val="000F53C4"/>
    <w:rsid w:val="000F5E15"/>
    <w:rsid w:val="000F5F29"/>
    <w:rsid w:val="000F604C"/>
    <w:rsid w:val="000F6069"/>
    <w:rsid w:val="000F729C"/>
    <w:rsid w:val="000F72E9"/>
    <w:rsid w:val="000F7477"/>
    <w:rsid w:val="000F75C6"/>
    <w:rsid w:val="00100322"/>
    <w:rsid w:val="00100F25"/>
    <w:rsid w:val="00101819"/>
    <w:rsid w:val="00101AA5"/>
    <w:rsid w:val="001025EA"/>
    <w:rsid w:val="00103042"/>
    <w:rsid w:val="00103434"/>
    <w:rsid w:val="00103843"/>
    <w:rsid w:val="00103968"/>
    <w:rsid w:val="00103BBE"/>
    <w:rsid w:val="00104041"/>
    <w:rsid w:val="00104F4A"/>
    <w:rsid w:val="00105507"/>
    <w:rsid w:val="001056DB"/>
    <w:rsid w:val="00105A69"/>
    <w:rsid w:val="00105AA7"/>
    <w:rsid w:val="00105B40"/>
    <w:rsid w:val="001064D9"/>
    <w:rsid w:val="00106FEB"/>
    <w:rsid w:val="00107D1E"/>
    <w:rsid w:val="001111A3"/>
    <w:rsid w:val="00111349"/>
    <w:rsid w:val="0011263D"/>
    <w:rsid w:val="00112B54"/>
    <w:rsid w:val="00113096"/>
    <w:rsid w:val="0011311B"/>
    <w:rsid w:val="00113B70"/>
    <w:rsid w:val="00113BF7"/>
    <w:rsid w:val="00113D83"/>
    <w:rsid w:val="00114E5F"/>
    <w:rsid w:val="001150FA"/>
    <w:rsid w:val="00115502"/>
    <w:rsid w:val="00115935"/>
    <w:rsid w:val="00116EC2"/>
    <w:rsid w:val="00120208"/>
    <w:rsid w:val="00121136"/>
    <w:rsid w:val="001213D5"/>
    <w:rsid w:val="001228C6"/>
    <w:rsid w:val="001228D8"/>
    <w:rsid w:val="00123551"/>
    <w:rsid w:val="0012467E"/>
    <w:rsid w:val="0012468D"/>
    <w:rsid w:val="001246D1"/>
    <w:rsid w:val="00124711"/>
    <w:rsid w:val="001248B2"/>
    <w:rsid w:val="00125399"/>
    <w:rsid w:val="001258BF"/>
    <w:rsid w:val="00125C08"/>
    <w:rsid w:val="0012668E"/>
    <w:rsid w:val="001276B8"/>
    <w:rsid w:val="00130941"/>
    <w:rsid w:val="00130E0F"/>
    <w:rsid w:val="0013211C"/>
    <w:rsid w:val="001326F8"/>
    <w:rsid w:val="0013298E"/>
    <w:rsid w:val="00132BA1"/>
    <w:rsid w:val="00132ED7"/>
    <w:rsid w:val="001351C7"/>
    <w:rsid w:val="0013627E"/>
    <w:rsid w:val="00136AF9"/>
    <w:rsid w:val="00136B7A"/>
    <w:rsid w:val="00137C50"/>
    <w:rsid w:val="00137DCF"/>
    <w:rsid w:val="0014065E"/>
    <w:rsid w:val="00140B86"/>
    <w:rsid w:val="00142063"/>
    <w:rsid w:val="001428D0"/>
    <w:rsid w:val="00142F05"/>
    <w:rsid w:val="001435D4"/>
    <w:rsid w:val="00144CF8"/>
    <w:rsid w:val="00144DBA"/>
    <w:rsid w:val="00145623"/>
    <w:rsid w:val="0014569C"/>
    <w:rsid w:val="00145ED7"/>
    <w:rsid w:val="0014680B"/>
    <w:rsid w:val="00146A16"/>
    <w:rsid w:val="00147D48"/>
    <w:rsid w:val="00150FEC"/>
    <w:rsid w:val="00152F0F"/>
    <w:rsid w:val="001530B7"/>
    <w:rsid w:val="0015435A"/>
    <w:rsid w:val="00154618"/>
    <w:rsid w:val="00154F4B"/>
    <w:rsid w:val="001554CF"/>
    <w:rsid w:val="00155E5C"/>
    <w:rsid w:val="0016038B"/>
    <w:rsid w:val="00160C96"/>
    <w:rsid w:val="00161259"/>
    <w:rsid w:val="00161A8E"/>
    <w:rsid w:val="00162AFF"/>
    <w:rsid w:val="001630AB"/>
    <w:rsid w:val="001631BA"/>
    <w:rsid w:val="001644AB"/>
    <w:rsid w:val="001669E9"/>
    <w:rsid w:val="00166AA6"/>
    <w:rsid w:val="00167176"/>
    <w:rsid w:val="001676EB"/>
    <w:rsid w:val="001703B7"/>
    <w:rsid w:val="001703B8"/>
    <w:rsid w:val="001705DB"/>
    <w:rsid w:val="00170ACA"/>
    <w:rsid w:val="00170D2F"/>
    <w:rsid w:val="00170E95"/>
    <w:rsid w:val="00171140"/>
    <w:rsid w:val="00171EE2"/>
    <w:rsid w:val="001723F7"/>
    <w:rsid w:val="00172DF1"/>
    <w:rsid w:val="00173AE6"/>
    <w:rsid w:val="00173D5E"/>
    <w:rsid w:val="001745CF"/>
    <w:rsid w:val="001751E3"/>
    <w:rsid w:val="00175237"/>
    <w:rsid w:val="00175724"/>
    <w:rsid w:val="00175C0D"/>
    <w:rsid w:val="0017696D"/>
    <w:rsid w:val="00176DAE"/>
    <w:rsid w:val="00176E67"/>
    <w:rsid w:val="001777C5"/>
    <w:rsid w:val="00180911"/>
    <w:rsid w:val="00180938"/>
    <w:rsid w:val="00181FFB"/>
    <w:rsid w:val="0018259A"/>
    <w:rsid w:val="00182838"/>
    <w:rsid w:val="00182F83"/>
    <w:rsid w:val="001838CD"/>
    <w:rsid w:val="00184118"/>
    <w:rsid w:val="00185125"/>
    <w:rsid w:val="00185192"/>
    <w:rsid w:val="00185BE3"/>
    <w:rsid w:val="00185E51"/>
    <w:rsid w:val="001866EA"/>
    <w:rsid w:val="00186809"/>
    <w:rsid w:val="00187215"/>
    <w:rsid w:val="0018750F"/>
    <w:rsid w:val="00187B91"/>
    <w:rsid w:val="00187DAE"/>
    <w:rsid w:val="0019038B"/>
    <w:rsid w:val="00191786"/>
    <w:rsid w:val="0019186A"/>
    <w:rsid w:val="00192371"/>
    <w:rsid w:val="00192834"/>
    <w:rsid w:val="00192CA6"/>
    <w:rsid w:val="00193C54"/>
    <w:rsid w:val="00194293"/>
    <w:rsid w:val="001950D4"/>
    <w:rsid w:val="00195109"/>
    <w:rsid w:val="001962A4"/>
    <w:rsid w:val="001967C8"/>
    <w:rsid w:val="00196C35"/>
    <w:rsid w:val="001976C2"/>
    <w:rsid w:val="00197D18"/>
    <w:rsid w:val="00197E3F"/>
    <w:rsid w:val="001A1A0B"/>
    <w:rsid w:val="001A2855"/>
    <w:rsid w:val="001A29AA"/>
    <w:rsid w:val="001A3963"/>
    <w:rsid w:val="001A3CC8"/>
    <w:rsid w:val="001A4152"/>
    <w:rsid w:val="001A6970"/>
    <w:rsid w:val="001A69E6"/>
    <w:rsid w:val="001B0E26"/>
    <w:rsid w:val="001B1850"/>
    <w:rsid w:val="001B3236"/>
    <w:rsid w:val="001B32F6"/>
    <w:rsid w:val="001B3E8A"/>
    <w:rsid w:val="001B3FD1"/>
    <w:rsid w:val="001B4399"/>
    <w:rsid w:val="001B43A5"/>
    <w:rsid w:val="001B497F"/>
    <w:rsid w:val="001B60EB"/>
    <w:rsid w:val="001B6416"/>
    <w:rsid w:val="001B64F0"/>
    <w:rsid w:val="001B6C8C"/>
    <w:rsid w:val="001B746B"/>
    <w:rsid w:val="001B79B7"/>
    <w:rsid w:val="001B7FFD"/>
    <w:rsid w:val="001C0080"/>
    <w:rsid w:val="001C03A3"/>
    <w:rsid w:val="001C10F2"/>
    <w:rsid w:val="001C11B6"/>
    <w:rsid w:val="001C1CF0"/>
    <w:rsid w:val="001C1F07"/>
    <w:rsid w:val="001C2E11"/>
    <w:rsid w:val="001C400D"/>
    <w:rsid w:val="001C421B"/>
    <w:rsid w:val="001C4CA3"/>
    <w:rsid w:val="001C5334"/>
    <w:rsid w:val="001C5365"/>
    <w:rsid w:val="001D006F"/>
    <w:rsid w:val="001D0FF8"/>
    <w:rsid w:val="001D36DF"/>
    <w:rsid w:val="001D488E"/>
    <w:rsid w:val="001D4E75"/>
    <w:rsid w:val="001D59F8"/>
    <w:rsid w:val="001D5EA8"/>
    <w:rsid w:val="001D7AFD"/>
    <w:rsid w:val="001D7DB3"/>
    <w:rsid w:val="001E0062"/>
    <w:rsid w:val="001E077E"/>
    <w:rsid w:val="001E164C"/>
    <w:rsid w:val="001E2526"/>
    <w:rsid w:val="001E464D"/>
    <w:rsid w:val="001E5850"/>
    <w:rsid w:val="001E6BDB"/>
    <w:rsid w:val="001E741A"/>
    <w:rsid w:val="001F09EF"/>
    <w:rsid w:val="001F0A0C"/>
    <w:rsid w:val="001F0BBD"/>
    <w:rsid w:val="001F0CA4"/>
    <w:rsid w:val="001F2598"/>
    <w:rsid w:val="001F2F76"/>
    <w:rsid w:val="001F35B8"/>
    <w:rsid w:val="001F45F2"/>
    <w:rsid w:val="001F5EE2"/>
    <w:rsid w:val="0020142F"/>
    <w:rsid w:val="00201714"/>
    <w:rsid w:val="002023D8"/>
    <w:rsid w:val="002034DA"/>
    <w:rsid w:val="002035E1"/>
    <w:rsid w:val="00203D58"/>
    <w:rsid w:val="00203DD2"/>
    <w:rsid w:val="00204E65"/>
    <w:rsid w:val="00204F63"/>
    <w:rsid w:val="00205076"/>
    <w:rsid w:val="002066DA"/>
    <w:rsid w:val="00206960"/>
    <w:rsid w:val="00210632"/>
    <w:rsid w:val="0021133A"/>
    <w:rsid w:val="00211DBA"/>
    <w:rsid w:val="00212E81"/>
    <w:rsid w:val="0021371B"/>
    <w:rsid w:val="00214EC8"/>
    <w:rsid w:val="0021506F"/>
    <w:rsid w:val="00220139"/>
    <w:rsid w:val="00220A2A"/>
    <w:rsid w:val="00221065"/>
    <w:rsid w:val="002231DE"/>
    <w:rsid w:val="00223815"/>
    <w:rsid w:val="00224195"/>
    <w:rsid w:val="00224359"/>
    <w:rsid w:val="00224459"/>
    <w:rsid w:val="002249FA"/>
    <w:rsid w:val="00224D47"/>
    <w:rsid w:val="00225762"/>
    <w:rsid w:val="002261DE"/>
    <w:rsid w:val="00226278"/>
    <w:rsid w:val="00226925"/>
    <w:rsid w:val="00226B71"/>
    <w:rsid w:val="002274F5"/>
    <w:rsid w:val="0022790F"/>
    <w:rsid w:val="002308AF"/>
    <w:rsid w:val="0023097D"/>
    <w:rsid w:val="00230C65"/>
    <w:rsid w:val="00231055"/>
    <w:rsid w:val="00231111"/>
    <w:rsid w:val="0023138F"/>
    <w:rsid w:val="002315D6"/>
    <w:rsid w:val="002318A4"/>
    <w:rsid w:val="00231B15"/>
    <w:rsid w:val="00231CC9"/>
    <w:rsid w:val="00232287"/>
    <w:rsid w:val="00232BD8"/>
    <w:rsid w:val="00233570"/>
    <w:rsid w:val="00233FC0"/>
    <w:rsid w:val="00234217"/>
    <w:rsid w:val="00235CC6"/>
    <w:rsid w:val="00235DFA"/>
    <w:rsid w:val="002378D8"/>
    <w:rsid w:val="0024010A"/>
    <w:rsid w:val="00240A58"/>
    <w:rsid w:val="0024129A"/>
    <w:rsid w:val="002423DC"/>
    <w:rsid w:val="00243E05"/>
    <w:rsid w:val="00244D8B"/>
    <w:rsid w:val="002453EE"/>
    <w:rsid w:val="0024564B"/>
    <w:rsid w:val="0024636A"/>
    <w:rsid w:val="002465B2"/>
    <w:rsid w:val="0024662B"/>
    <w:rsid w:val="00246975"/>
    <w:rsid w:val="00250213"/>
    <w:rsid w:val="00250282"/>
    <w:rsid w:val="0025042B"/>
    <w:rsid w:val="0025079B"/>
    <w:rsid w:val="00250CFE"/>
    <w:rsid w:val="00251FAD"/>
    <w:rsid w:val="00253474"/>
    <w:rsid w:val="00254C1E"/>
    <w:rsid w:val="00254DFA"/>
    <w:rsid w:val="00255CDF"/>
    <w:rsid w:val="00257D58"/>
    <w:rsid w:val="00260131"/>
    <w:rsid w:val="00261D24"/>
    <w:rsid w:val="00262221"/>
    <w:rsid w:val="00262837"/>
    <w:rsid w:val="002639CF"/>
    <w:rsid w:val="0026401B"/>
    <w:rsid w:val="0026408F"/>
    <w:rsid w:val="002640E0"/>
    <w:rsid w:val="002643EE"/>
    <w:rsid w:val="00265706"/>
    <w:rsid w:val="002658B2"/>
    <w:rsid w:val="00266E00"/>
    <w:rsid w:val="00271507"/>
    <w:rsid w:val="002719F9"/>
    <w:rsid w:val="002721D0"/>
    <w:rsid w:val="00273150"/>
    <w:rsid w:val="00273270"/>
    <w:rsid w:val="002734D4"/>
    <w:rsid w:val="002736BB"/>
    <w:rsid w:val="00273F8E"/>
    <w:rsid w:val="0027521B"/>
    <w:rsid w:val="00275583"/>
    <w:rsid w:val="002764C6"/>
    <w:rsid w:val="00277069"/>
    <w:rsid w:val="00277346"/>
    <w:rsid w:val="002819D6"/>
    <w:rsid w:val="00281BEA"/>
    <w:rsid w:val="00282499"/>
    <w:rsid w:val="002829AC"/>
    <w:rsid w:val="00282A3F"/>
    <w:rsid w:val="00283D14"/>
    <w:rsid w:val="00285198"/>
    <w:rsid w:val="00286A93"/>
    <w:rsid w:val="002873C2"/>
    <w:rsid w:val="0028795A"/>
    <w:rsid w:val="00287E38"/>
    <w:rsid w:val="00290A8C"/>
    <w:rsid w:val="002964B1"/>
    <w:rsid w:val="002A14E0"/>
    <w:rsid w:val="002A23FB"/>
    <w:rsid w:val="002A26F6"/>
    <w:rsid w:val="002A2F59"/>
    <w:rsid w:val="002A5FFB"/>
    <w:rsid w:val="002A6308"/>
    <w:rsid w:val="002A6748"/>
    <w:rsid w:val="002A6FDC"/>
    <w:rsid w:val="002A74FF"/>
    <w:rsid w:val="002B0B9F"/>
    <w:rsid w:val="002B42BD"/>
    <w:rsid w:val="002B4C9F"/>
    <w:rsid w:val="002B4D87"/>
    <w:rsid w:val="002B586C"/>
    <w:rsid w:val="002B6DF7"/>
    <w:rsid w:val="002B6E17"/>
    <w:rsid w:val="002B7404"/>
    <w:rsid w:val="002B7936"/>
    <w:rsid w:val="002C2087"/>
    <w:rsid w:val="002C20AD"/>
    <w:rsid w:val="002C3562"/>
    <w:rsid w:val="002C3647"/>
    <w:rsid w:val="002C4583"/>
    <w:rsid w:val="002C4DEF"/>
    <w:rsid w:val="002C58F8"/>
    <w:rsid w:val="002C6AB7"/>
    <w:rsid w:val="002C75B0"/>
    <w:rsid w:val="002D031C"/>
    <w:rsid w:val="002D0580"/>
    <w:rsid w:val="002D1BF6"/>
    <w:rsid w:val="002D3905"/>
    <w:rsid w:val="002D44AD"/>
    <w:rsid w:val="002D64BD"/>
    <w:rsid w:val="002D76F4"/>
    <w:rsid w:val="002E0710"/>
    <w:rsid w:val="002E11BE"/>
    <w:rsid w:val="002E3E7F"/>
    <w:rsid w:val="002E4C7B"/>
    <w:rsid w:val="002E69F4"/>
    <w:rsid w:val="002E73E4"/>
    <w:rsid w:val="002F138E"/>
    <w:rsid w:val="002F1EC7"/>
    <w:rsid w:val="002F22CC"/>
    <w:rsid w:val="002F322E"/>
    <w:rsid w:val="002F345B"/>
    <w:rsid w:val="002F36AB"/>
    <w:rsid w:val="002F3C0D"/>
    <w:rsid w:val="00301451"/>
    <w:rsid w:val="00301584"/>
    <w:rsid w:val="00301B76"/>
    <w:rsid w:val="00301E6B"/>
    <w:rsid w:val="0030402A"/>
    <w:rsid w:val="003044F2"/>
    <w:rsid w:val="003048AA"/>
    <w:rsid w:val="0030541B"/>
    <w:rsid w:val="00305D04"/>
    <w:rsid w:val="00306A46"/>
    <w:rsid w:val="00306BCF"/>
    <w:rsid w:val="00307185"/>
    <w:rsid w:val="00307783"/>
    <w:rsid w:val="00311120"/>
    <w:rsid w:val="00311147"/>
    <w:rsid w:val="00311987"/>
    <w:rsid w:val="0031205D"/>
    <w:rsid w:val="003122FF"/>
    <w:rsid w:val="00313683"/>
    <w:rsid w:val="00313D6F"/>
    <w:rsid w:val="00314B34"/>
    <w:rsid w:val="00315AC7"/>
    <w:rsid w:val="003169FF"/>
    <w:rsid w:val="00317F43"/>
    <w:rsid w:val="003202D5"/>
    <w:rsid w:val="003209C2"/>
    <w:rsid w:val="003225D2"/>
    <w:rsid w:val="003226DA"/>
    <w:rsid w:val="00323556"/>
    <w:rsid w:val="00323976"/>
    <w:rsid w:val="00323C37"/>
    <w:rsid w:val="00323CC4"/>
    <w:rsid w:val="0032420F"/>
    <w:rsid w:val="00325162"/>
    <w:rsid w:val="00325418"/>
    <w:rsid w:val="00325967"/>
    <w:rsid w:val="00325BC3"/>
    <w:rsid w:val="00326773"/>
    <w:rsid w:val="00326BF0"/>
    <w:rsid w:val="0032780E"/>
    <w:rsid w:val="00330FE5"/>
    <w:rsid w:val="00331142"/>
    <w:rsid w:val="003311AB"/>
    <w:rsid w:val="003319BB"/>
    <w:rsid w:val="00332BDD"/>
    <w:rsid w:val="0033373A"/>
    <w:rsid w:val="00335476"/>
    <w:rsid w:val="00335D4C"/>
    <w:rsid w:val="00335D6F"/>
    <w:rsid w:val="003369DF"/>
    <w:rsid w:val="00336F35"/>
    <w:rsid w:val="00337150"/>
    <w:rsid w:val="00337703"/>
    <w:rsid w:val="00342162"/>
    <w:rsid w:val="00343114"/>
    <w:rsid w:val="0034311A"/>
    <w:rsid w:val="003437A6"/>
    <w:rsid w:val="00344A2F"/>
    <w:rsid w:val="00344ABD"/>
    <w:rsid w:val="00344AC3"/>
    <w:rsid w:val="00346A4D"/>
    <w:rsid w:val="00347659"/>
    <w:rsid w:val="00350653"/>
    <w:rsid w:val="00350BD8"/>
    <w:rsid w:val="00350DA7"/>
    <w:rsid w:val="003510CE"/>
    <w:rsid w:val="00351360"/>
    <w:rsid w:val="00351C3C"/>
    <w:rsid w:val="0035234C"/>
    <w:rsid w:val="00352BD0"/>
    <w:rsid w:val="0035362C"/>
    <w:rsid w:val="0035527D"/>
    <w:rsid w:val="00355989"/>
    <w:rsid w:val="003561E8"/>
    <w:rsid w:val="00356431"/>
    <w:rsid w:val="00356779"/>
    <w:rsid w:val="0035721D"/>
    <w:rsid w:val="00357453"/>
    <w:rsid w:val="0035749A"/>
    <w:rsid w:val="00357A47"/>
    <w:rsid w:val="00357CCF"/>
    <w:rsid w:val="003609F7"/>
    <w:rsid w:val="00360BCF"/>
    <w:rsid w:val="00361377"/>
    <w:rsid w:val="00363710"/>
    <w:rsid w:val="00363D7C"/>
    <w:rsid w:val="00364B9C"/>
    <w:rsid w:val="0036592A"/>
    <w:rsid w:val="00366477"/>
    <w:rsid w:val="00366AAA"/>
    <w:rsid w:val="00367082"/>
    <w:rsid w:val="0036719E"/>
    <w:rsid w:val="00367843"/>
    <w:rsid w:val="00367ADA"/>
    <w:rsid w:val="00367E46"/>
    <w:rsid w:val="00370C55"/>
    <w:rsid w:val="00371011"/>
    <w:rsid w:val="00371880"/>
    <w:rsid w:val="00372010"/>
    <w:rsid w:val="00372065"/>
    <w:rsid w:val="003731BB"/>
    <w:rsid w:val="00373C23"/>
    <w:rsid w:val="003763E9"/>
    <w:rsid w:val="003769F7"/>
    <w:rsid w:val="003804EE"/>
    <w:rsid w:val="0038062D"/>
    <w:rsid w:val="0038118E"/>
    <w:rsid w:val="00381FEA"/>
    <w:rsid w:val="00382163"/>
    <w:rsid w:val="003821AD"/>
    <w:rsid w:val="0038262A"/>
    <w:rsid w:val="0038509D"/>
    <w:rsid w:val="00385A96"/>
    <w:rsid w:val="003863B1"/>
    <w:rsid w:val="003865A9"/>
    <w:rsid w:val="00386643"/>
    <w:rsid w:val="00386719"/>
    <w:rsid w:val="00387B54"/>
    <w:rsid w:val="003906C5"/>
    <w:rsid w:val="00390C42"/>
    <w:rsid w:val="00390DED"/>
    <w:rsid w:val="00391850"/>
    <w:rsid w:val="00391DE3"/>
    <w:rsid w:val="003932C8"/>
    <w:rsid w:val="00393EEF"/>
    <w:rsid w:val="003955DD"/>
    <w:rsid w:val="00396851"/>
    <w:rsid w:val="00397A9F"/>
    <w:rsid w:val="00397EEF"/>
    <w:rsid w:val="003A0A00"/>
    <w:rsid w:val="003A15A8"/>
    <w:rsid w:val="003A2AF1"/>
    <w:rsid w:val="003A2FE6"/>
    <w:rsid w:val="003A3515"/>
    <w:rsid w:val="003A408E"/>
    <w:rsid w:val="003A4825"/>
    <w:rsid w:val="003A4CB3"/>
    <w:rsid w:val="003A5163"/>
    <w:rsid w:val="003A51F8"/>
    <w:rsid w:val="003A54CB"/>
    <w:rsid w:val="003A6A9C"/>
    <w:rsid w:val="003A73E6"/>
    <w:rsid w:val="003A78F8"/>
    <w:rsid w:val="003A7CF6"/>
    <w:rsid w:val="003B04E6"/>
    <w:rsid w:val="003B094A"/>
    <w:rsid w:val="003B0A11"/>
    <w:rsid w:val="003B0C2E"/>
    <w:rsid w:val="003B33AF"/>
    <w:rsid w:val="003B37F7"/>
    <w:rsid w:val="003B4D28"/>
    <w:rsid w:val="003B500D"/>
    <w:rsid w:val="003B5085"/>
    <w:rsid w:val="003B595E"/>
    <w:rsid w:val="003B5C91"/>
    <w:rsid w:val="003B62D3"/>
    <w:rsid w:val="003B710F"/>
    <w:rsid w:val="003B71CA"/>
    <w:rsid w:val="003B7826"/>
    <w:rsid w:val="003C087F"/>
    <w:rsid w:val="003C0CEB"/>
    <w:rsid w:val="003C0F31"/>
    <w:rsid w:val="003C132F"/>
    <w:rsid w:val="003C18BF"/>
    <w:rsid w:val="003C1C54"/>
    <w:rsid w:val="003C1CD7"/>
    <w:rsid w:val="003C1E0F"/>
    <w:rsid w:val="003C2A4E"/>
    <w:rsid w:val="003C2DEE"/>
    <w:rsid w:val="003C2E26"/>
    <w:rsid w:val="003C2F71"/>
    <w:rsid w:val="003C3B3A"/>
    <w:rsid w:val="003C431D"/>
    <w:rsid w:val="003C4DB5"/>
    <w:rsid w:val="003C5106"/>
    <w:rsid w:val="003C6077"/>
    <w:rsid w:val="003C613A"/>
    <w:rsid w:val="003C78E5"/>
    <w:rsid w:val="003D0338"/>
    <w:rsid w:val="003D0EF9"/>
    <w:rsid w:val="003D1309"/>
    <w:rsid w:val="003D1482"/>
    <w:rsid w:val="003D20CD"/>
    <w:rsid w:val="003D2BA3"/>
    <w:rsid w:val="003D34B9"/>
    <w:rsid w:val="003D3CFF"/>
    <w:rsid w:val="003D4EAF"/>
    <w:rsid w:val="003D52B7"/>
    <w:rsid w:val="003D592F"/>
    <w:rsid w:val="003D5B74"/>
    <w:rsid w:val="003D63BD"/>
    <w:rsid w:val="003D6EC5"/>
    <w:rsid w:val="003D79B5"/>
    <w:rsid w:val="003D7C8E"/>
    <w:rsid w:val="003E0357"/>
    <w:rsid w:val="003E06A8"/>
    <w:rsid w:val="003E171E"/>
    <w:rsid w:val="003E187C"/>
    <w:rsid w:val="003E2446"/>
    <w:rsid w:val="003E3151"/>
    <w:rsid w:val="003E3EEF"/>
    <w:rsid w:val="003E436D"/>
    <w:rsid w:val="003E4D5D"/>
    <w:rsid w:val="003E50D4"/>
    <w:rsid w:val="003E5CF3"/>
    <w:rsid w:val="003E5F9D"/>
    <w:rsid w:val="003E62BE"/>
    <w:rsid w:val="003E646A"/>
    <w:rsid w:val="003E67C6"/>
    <w:rsid w:val="003E6832"/>
    <w:rsid w:val="003E71E2"/>
    <w:rsid w:val="003E791F"/>
    <w:rsid w:val="003E7DEF"/>
    <w:rsid w:val="003F0707"/>
    <w:rsid w:val="003F0A59"/>
    <w:rsid w:val="003F0F19"/>
    <w:rsid w:val="003F10DF"/>
    <w:rsid w:val="003F1A4C"/>
    <w:rsid w:val="003F1BBC"/>
    <w:rsid w:val="003F2C98"/>
    <w:rsid w:val="003F2F12"/>
    <w:rsid w:val="003F3459"/>
    <w:rsid w:val="003F381A"/>
    <w:rsid w:val="003F3C40"/>
    <w:rsid w:val="003F4A07"/>
    <w:rsid w:val="003F4CCD"/>
    <w:rsid w:val="003F52CC"/>
    <w:rsid w:val="003F54F6"/>
    <w:rsid w:val="003F5697"/>
    <w:rsid w:val="003F5DE8"/>
    <w:rsid w:val="003F5F34"/>
    <w:rsid w:val="003F6534"/>
    <w:rsid w:val="003F6763"/>
    <w:rsid w:val="003F70D6"/>
    <w:rsid w:val="0040139A"/>
    <w:rsid w:val="00402BCF"/>
    <w:rsid w:val="00402DE8"/>
    <w:rsid w:val="004034E1"/>
    <w:rsid w:val="0040406B"/>
    <w:rsid w:val="0040633D"/>
    <w:rsid w:val="00407968"/>
    <w:rsid w:val="00407E1E"/>
    <w:rsid w:val="00407FB1"/>
    <w:rsid w:val="00410282"/>
    <w:rsid w:val="00410285"/>
    <w:rsid w:val="004113D8"/>
    <w:rsid w:val="00411529"/>
    <w:rsid w:val="004128AB"/>
    <w:rsid w:val="00412CAB"/>
    <w:rsid w:val="00413C31"/>
    <w:rsid w:val="004145FA"/>
    <w:rsid w:val="00414B5C"/>
    <w:rsid w:val="0041555E"/>
    <w:rsid w:val="00416421"/>
    <w:rsid w:val="00416A4D"/>
    <w:rsid w:val="00416BF6"/>
    <w:rsid w:val="00417076"/>
    <w:rsid w:val="004176F9"/>
    <w:rsid w:val="00417FC6"/>
    <w:rsid w:val="00420358"/>
    <w:rsid w:val="00420A3C"/>
    <w:rsid w:val="00420E54"/>
    <w:rsid w:val="004221DF"/>
    <w:rsid w:val="00423174"/>
    <w:rsid w:val="00423487"/>
    <w:rsid w:val="00423580"/>
    <w:rsid w:val="004242E4"/>
    <w:rsid w:val="00425EFE"/>
    <w:rsid w:val="00426299"/>
    <w:rsid w:val="00426633"/>
    <w:rsid w:val="00426885"/>
    <w:rsid w:val="004275CA"/>
    <w:rsid w:val="00427EA4"/>
    <w:rsid w:val="00430370"/>
    <w:rsid w:val="004311C4"/>
    <w:rsid w:val="004321A9"/>
    <w:rsid w:val="004325E7"/>
    <w:rsid w:val="0043272E"/>
    <w:rsid w:val="004334D9"/>
    <w:rsid w:val="00433B8A"/>
    <w:rsid w:val="00433C53"/>
    <w:rsid w:val="004343C5"/>
    <w:rsid w:val="00435783"/>
    <w:rsid w:val="00435E6C"/>
    <w:rsid w:val="00436890"/>
    <w:rsid w:val="0043712A"/>
    <w:rsid w:val="00437E42"/>
    <w:rsid w:val="00440375"/>
    <w:rsid w:val="00440C90"/>
    <w:rsid w:val="00440DE6"/>
    <w:rsid w:val="004416BC"/>
    <w:rsid w:val="00441AE2"/>
    <w:rsid w:val="00442FFC"/>
    <w:rsid w:val="00445C33"/>
    <w:rsid w:val="00445D9D"/>
    <w:rsid w:val="00446C21"/>
    <w:rsid w:val="00450744"/>
    <w:rsid w:val="00450E40"/>
    <w:rsid w:val="004511CA"/>
    <w:rsid w:val="00452DCC"/>
    <w:rsid w:val="00453716"/>
    <w:rsid w:val="004542E7"/>
    <w:rsid w:val="00456E9F"/>
    <w:rsid w:val="00463354"/>
    <w:rsid w:val="004636B3"/>
    <w:rsid w:val="0046418D"/>
    <w:rsid w:val="004646B8"/>
    <w:rsid w:val="00465004"/>
    <w:rsid w:val="00465411"/>
    <w:rsid w:val="0047163C"/>
    <w:rsid w:val="00471A67"/>
    <w:rsid w:val="0047209D"/>
    <w:rsid w:val="004724ED"/>
    <w:rsid w:val="00472B0B"/>
    <w:rsid w:val="0047312E"/>
    <w:rsid w:val="004732BD"/>
    <w:rsid w:val="00473565"/>
    <w:rsid w:val="0047390D"/>
    <w:rsid w:val="00473AFA"/>
    <w:rsid w:val="004749A9"/>
    <w:rsid w:val="00474EEA"/>
    <w:rsid w:val="004751BF"/>
    <w:rsid w:val="0047540E"/>
    <w:rsid w:val="004757C7"/>
    <w:rsid w:val="0048004E"/>
    <w:rsid w:val="00480E20"/>
    <w:rsid w:val="00481981"/>
    <w:rsid w:val="00482729"/>
    <w:rsid w:val="004829B0"/>
    <w:rsid w:val="004831F5"/>
    <w:rsid w:val="00483483"/>
    <w:rsid w:val="004843E9"/>
    <w:rsid w:val="00484FA6"/>
    <w:rsid w:val="004850B0"/>
    <w:rsid w:val="00485496"/>
    <w:rsid w:val="0048582C"/>
    <w:rsid w:val="00486980"/>
    <w:rsid w:val="00487F13"/>
    <w:rsid w:val="0049030D"/>
    <w:rsid w:val="00490444"/>
    <w:rsid w:val="00490552"/>
    <w:rsid w:val="0049183A"/>
    <w:rsid w:val="004921E5"/>
    <w:rsid w:val="00492C16"/>
    <w:rsid w:val="004939EB"/>
    <w:rsid w:val="00494488"/>
    <w:rsid w:val="00494552"/>
    <w:rsid w:val="00494564"/>
    <w:rsid w:val="004959BB"/>
    <w:rsid w:val="00497B5D"/>
    <w:rsid w:val="00497B66"/>
    <w:rsid w:val="004A0121"/>
    <w:rsid w:val="004A0933"/>
    <w:rsid w:val="004A0C7A"/>
    <w:rsid w:val="004A0F50"/>
    <w:rsid w:val="004A1ED9"/>
    <w:rsid w:val="004A2399"/>
    <w:rsid w:val="004A487A"/>
    <w:rsid w:val="004A4908"/>
    <w:rsid w:val="004A4C6D"/>
    <w:rsid w:val="004A4F02"/>
    <w:rsid w:val="004A4F76"/>
    <w:rsid w:val="004A5140"/>
    <w:rsid w:val="004A56E9"/>
    <w:rsid w:val="004A7F75"/>
    <w:rsid w:val="004B11BB"/>
    <w:rsid w:val="004B1B8F"/>
    <w:rsid w:val="004B1DEB"/>
    <w:rsid w:val="004B2310"/>
    <w:rsid w:val="004B353A"/>
    <w:rsid w:val="004B3E55"/>
    <w:rsid w:val="004B4927"/>
    <w:rsid w:val="004B4981"/>
    <w:rsid w:val="004B500C"/>
    <w:rsid w:val="004B5ECD"/>
    <w:rsid w:val="004B5FDE"/>
    <w:rsid w:val="004B6648"/>
    <w:rsid w:val="004C0034"/>
    <w:rsid w:val="004C0224"/>
    <w:rsid w:val="004C09B1"/>
    <w:rsid w:val="004C0A3C"/>
    <w:rsid w:val="004C16AB"/>
    <w:rsid w:val="004C1E57"/>
    <w:rsid w:val="004C1FFE"/>
    <w:rsid w:val="004C225B"/>
    <w:rsid w:val="004C26E4"/>
    <w:rsid w:val="004C3C3F"/>
    <w:rsid w:val="004C4E78"/>
    <w:rsid w:val="004C6780"/>
    <w:rsid w:val="004C7799"/>
    <w:rsid w:val="004D0076"/>
    <w:rsid w:val="004D0547"/>
    <w:rsid w:val="004D196B"/>
    <w:rsid w:val="004D1BCB"/>
    <w:rsid w:val="004D24D5"/>
    <w:rsid w:val="004D42BD"/>
    <w:rsid w:val="004D4333"/>
    <w:rsid w:val="004D4B6E"/>
    <w:rsid w:val="004D529B"/>
    <w:rsid w:val="004D5849"/>
    <w:rsid w:val="004D643D"/>
    <w:rsid w:val="004D6F30"/>
    <w:rsid w:val="004D70A5"/>
    <w:rsid w:val="004D76DE"/>
    <w:rsid w:val="004E2BE8"/>
    <w:rsid w:val="004E38AF"/>
    <w:rsid w:val="004E5113"/>
    <w:rsid w:val="004E5648"/>
    <w:rsid w:val="004E624F"/>
    <w:rsid w:val="004E72E7"/>
    <w:rsid w:val="004E7493"/>
    <w:rsid w:val="004E77F5"/>
    <w:rsid w:val="004E7CA3"/>
    <w:rsid w:val="004F0686"/>
    <w:rsid w:val="004F28DC"/>
    <w:rsid w:val="004F2CEB"/>
    <w:rsid w:val="004F30DD"/>
    <w:rsid w:val="004F46B8"/>
    <w:rsid w:val="004F4F7F"/>
    <w:rsid w:val="004F52E5"/>
    <w:rsid w:val="004F5542"/>
    <w:rsid w:val="004F68FC"/>
    <w:rsid w:val="004F6902"/>
    <w:rsid w:val="004F6A2C"/>
    <w:rsid w:val="004F6C3B"/>
    <w:rsid w:val="004F77C7"/>
    <w:rsid w:val="00500F92"/>
    <w:rsid w:val="005017C9"/>
    <w:rsid w:val="005019A4"/>
    <w:rsid w:val="00502620"/>
    <w:rsid w:val="00503299"/>
    <w:rsid w:val="00503BA9"/>
    <w:rsid w:val="0050453E"/>
    <w:rsid w:val="00505A1E"/>
    <w:rsid w:val="00505CBC"/>
    <w:rsid w:val="00505D78"/>
    <w:rsid w:val="00505E2F"/>
    <w:rsid w:val="0050663F"/>
    <w:rsid w:val="00506751"/>
    <w:rsid w:val="005073F4"/>
    <w:rsid w:val="00510CF9"/>
    <w:rsid w:val="005122A8"/>
    <w:rsid w:val="005127C2"/>
    <w:rsid w:val="00513B4C"/>
    <w:rsid w:val="005143DE"/>
    <w:rsid w:val="00514D74"/>
    <w:rsid w:val="00515B89"/>
    <w:rsid w:val="00516BBD"/>
    <w:rsid w:val="00516EF2"/>
    <w:rsid w:val="00516F97"/>
    <w:rsid w:val="0051769F"/>
    <w:rsid w:val="00517D48"/>
    <w:rsid w:val="005201DD"/>
    <w:rsid w:val="00520574"/>
    <w:rsid w:val="00521392"/>
    <w:rsid w:val="00521399"/>
    <w:rsid w:val="00522C1A"/>
    <w:rsid w:val="0052318A"/>
    <w:rsid w:val="005235BA"/>
    <w:rsid w:val="005236E5"/>
    <w:rsid w:val="00524C3A"/>
    <w:rsid w:val="0052631F"/>
    <w:rsid w:val="005278E8"/>
    <w:rsid w:val="00530905"/>
    <w:rsid w:val="00530EA5"/>
    <w:rsid w:val="0053127D"/>
    <w:rsid w:val="00531A6C"/>
    <w:rsid w:val="00532207"/>
    <w:rsid w:val="00532584"/>
    <w:rsid w:val="00532DC4"/>
    <w:rsid w:val="00533E6E"/>
    <w:rsid w:val="00534309"/>
    <w:rsid w:val="00534B24"/>
    <w:rsid w:val="00535A16"/>
    <w:rsid w:val="00535BBC"/>
    <w:rsid w:val="00537102"/>
    <w:rsid w:val="005403ED"/>
    <w:rsid w:val="00540410"/>
    <w:rsid w:val="0054077E"/>
    <w:rsid w:val="00541493"/>
    <w:rsid w:val="005419A0"/>
    <w:rsid w:val="005435C4"/>
    <w:rsid w:val="00543646"/>
    <w:rsid w:val="00544C84"/>
    <w:rsid w:val="0054532E"/>
    <w:rsid w:val="005455F8"/>
    <w:rsid w:val="005500A1"/>
    <w:rsid w:val="00550CA4"/>
    <w:rsid w:val="00551422"/>
    <w:rsid w:val="00551A21"/>
    <w:rsid w:val="00553DC4"/>
    <w:rsid w:val="005543D2"/>
    <w:rsid w:val="00554A6B"/>
    <w:rsid w:val="00554C57"/>
    <w:rsid w:val="00556720"/>
    <w:rsid w:val="00556BAD"/>
    <w:rsid w:val="00557157"/>
    <w:rsid w:val="005574EA"/>
    <w:rsid w:val="00557E12"/>
    <w:rsid w:val="00560013"/>
    <w:rsid w:val="00560157"/>
    <w:rsid w:val="00560DC2"/>
    <w:rsid w:val="0056199E"/>
    <w:rsid w:val="00561F5C"/>
    <w:rsid w:val="0056211F"/>
    <w:rsid w:val="00563A60"/>
    <w:rsid w:val="00563FC4"/>
    <w:rsid w:val="00564B0A"/>
    <w:rsid w:val="005651F5"/>
    <w:rsid w:val="005654FB"/>
    <w:rsid w:val="00565F68"/>
    <w:rsid w:val="00567205"/>
    <w:rsid w:val="00567293"/>
    <w:rsid w:val="00567D61"/>
    <w:rsid w:val="00567F86"/>
    <w:rsid w:val="005710DB"/>
    <w:rsid w:val="00571E92"/>
    <w:rsid w:val="00572322"/>
    <w:rsid w:val="00573035"/>
    <w:rsid w:val="005731F3"/>
    <w:rsid w:val="0057499E"/>
    <w:rsid w:val="00575510"/>
    <w:rsid w:val="00575FB1"/>
    <w:rsid w:val="00576F34"/>
    <w:rsid w:val="00577E28"/>
    <w:rsid w:val="005804D8"/>
    <w:rsid w:val="00580529"/>
    <w:rsid w:val="0058064F"/>
    <w:rsid w:val="005809CA"/>
    <w:rsid w:val="005818D6"/>
    <w:rsid w:val="00583269"/>
    <w:rsid w:val="00583D33"/>
    <w:rsid w:val="00583D56"/>
    <w:rsid w:val="005849B6"/>
    <w:rsid w:val="00584E9C"/>
    <w:rsid w:val="00584FB3"/>
    <w:rsid w:val="00585668"/>
    <w:rsid w:val="00585A2E"/>
    <w:rsid w:val="00585C7B"/>
    <w:rsid w:val="00586D2A"/>
    <w:rsid w:val="00590170"/>
    <w:rsid w:val="00590642"/>
    <w:rsid w:val="00590F3A"/>
    <w:rsid w:val="00591BD0"/>
    <w:rsid w:val="00591E9D"/>
    <w:rsid w:val="005940EB"/>
    <w:rsid w:val="00595D1E"/>
    <w:rsid w:val="00596E18"/>
    <w:rsid w:val="005972BF"/>
    <w:rsid w:val="00597410"/>
    <w:rsid w:val="00597A99"/>
    <w:rsid w:val="00597CE0"/>
    <w:rsid w:val="005A00EF"/>
    <w:rsid w:val="005A0ACD"/>
    <w:rsid w:val="005A0B33"/>
    <w:rsid w:val="005A0D27"/>
    <w:rsid w:val="005A0EBC"/>
    <w:rsid w:val="005A0F5A"/>
    <w:rsid w:val="005A1BA8"/>
    <w:rsid w:val="005A1FD3"/>
    <w:rsid w:val="005A219F"/>
    <w:rsid w:val="005A28AA"/>
    <w:rsid w:val="005A2BE5"/>
    <w:rsid w:val="005A3449"/>
    <w:rsid w:val="005A3C24"/>
    <w:rsid w:val="005A4497"/>
    <w:rsid w:val="005A4B15"/>
    <w:rsid w:val="005A611C"/>
    <w:rsid w:val="005A6A75"/>
    <w:rsid w:val="005A730E"/>
    <w:rsid w:val="005A73BF"/>
    <w:rsid w:val="005A77E4"/>
    <w:rsid w:val="005A790A"/>
    <w:rsid w:val="005A7FFE"/>
    <w:rsid w:val="005B28EE"/>
    <w:rsid w:val="005B2B8B"/>
    <w:rsid w:val="005B2F90"/>
    <w:rsid w:val="005B370A"/>
    <w:rsid w:val="005B3AF5"/>
    <w:rsid w:val="005B3CBD"/>
    <w:rsid w:val="005B43E2"/>
    <w:rsid w:val="005B46E0"/>
    <w:rsid w:val="005B4735"/>
    <w:rsid w:val="005B51B6"/>
    <w:rsid w:val="005C061D"/>
    <w:rsid w:val="005C0949"/>
    <w:rsid w:val="005C1113"/>
    <w:rsid w:val="005C19C6"/>
    <w:rsid w:val="005C1E83"/>
    <w:rsid w:val="005C2141"/>
    <w:rsid w:val="005C258E"/>
    <w:rsid w:val="005C2D4C"/>
    <w:rsid w:val="005C2F14"/>
    <w:rsid w:val="005C37A7"/>
    <w:rsid w:val="005C5C76"/>
    <w:rsid w:val="005C6186"/>
    <w:rsid w:val="005C67FD"/>
    <w:rsid w:val="005C69EC"/>
    <w:rsid w:val="005C7D42"/>
    <w:rsid w:val="005D0486"/>
    <w:rsid w:val="005D22C1"/>
    <w:rsid w:val="005D76E6"/>
    <w:rsid w:val="005E00AB"/>
    <w:rsid w:val="005E34EF"/>
    <w:rsid w:val="005E3D65"/>
    <w:rsid w:val="005E4654"/>
    <w:rsid w:val="005E470B"/>
    <w:rsid w:val="005E4DD6"/>
    <w:rsid w:val="005E5198"/>
    <w:rsid w:val="005F0C80"/>
    <w:rsid w:val="005F2D35"/>
    <w:rsid w:val="005F316A"/>
    <w:rsid w:val="005F39E2"/>
    <w:rsid w:val="005F43D3"/>
    <w:rsid w:val="005F4EF9"/>
    <w:rsid w:val="005F597A"/>
    <w:rsid w:val="005F5B18"/>
    <w:rsid w:val="005F6889"/>
    <w:rsid w:val="00600D92"/>
    <w:rsid w:val="0060119B"/>
    <w:rsid w:val="006019A3"/>
    <w:rsid w:val="006019EA"/>
    <w:rsid w:val="00602735"/>
    <w:rsid w:val="0060277A"/>
    <w:rsid w:val="00602E2E"/>
    <w:rsid w:val="00603950"/>
    <w:rsid w:val="00604780"/>
    <w:rsid w:val="0060515D"/>
    <w:rsid w:val="00605820"/>
    <w:rsid w:val="00605F89"/>
    <w:rsid w:val="0060613B"/>
    <w:rsid w:val="00606941"/>
    <w:rsid w:val="00606F39"/>
    <w:rsid w:val="00607258"/>
    <w:rsid w:val="006076D1"/>
    <w:rsid w:val="00607826"/>
    <w:rsid w:val="00607B26"/>
    <w:rsid w:val="00607EED"/>
    <w:rsid w:val="00610315"/>
    <w:rsid w:val="0061052A"/>
    <w:rsid w:val="00610CFD"/>
    <w:rsid w:val="0061126A"/>
    <w:rsid w:val="006121C3"/>
    <w:rsid w:val="006123D0"/>
    <w:rsid w:val="00612676"/>
    <w:rsid w:val="006128AC"/>
    <w:rsid w:val="00613513"/>
    <w:rsid w:val="006143EE"/>
    <w:rsid w:val="00614A7C"/>
    <w:rsid w:val="00614E8D"/>
    <w:rsid w:val="006154A0"/>
    <w:rsid w:val="00615FB6"/>
    <w:rsid w:val="006163BD"/>
    <w:rsid w:val="00616B89"/>
    <w:rsid w:val="00616F3A"/>
    <w:rsid w:val="00617B2C"/>
    <w:rsid w:val="00617B89"/>
    <w:rsid w:val="00617D84"/>
    <w:rsid w:val="00620B73"/>
    <w:rsid w:val="006211A8"/>
    <w:rsid w:val="0062143F"/>
    <w:rsid w:val="00622F42"/>
    <w:rsid w:val="00623CA5"/>
    <w:rsid w:val="00623D1A"/>
    <w:rsid w:val="0062461E"/>
    <w:rsid w:val="0062515E"/>
    <w:rsid w:val="00625A1F"/>
    <w:rsid w:val="00626697"/>
    <w:rsid w:val="00626BF4"/>
    <w:rsid w:val="0062773F"/>
    <w:rsid w:val="006300AF"/>
    <w:rsid w:val="006308D4"/>
    <w:rsid w:val="00630C6E"/>
    <w:rsid w:val="00630CE2"/>
    <w:rsid w:val="00631193"/>
    <w:rsid w:val="006315BB"/>
    <w:rsid w:val="0063237D"/>
    <w:rsid w:val="006329AC"/>
    <w:rsid w:val="00632D28"/>
    <w:rsid w:val="00633AFB"/>
    <w:rsid w:val="0063432A"/>
    <w:rsid w:val="0063444B"/>
    <w:rsid w:val="00634839"/>
    <w:rsid w:val="00634FD1"/>
    <w:rsid w:val="006356A6"/>
    <w:rsid w:val="00636037"/>
    <w:rsid w:val="00636911"/>
    <w:rsid w:val="00636BFF"/>
    <w:rsid w:val="006377BF"/>
    <w:rsid w:val="00640DEE"/>
    <w:rsid w:val="006414B4"/>
    <w:rsid w:val="00641EAE"/>
    <w:rsid w:val="006422F4"/>
    <w:rsid w:val="006437FE"/>
    <w:rsid w:val="0064406B"/>
    <w:rsid w:val="00644C57"/>
    <w:rsid w:val="00644F4F"/>
    <w:rsid w:val="006451F8"/>
    <w:rsid w:val="00646DB1"/>
    <w:rsid w:val="00646E7C"/>
    <w:rsid w:val="00647CA7"/>
    <w:rsid w:val="00647D15"/>
    <w:rsid w:val="0065179F"/>
    <w:rsid w:val="00653519"/>
    <w:rsid w:val="0065394F"/>
    <w:rsid w:val="00655285"/>
    <w:rsid w:val="0065541D"/>
    <w:rsid w:val="00655788"/>
    <w:rsid w:val="00660B7F"/>
    <w:rsid w:val="00661F88"/>
    <w:rsid w:val="006621FA"/>
    <w:rsid w:val="006626C4"/>
    <w:rsid w:val="00662A4F"/>
    <w:rsid w:val="00663EB4"/>
    <w:rsid w:val="00664D59"/>
    <w:rsid w:val="00664D85"/>
    <w:rsid w:val="00664FE7"/>
    <w:rsid w:val="00666B87"/>
    <w:rsid w:val="006672AB"/>
    <w:rsid w:val="0066746D"/>
    <w:rsid w:val="00670558"/>
    <w:rsid w:val="00670D10"/>
    <w:rsid w:val="0067191C"/>
    <w:rsid w:val="0067330C"/>
    <w:rsid w:val="006747BF"/>
    <w:rsid w:val="006748A7"/>
    <w:rsid w:val="00676248"/>
    <w:rsid w:val="006771C1"/>
    <w:rsid w:val="0068048A"/>
    <w:rsid w:val="00681695"/>
    <w:rsid w:val="00682400"/>
    <w:rsid w:val="00682D16"/>
    <w:rsid w:val="00682E7F"/>
    <w:rsid w:val="0068362C"/>
    <w:rsid w:val="00684485"/>
    <w:rsid w:val="00685795"/>
    <w:rsid w:val="006904BF"/>
    <w:rsid w:val="00690F7A"/>
    <w:rsid w:val="006915C5"/>
    <w:rsid w:val="00692E91"/>
    <w:rsid w:val="00693026"/>
    <w:rsid w:val="006935B3"/>
    <w:rsid w:val="00693830"/>
    <w:rsid w:val="00694A6B"/>
    <w:rsid w:val="00694D8D"/>
    <w:rsid w:val="00695264"/>
    <w:rsid w:val="00696159"/>
    <w:rsid w:val="00697524"/>
    <w:rsid w:val="006A009E"/>
    <w:rsid w:val="006A02BB"/>
    <w:rsid w:val="006A062D"/>
    <w:rsid w:val="006A06F2"/>
    <w:rsid w:val="006A1701"/>
    <w:rsid w:val="006A1A39"/>
    <w:rsid w:val="006A223A"/>
    <w:rsid w:val="006A2CC9"/>
    <w:rsid w:val="006A2D66"/>
    <w:rsid w:val="006A516C"/>
    <w:rsid w:val="006A5914"/>
    <w:rsid w:val="006A6460"/>
    <w:rsid w:val="006A7E76"/>
    <w:rsid w:val="006B0654"/>
    <w:rsid w:val="006B0908"/>
    <w:rsid w:val="006B0AE1"/>
    <w:rsid w:val="006B11C1"/>
    <w:rsid w:val="006B18ED"/>
    <w:rsid w:val="006B1EC0"/>
    <w:rsid w:val="006B2498"/>
    <w:rsid w:val="006B32D3"/>
    <w:rsid w:val="006B367A"/>
    <w:rsid w:val="006B3F9B"/>
    <w:rsid w:val="006B4264"/>
    <w:rsid w:val="006B42E1"/>
    <w:rsid w:val="006B498B"/>
    <w:rsid w:val="006B4FB2"/>
    <w:rsid w:val="006B5376"/>
    <w:rsid w:val="006B59ED"/>
    <w:rsid w:val="006B66F8"/>
    <w:rsid w:val="006B7314"/>
    <w:rsid w:val="006B7404"/>
    <w:rsid w:val="006B7491"/>
    <w:rsid w:val="006C066E"/>
    <w:rsid w:val="006C0ED5"/>
    <w:rsid w:val="006C10B1"/>
    <w:rsid w:val="006C24D7"/>
    <w:rsid w:val="006C262B"/>
    <w:rsid w:val="006C29B0"/>
    <w:rsid w:val="006C3182"/>
    <w:rsid w:val="006C3DD7"/>
    <w:rsid w:val="006C3E8B"/>
    <w:rsid w:val="006C4422"/>
    <w:rsid w:val="006C474E"/>
    <w:rsid w:val="006C4781"/>
    <w:rsid w:val="006C4C76"/>
    <w:rsid w:val="006C5261"/>
    <w:rsid w:val="006C5263"/>
    <w:rsid w:val="006C5B48"/>
    <w:rsid w:val="006C76B5"/>
    <w:rsid w:val="006C772B"/>
    <w:rsid w:val="006C7CF7"/>
    <w:rsid w:val="006D07BB"/>
    <w:rsid w:val="006D1D5A"/>
    <w:rsid w:val="006D231D"/>
    <w:rsid w:val="006D3159"/>
    <w:rsid w:val="006D4E6C"/>
    <w:rsid w:val="006D5C2A"/>
    <w:rsid w:val="006D6CD2"/>
    <w:rsid w:val="006D7B82"/>
    <w:rsid w:val="006E032D"/>
    <w:rsid w:val="006E0D83"/>
    <w:rsid w:val="006E2204"/>
    <w:rsid w:val="006E2849"/>
    <w:rsid w:val="006E2DA2"/>
    <w:rsid w:val="006E4019"/>
    <w:rsid w:val="006E4195"/>
    <w:rsid w:val="006E554B"/>
    <w:rsid w:val="006E586B"/>
    <w:rsid w:val="006E6F71"/>
    <w:rsid w:val="006E7430"/>
    <w:rsid w:val="006E7CAA"/>
    <w:rsid w:val="006F021B"/>
    <w:rsid w:val="006F05E8"/>
    <w:rsid w:val="006F104D"/>
    <w:rsid w:val="006F18BA"/>
    <w:rsid w:val="006F1FD5"/>
    <w:rsid w:val="006F3D60"/>
    <w:rsid w:val="006F4741"/>
    <w:rsid w:val="006F5232"/>
    <w:rsid w:val="006F572A"/>
    <w:rsid w:val="006F5F62"/>
    <w:rsid w:val="006F6B17"/>
    <w:rsid w:val="006F6EFD"/>
    <w:rsid w:val="006F7CEA"/>
    <w:rsid w:val="00700CD6"/>
    <w:rsid w:val="00701558"/>
    <w:rsid w:val="007017F6"/>
    <w:rsid w:val="007038B1"/>
    <w:rsid w:val="0070405B"/>
    <w:rsid w:val="00705AE3"/>
    <w:rsid w:val="00706AFF"/>
    <w:rsid w:val="00710A41"/>
    <w:rsid w:val="00710CC4"/>
    <w:rsid w:val="00711698"/>
    <w:rsid w:val="00711E79"/>
    <w:rsid w:val="007123BE"/>
    <w:rsid w:val="007129F8"/>
    <w:rsid w:val="00712B12"/>
    <w:rsid w:val="00712E09"/>
    <w:rsid w:val="00713355"/>
    <w:rsid w:val="00713C8F"/>
    <w:rsid w:val="00715204"/>
    <w:rsid w:val="00715687"/>
    <w:rsid w:val="007166B4"/>
    <w:rsid w:val="007168AB"/>
    <w:rsid w:val="00716CE6"/>
    <w:rsid w:val="007170C4"/>
    <w:rsid w:val="00717FDD"/>
    <w:rsid w:val="007219B9"/>
    <w:rsid w:val="00721D03"/>
    <w:rsid w:val="00721FF9"/>
    <w:rsid w:val="00722ED1"/>
    <w:rsid w:val="00722F66"/>
    <w:rsid w:val="0072320C"/>
    <w:rsid w:val="007232D5"/>
    <w:rsid w:val="00726B92"/>
    <w:rsid w:val="0073026A"/>
    <w:rsid w:val="00730F22"/>
    <w:rsid w:val="00731276"/>
    <w:rsid w:val="00731AF2"/>
    <w:rsid w:val="00733290"/>
    <w:rsid w:val="00733C57"/>
    <w:rsid w:val="00735FE5"/>
    <w:rsid w:val="00740826"/>
    <w:rsid w:val="007415BE"/>
    <w:rsid w:val="00743817"/>
    <w:rsid w:val="00744260"/>
    <w:rsid w:val="0074477C"/>
    <w:rsid w:val="0074622D"/>
    <w:rsid w:val="00746527"/>
    <w:rsid w:val="00747269"/>
    <w:rsid w:val="007477B8"/>
    <w:rsid w:val="00750668"/>
    <w:rsid w:val="00750A9E"/>
    <w:rsid w:val="00750DD2"/>
    <w:rsid w:val="00750E97"/>
    <w:rsid w:val="007515B2"/>
    <w:rsid w:val="00752628"/>
    <w:rsid w:val="007529D0"/>
    <w:rsid w:val="00753617"/>
    <w:rsid w:val="00753A9E"/>
    <w:rsid w:val="00754695"/>
    <w:rsid w:val="00756C2D"/>
    <w:rsid w:val="0076196C"/>
    <w:rsid w:val="007623C8"/>
    <w:rsid w:val="0076255C"/>
    <w:rsid w:val="0076399F"/>
    <w:rsid w:val="00765580"/>
    <w:rsid w:val="00765831"/>
    <w:rsid w:val="00765FB0"/>
    <w:rsid w:val="00766361"/>
    <w:rsid w:val="00766E3B"/>
    <w:rsid w:val="00767237"/>
    <w:rsid w:val="007673CC"/>
    <w:rsid w:val="00767729"/>
    <w:rsid w:val="00770679"/>
    <w:rsid w:val="00771DA0"/>
    <w:rsid w:val="00772AF0"/>
    <w:rsid w:val="00773571"/>
    <w:rsid w:val="00773A0F"/>
    <w:rsid w:val="00774D6C"/>
    <w:rsid w:val="00775A69"/>
    <w:rsid w:val="00777365"/>
    <w:rsid w:val="007779CC"/>
    <w:rsid w:val="007813CB"/>
    <w:rsid w:val="0078183C"/>
    <w:rsid w:val="00781AB7"/>
    <w:rsid w:val="00781E70"/>
    <w:rsid w:val="00782FAA"/>
    <w:rsid w:val="00783736"/>
    <w:rsid w:val="007848B4"/>
    <w:rsid w:val="00785519"/>
    <w:rsid w:val="00785E3C"/>
    <w:rsid w:val="00786F85"/>
    <w:rsid w:val="00787455"/>
    <w:rsid w:val="007908A3"/>
    <w:rsid w:val="00790BD2"/>
    <w:rsid w:val="00790F22"/>
    <w:rsid w:val="007936F8"/>
    <w:rsid w:val="007937FA"/>
    <w:rsid w:val="00794976"/>
    <w:rsid w:val="00794B69"/>
    <w:rsid w:val="00795E2D"/>
    <w:rsid w:val="00796A23"/>
    <w:rsid w:val="007A0457"/>
    <w:rsid w:val="007A2A30"/>
    <w:rsid w:val="007A2FC0"/>
    <w:rsid w:val="007A3001"/>
    <w:rsid w:val="007A4EB3"/>
    <w:rsid w:val="007A50DD"/>
    <w:rsid w:val="007A599C"/>
    <w:rsid w:val="007A6C06"/>
    <w:rsid w:val="007B149F"/>
    <w:rsid w:val="007B1F44"/>
    <w:rsid w:val="007B2057"/>
    <w:rsid w:val="007B322B"/>
    <w:rsid w:val="007B49A2"/>
    <w:rsid w:val="007B4E34"/>
    <w:rsid w:val="007B56ED"/>
    <w:rsid w:val="007B5822"/>
    <w:rsid w:val="007B659C"/>
    <w:rsid w:val="007B68E5"/>
    <w:rsid w:val="007B6ED1"/>
    <w:rsid w:val="007B7233"/>
    <w:rsid w:val="007C22DE"/>
    <w:rsid w:val="007C2789"/>
    <w:rsid w:val="007C2C17"/>
    <w:rsid w:val="007C37AF"/>
    <w:rsid w:val="007C5658"/>
    <w:rsid w:val="007C576C"/>
    <w:rsid w:val="007C6F52"/>
    <w:rsid w:val="007C770C"/>
    <w:rsid w:val="007C7D58"/>
    <w:rsid w:val="007D03B7"/>
    <w:rsid w:val="007D0673"/>
    <w:rsid w:val="007D0D71"/>
    <w:rsid w:val="007D3FC2"/>
    <w:rsid w:val="007D4226"/>
    <w:rsid w:val="007D43FB"/>
    <w:rsid w:val="007D5A40"/>
    <w:rsid w:val="007D5A8A"/>
    <w:rsid w:val="007D605E"/>
    <w:rsid w:val="007D6111"/>
    <w:rsid w:val="007D63F8"/>
    <w:rsid w:val="007D6463"/>
    <w:rsid w:val="007D6472"/>
    <w:rsid w:val="007D663D"/>
    <w:rsid w:val="007D6769"/>
    <w:rsid w:val="007D744D"/>
    <w:rsid w:val="007E0681"/>
    <w:rsid w:val="007E1030"/>
    <w:rsid w:val="007E169D"/>
    <w:rsid w:val="007E1760"/>
    <w:rsid w:val="007E405B"/>
    <w:rsid w:val="007E4ADD"/>
    <w:rsid w:val="007E5629"/>
    <w:rsid w:val="007E5737"/>
    <w:rsid w:val="007E5BEE"/>
    <w:rsid w:val="007E6AC5"/>
    <w:rsid w:val="007E6B7E"/>
    <w:rsid w:val="007E7073"/>
    <w:rsid w:val="007E70C2"/>
    <w:rsid w:val="007F0030"/>
    <w:rsid w:val="007F012D"/>
    <w:rsid w:val="007F147C"/>
    <w:rsid w:val="007F1915"/>
    <w:rsid w:val="007F1B3C"/>
    <w:rsid w:val="007F1FE3"/>
    <w:rsid w:val="007F2765"/>
    <w:rsid w:val="007F3104"/>
    <w:rsid w:val="007F3263"/>
    <w:rsid w:val="007F4354"/>
    <w:rsid w:val="007F64B1"/>
    <w:rsid w:val="007F7003"/>
    <w:rsid w:val="007F748B"/>
    <w:rsid w:val="007F7781"/>
    <w:rsid w:val="00802044"/>
    <w:rsid w:val="00802DAE"/>
    <w:rsid w:val="0080346F"/>
    <w:rsid w:val="00803A8B"/>
    <w:rsid w:val="008042E8"/>
    <w:rsid w:val="0080435B"/>
    <w:rsid w:val="00804C3A"/>
    <w:rsid w:val="00806D2A"/>
    <w:rsid w:val="00807227"/>
    <w:rsid w:val="00807C29"/>
    <w:rsid w:val="00807F16"/>
    <w:rsid w:val="0081059E"/>
    <w:rsid w:val="00812421"/>
    <w:rsid w:val="008132F5"/>
    <w:rsid w:val="008136CA"/>
    <w:rsid w:val="00814232"/>
    <w:rsid w:val="00814B82"/>
    <w:rsid w:val="008157C1"/>
    <w:rsid w:val="00816711"/>
    <w:rsid w:val="008171E3"/>
    <w:rsid w:val="008209F5"/>
    <w:rsid w:val="00820B98"/>
    <w:rsid w:val="00822B37"/>
    <w:rsid w:val="0082530C"/>
    <w:rsid w:val="00825412"/>
    <w:rsid w:val="0082665E"/>
    <w:rsid w:val="00826707"/>
    <w:rsid w:val="00826A8B"/>
    <w:rsid w:val="0082746F"/>
    <w:rsid w:val="0083097A"/>
    <w:rsid w:val="00831AD7"/>
    <w:rsid w:val="00833EA4"/>
    <w:rsid w:val="00833F91"/>
    <w:rsid w:val="00834322"/>
    <w:rsid w:val="00834643"/>
    <w:rsid w:val="00834AEC"/>
    <w:rsid w:val="00834D95"/>
    <w:rsid w:val="00834F7E"/>
    <w:rsid w:val="0083510D"/>
    <w:rsid w:val="00835857"/>
    <w:rsid w:val="008360DF"/>
    <w:rsid w:val="008362BE"/>
    <w:rsid w:val="008362C7"/>
    <w:rsid w:val="0083637D"/>
    <w:rsid w:val="0083678B"/>
    <w:rsid w:val="00836A62"/>
    <w:rsid w:val="00836DBB"/>
    <w:rsid w:val="00837963"/>
    <w:rsid w:val="00837DF6"/>
    <w:rsid w:val="00840149"/>
    <w:rsid w:val="0084065F"/>
    <w:rsid w:val="00841CA6"/>
    <w:rsid w:val="00843791"/>
    <w:rsid w:val="00843795"/>
    <w:rsid w:val="00844064"/>
    <w:rsid w:val="00844CD4"/>
    <w:rsid w:val="0084549B"/>
    <w:rsid w:val="008457FE"/>
    <w:rsid w:val="00846E95"/>
    <w:rsid w:val="008500A5"/>
    <w:rsid w:val="00850194"/>
    <w:rsid w:val="00851242"/>
    <w:rsid w:val="008514CE"/>
    <w:rsid w:val="00851E90"/>
    <w:rsid w:val="008520D1"/>
    <w:rsid w:val="00852381"/>
    <w:rsid w:val="008524F3"/>
    <w:rsid w:val="00852746"/>
    <w:rsid w:val="008528D9"/>
    <w:rsid w:val="00852E73"/>
    <w:rsid w:val="008531E0"/>
    <w:rsid w:val="00853849"/>
    <w:rsid w:val="00856F27"/>
    <w:rsid w:val="00857EBA"/>
    <w:rsid w:val="00860362"/>
    <w:rsid w:val="00861E54"/>
    <w:rsid w:val="00862566"/>
    <w:rsid w:val="00862CBF"/>
    <w:rsid w:val="008632FA"/>
    <w:rsid w:val="00863D9B"/>
    <w:rsid w:val="00865CB1"/>
    <w:rsid w:val="00865E89"/>
    <w:rsid w:val="00870C55"/>
    <w:rsid w:val="00870E71"/>
    <w:rsid w:val="0087102B"/>
    <w:rsid w:val="00871373"/>
    <w:rsid w:val="008717E9"/>
    <w:rsid w:val="00871CAD"/>
    <w:rsid w:val="008728DC"/>
    <w:rsid w:val="00872D08"/>
    <w:rsid w:val="008745BE"/>
    <w:rsid w:val="00875D04"/>
    <w:rsid w:val="008764AC"/>
    <w:rsid w:val="00877503"/>
    <w:rsid w:val="008800EA"/>
    <w:rsid w:val="0088129A"/>
    <w:rsid w:val="008816BF"/>
    <w:rsid w:val="008822BE"/>
    <w:rsid w:val="008828C6"/>
    <w:rsid w:val="00882FE0"/>
    <w:rsid w:val="00885E0F"/>
    <w:rsid w:val="00886A61"/>
    <w:rsid w:val="00890370"/>
    <w:rsid w:val="00890CED"/>
    <w:rsid w:val="00890DDC"/>
    <w:rsid w:val="00891E1D"/>
    <w:rsid w:val="00892542"/>
    <w:rsid w:val="008925EF"/>
    <w:rsid w:val="00892789"/>
    <w:rsid w:val="00892C18"/>
    <w:rsid w:val="008930D8"/>
    <w:rsid w:val="00893986"/>
    <w:rsid w:val="00894E20"/>
    <w:rsid w:val="008952C3"/>
    <w:rsid w:val="008961CA"/>
    <w:rsid w:val="008972C5"/>
    <w:rsid w:val="008A0D11"/>
    <w:rsid w:val="008A0F42"/>
    <w:rsid w:val="008A1BE7"/>
    <w:rsid w:val="008A2622"/>
    <w:rsid w:val="008A302C"/>
    <w:rsid w:val="008A3750"/>
    <w:rsid w:val="008A39E4"/>
    <w:rsid w:val="008A4974"/>
    <w:rsid w:val="008A5325"/>
    <w:rsid w:val="008A549C"/>
    <w:rsid w:val="008A5D49"/>
    <w:rsid w:val="008A6793"/>
    <w:rsid w:val="008A6F56"/>
    <w:rsid w:val="008A7918"/>
    <w:rsid w:val="008B0A96"/>
    <w:rsid w:val="008B16E8"/>
    <w:rsid w:val="008B4F70"/>
    <w:rsid w:val="008B68CF"/>
    <w:rsid w:val="008C080B"/>
    <w:rsid w:val="008C0DD4"/>
    <w:rsid w:val="008C1191"/>
    <w:rsid w:val="008C30A4"/>
    <w:rsid w:val="008C3B4F"/>
    <w:rsid w:val="008C4271"/>
    <w:rsid w:val="008C4BA6"/>
    <w:rsid w:val="008C6145"/>
    <w:rsid w:val="008D1A3E"/>
    <w:rsid w:val="008D311E"/>
    <w:rsid w:val="008D4806"/>
    <w:rsid w:val="008D59DB"/>
    <w:rsid w:val="008D603B"/>
    <w:rsid w:val="008D6307"/>
    <w:rsid w:val="008D6C4B"/>
    <w:rsid w:val="008D7122"/>
    <w:rsid w:val="008E121A"/>
    <w:rsid w:val="008E1405"/>
    <w:rsid w:val="008E2EAB"/>
    <w:rsid w:val="008E3C60"/>
    <w:rsid w:val="008E3E83"/>
    <w:rsid w:val="008E41FF"/>
    <w:rsid w:val="008E48A0"/>
    <w:rsid w:val="008E5133"/>
    <w:rsid w:val="008E5542"/>
    <w:rsid w:val="008E556B"/>
    <w:rsid w:val="008E5BEB"/>
    <w:rsid w:val="008E6C95"/>
    <w:rsid w:val="008F034A"/>
    <w:rsid w:val="008F0D69"/>
    <w:rsid w:val="008F0DC4"/>
    <w:rsid w:val="008F0F72"/>
    <w:rsid w:val="008F1BEA"/>
    <w:rsid w:val="008F2782"/>
    <w:rsid w:val="008F3D36"/>
    <w:rsid w:val="008F47C7"/>
    <w:rsid w:val="008F4ECE"/>
    <w:rsid w:val="008F55A5"/>
    <w:rsid w:val="008F5B3E"/>
    <w:rsid w:val="008F66EB"/>
    <w:rsid w:val="008F7701"/>
    <w:rsid w:val="008F77E4"/>
    <w:rsid w:val="00900B2B"/>
    <w:rsid w:val="0090154D"/>
    <w:rsid w:val="00901E7B"/>
    <w:rsid w:val="00902ECE"/>
    <w:rsid w:val="00903BC2"/>
    <w:rsid w:val="009040AF"/>
    <w:rsid w:val="00904F06"/>
    <w:rsid w:val="00905038"/>
    <w:rsid w:val="009053A5"/>
    <w:rsid w:val="00905758"/>
    <w:rsid w:val="009076C1"/>
    <w:rsid w:val="00907B2D"/>
    <w:rsid w:val="00910BE2"/>
    <w:rsid w:val="00910E57"/>
    <w:rsid w:val="00910EF1"/>
    <w:rsid w:val="0091112C"/>
    <w:rsid w:val="009113A1"/>
    <w:rsid w:val="00911EB0"/>
    <w:rsid w:val="009121E0"/>
    <w:rsid w:val="0091268B"/>
    <w:rsid w:val="00912923"/>
    <w:rsid w:val="00912E64"/>
    <w:rsid w:val="00913914"/>
    <w:rsid w:val="00914907"/>
    <w:rsid w:val="00915606"/>
    <w:rsid w:val="00916748"/>
    <w:rsid w:val="00916BB5"/>
    <w:rsid w:val="00917419"/>
    <w:rsid w:val="0091753D"/>
    <w:rsid w:val="00917970"/>
    <w:rsid w:val="00917B0C"/>
    <w:rsid w:val="00917FEB"/>
    <w:rsid w:val="00920244"/>
    <w:rsid w:val="00920898"/>
    <w:rsid w:val="00921406"/>
    <w:rsid w:val="00921851"/>
    <w:rsid w:val="009225AD"/>
    <w:rsid w:val="00922B59"/>
    <w:rsid w:val="00922B82"/>
    <w:rsid w:val="00922BB7"/>
    <w:rsid w:val="009233E6"/>
    <w:rsid w:val="00923E54"/>
    <w:rsid w:val="009254E9"/>
    <w:rsid w:val="009279C3"/>
    <w:rsid w:val="0093261F"/>
    <w:rsid w:val="00932AEB"/>
    <w:rsid w:val="009332E1"/>
    <w:rsid w:val="0093343F"/>
    <w:rsid w:val="00933F50"/>
    <w:rsid w:val="00935824"/>
    <w:rsid w:val="00935FD7"/>
    <w:rsid w:val="00936487"/>
    <w:rsid w:val="00937041"/>
    <w:rsid w:val="009370CE"/>
    <w:rsid w:val="009404F8"/>
    <w:rsid w:val="009413B7"/>
    <w:rsid w:val="009421AC"/>
    <w:rsid w:val="00942B1E"/>
    <w:rsid w:val="00942E34"/>
    <w:rsid w:val="00943281"/>
    <w:rsid w:val="00944B6F"/>
    <w:rsid w:val="00946112"/>
    <w:rsid w:val="00946E20"/>
    <w:rsid w:val="0095025E"/>
    <w:rsid w:val="00951D58"/>
    <w:rsid w:val="0095230D"/>
    <w:rsid w:val="009523C9"/>
    <w:rsid w:val="009525F4"/>
    <w:rsid w:val="00952697"/>
    <w:rsid w:val="00953627"/>
    <w:rsid w:val="0095365B"/>
    <w:rsid w:val="009536A4"/>
    <w:rsid w:val="009539FC"/>
    <w:rsid w:val="009547C8"/>
    <w:rsid w:val="00954F3D"/>
    <w:rsid w:val="00955311"/>
    <w:rsid w:val="0095540A"/>
    <w:rsid w:val="009561FE"/>
    <w:rsid w:val="009570C5"/>
    <w:rsid w:val="00957862"/>
    <w:rsid w:val="009579B7"/>
    <w:rsid w:val="00957D7B"/>
    <w:rsid w:val="00957EA1"/>
    <w:rsid w:val="0096025B"/>
    <w:rsid w:val="00961622"/>
    <w:rsid w:val="00961835"/>
    <w:rsid w:val="00962B9D"/>
    <w:rsid w:val="00962DB8"/>
    <w:rsid w:val="00962E9E"/>
    <w:rsid w:val="009635F3"/>
    <w:rsid w:val="00963DEB"/>
    <w:rsid w:val="00963FD1"/>
    <w:rsid w:val="009648B3"/>
    <w:rsid w:val="00964C69"/>
    <w:rsid w:val="00964EED"/>
    <w:rsid w:val="00966AA8"/>
    <w:rsid w:val="00966BEF"/>
    <w:rsid w:val="00966D4F"/>
    <w:rsid w:val="00966DCB"/>
    <w:rsid w:val="00967D90"/>
    <w:rsid w:val="009703D4"/>
    <w:rsid w:val="00971878"/>
    <w:rsid w:val="0097578E"/>
    <w:rsid w:val="009757B2"/>
    <w:rsid w:val="0097638E"/>
    <w:rsid w:val="009767FA"/>
    <w:rsid w:val="009768FC"/>
    <w:rsid w:val="00980A9D"/>
    <w:rsid w:val="0098196E"/>
    <w:rsid w:val="009829EE"/>
    <w:rsid w:val="00982A7F"/>
    <w:rsid w:val="00983083"/>
    <w:rsid w:val="00984612"/>
    <w:rsid w:val="009849F4"/>
    <w:rsid w:val="00984A61"/>
    <w:rsid w:val="009854E7"/>
    <w:rsid w:val="00986ADD"/>
    <w:rsid w:val="009871F0"/>
    <w:rsid w:val="00990B4E"/>
    <w:rsid w:val="0099171B"/>
    <w:rsid w:val="009926D0"/>
    <w:rsid w:val="00992932"/>
    <w:rsid w:val="00994E56"/>
    <w:rsid w:val="00995498"/>
    <w:rsid w:val="00995854"/>
    <w:rsid w:val="00995CF3"/>
    <w:rsid w:val="00996038"/>
    <w:rsid w:val="00996AB7"/>
    <w:rsid w:val="009972C8"/>
    <w:rsid w:val="009978C6"/>
    <w:rsid w:val="009A09B0"/>
    <w:rsid w:val="009A15F6"/>
    <w:rsid w:val="009A3A9C"/>
    <w:rsid w:val="009A3BAF"/>
    <w:rsid w:val="009A4674"/>
    <w:rsid w:val="009A47DA"/>
    <w:rsid w:val="009A5500"/>
    <w:rsid w:val="009A5A3F"/>
    <w:rsid w:val="009A5FE0"/>
    <w:rsid w:val="009A6201"/>
    <w:rsid w:val="009A63D3"/>
    <w:rsid w:val="009A6C75"/>
    <w:rsid w:val="009A79DD"/>
    <w:rsid w:val="009A7C87"/>
    <w:rsid w:val="009A7D91"/>
    <w:rsid w:val="009A7E49"/>
    <w:rsid w:val="009B022A"/>
    <w:rsid w:val="009B04E0"/>
    <w:rsid w:val="009B151C"/>
    <w:rsid w:val="009B1C1B"/>
    <w:rsid w:val="009B1FC7"/>
    <w:rsid w:val="009B35C6"/>
    <w:rsid w:val="009B58B8"/>
    <w:rsid w:val="009B5C45"/>
    <w:rsid w:val="009B664A"/>
    <w:rsid w:val="009B680B"/>
    <w:rsid w:val="009B6BE7"/>
    <w:rsid w:val="009B71A4"/>
    <w:rsid w:val="009B72CD"/>
    <w:rsid w:val="009B79CC"/>
    <w:rsid w:val="009C02ED"/>
    <w:rsid w:val="009C068B"/>
    <w:rsid w:val="009C0749"/>
    <w:rsid w:val="009C0E74"/>
    <w:rsid w:val="009C0FE4"/>
    <w:rsid w:val="009C213B"/>
    <w:rsid w:val="009C32B0"/>
    <w:rsid w:val="009C5DF0"/>
    <w:rsid w:val="009C5FA5"/>
    <w:rsid w:val="009C6EEB"/>
    <w:rsid w:val="009D03C7"/>
    <w:rsid w:val="009D0BE4"/>
    <w:rsid w:val="009D0C78"/>
    <w:rsid w:val="009D1876"/>
    <w:rsid w:val="009D1948"/>
    <w:rsid w:val="009D3062"/>
    <w:rsid w:val="009D3D2C"/>
    <w:rsid w:val="009D48AC"/>
    <w:rsid w:val="009D5440"/>
    <w:rsid w:val="009D6FC9"/>
    <w:rsid w:val="009D7A73"/>
    <w:rsid w:val="009E04CB"/>
    <w:rsid w:val="009E09CB"/>
    <w:rsid w:val="009E0E1E"/>
    <w:rsid w:val="009E0F14"/>
    <w:rsid w:val="009E14AE"/>
    <w:rsid w:val="009E160B"/>
    <w:rsid w:val="009E2089"/>
    <w:rsid w:val="009E27FE"/>
    <w:rsid w:val="009E3277"/>
    <w:rsid w:val="009E3AAC"/>
    <w:rsid w:val="009E41F9"/>
    <w:rsid w:val="009E45E2"/>
    <w:rsid w:val="009E4DE7"/>
    <w:rsid w:val="009E562A"/>
    <w:rsid w:val="009E5D60"/>
    <w:rsid w:val="009E65F7"/>
    <w:rsid w:val="009E6606"/>
    <w:rsid w:val="009E7661"/>
    <w:rsid w:val="009F25BA"/>
    <w:rsid w:val="009F25D2"/>
    <w:rsid w:val="009F276F"/>
    <w:rsid w:val="009F2C91"/>
    <w:rsid w:val="009F32EB"/>
    <w:rsid w:val="009F35C2"/>
    <w:rsid w:val="009F4E02"/>
    <w:rsid w:val="009F555A"/>
    <w:rsid w:val="009F6BF8"/>
    <w:rsid w:val="009F703F"/>
    <w:rsid w:val="009F75DB"/>
    <w:rsid w:val="009F764B"/>
    <w:rsid w:val="00A00472"/>
    <w:rsid w:val="00A00623"/>
    <w:rsid w:val="00A01146"/>
    <w:rsid w:val="00A0171C"/>
    <w:rsid w:val="00A01BD1"/>
    <w:rsid w:val="00A01DBC"/>
    <w:rsid w:val="00A01F0B"/>
    <w:rsid w:val="00A02125"/>
    <w:rsid w:val="00A023EB"/>
    <w:rsid w:val="00A024C4"/>
    <w:rsid w:val="00A027AA"/>
    <w:rsid w:val="00A02A05"/>
    <w:rsid w:val="00A04558"/>
    <w:rsid w:val="00A052AA"/>
    <w:rsid w:val="00A0581B"/>
    <w:rsid w:val="00A0737D"/>
    <w:rsid w:val="00A0770D"/>
    <w:rsid w:val="00A106A9"/>
    <w:rsid w:val="00A115D9"/>
    <w:rsid w:val="00A11A81"/>
    <w:rsid w:val="00A11E94"/>
    <w:rsid w:val="00A1377D"/>
    <w:rsid w:val="00A13814"/>
    <w:rsid w:val="00A14333"/>
    <w:rsid w:val="00A14461"/>
    <w:rsid w:val="00A159A7"/>
    <w:rsid w:val="00A17911"/>
    <w:rsid w:val="00A17ADD"/>
    <w:rsid w:val="00A17C86"/>
    <w:rsid w:val="00A209F8"/>
    <w:rsid w:val="00A21246"/>
    <w:rsid w:val="00A22000"/>
    <w:rsid w:val="00A2299D"/>
    <w:rsid w:val="00A229EE"/>
    <w:rsid w:val="00A235DF"/>
    <w:rsid w:val="00A244E2"/>
    <w:rsid w:val="00A25EDE"/>
    <w:rsid w:val="00A26342"/>
    <w:rsid w:val="00A26580"/>
    <w:rsid w:val="00A26591"/>
    <w:rsid w:val="00A266A9"/>
    <w:rsid w:val="00A27041"/>
    <w:rsid w:val="00A27EAF"/>
    <w:rsid w:val="00A30B20"/>
    <w:rsid w:val="00A31A69"/>
    <w:rsid w:val="00A3363A"/>
    <w:rsid w:val="00A33EE2"/>
    <w:rsid w:val="00A35155"/>
    <w:rsid w:val="00A3536D"/>
    <w:rsid w:val="00A3568F"/>
    <w:rsid w:val="00A358BA"/>
    <w:rsid w:val="00A36C2A"/>
    <w:rsid w:val="00A36D5E"/>
    <w:rsid w:val="00A36F97"/>
    <w:rsid w:val="00A376C3"/>
    <w:rsid w:val="00A378B6"/>
    <w:rsid w:val="00A40887"/>
    <w:rsid w:val="00A41100"/>
    <w:rsid w:val="00A414D1"/>
    <w:rsid w:val="00A42040"/>
    <w:rsid w:val="00A42715"/>
    <w:rsid w:val="00A436E4"/>
    <w:rsid w:val="00A439CB"/>
    <w:rsid w:val="00A4467D"/>
    <w:rsid w:val="00A45319"/>
    <w:rsid w:val="00A455DF"/>
    <w:rsid w:val="00A45E0F"/>
    <w:rsid w:val="00A45EB7"/>
    <w:rsid w:val="00A45ED0"/>
    <w:rsid w:val="00A475A3"/>
    <w:rsid w:val="00A47F9B"/>
    <w:rsid w:val="00A51AD6"/>
    <w:rsid w:val="00A51CEA"/>
    <w:rsid w:val="00A52E2B"/>
    <w:rsid w:val="00A53A82"/>
    <w:rsid w:val="00A54210"/>
    <w:rsid w:val="00A54415"/>
    <w:rsid w:val="00A55606"/>
    <w:rsid w:val="00A55D94"/>
    <w:rsid w:val="00A5604F"/>
    <w:rsid w:val="00A60792"/>
    <w:rsid w:val="00A617FF"/>
    <w:rsid w:val="00A62B00"/>
    <w:rsid w:val="00A63969"/>
    <w:rsid w:val="00A65E27"/>
    <w:rsid w:val="00A661D5"/>
    <w:rsid w:val="00A665BB"/>
    <w:rsid w:val="00A66F78"/>
    <w:rsid w:val="00A67B3B"/>
    <w:rsid w:val="00A70AC3"/>
    <w:rsid w:val="00A712ED"/>
    <w:rsid w:val="00A71E6F"/>
    <w:rsid w:val="00A72117"/>
    <w:rsid w:val="00A721B6"/>
    <w:rsid w:val="00A722B1"/>
    <w:rsid w:val="00A727BF"/>
    <w:rsid w:val="00A734B1"/>
    <w:rsid w:val="00A73BA3"/>
    <w:rsid w:val="00A73DAC"/>
    <w:rsid w:val="00A740DB"/>
    <w:rsid w:val="00A750F3"/>
    <w:rsid w:val="00A75173"/>
    <w:rsid w:val="00A755F6"/>
    <w:rsid w:val="00A75E6A"/>
    <w:rsid w:val="00A76704"/>
    <w:rsid w:val="00A769FE"/>
    <w:rsid w:val="00A7700C"/>
    <w:rsid w:val="00A77957"/>
    <w:rsid w:val="00A77B52"/>
    <w:rsid w:val="00A8036F"/>
    <w:rsid w:val="00A808D9"/>
    <w:rsid w:val="00A81025"/>
    <w:rsid w:val="00A81576"/>
    <w:rsid w:val="00A81A93"/>
    <w:rsid w:val="00A833BF"/>
    <w:rsid w:val="00A83FB5"/>
    <w:rsid w:val="00A846EF"/>
    <w:rsid w:val="00A85AA3"/>
    <w:rsid w:val="00A878FC"/>
    <w:rsid w:val="00A90A75"/>
    <w:rsid w:val="00A91061"/>
    <w:rsid w:val="00A9164D"/>
    <w:rsid w:val="00A9185D"/>
    <w:rsid w:val="00A91FCC"/>
    <w:rsid w:val="00A93400"/>
    <w:rsid w:val="00A955A6"/>
    <w:rsid w:val="00A97029"/>
    <w:rsid w:val="00A97E44"/>
    <w:rsid w:val="00AA1752"/>
    <w:rsid w:val="00AA3B3C"/>
    <w:rsid w:val="00AA448B"/>
    <w:rsid w:val="00AA5628"/>
    <w:rsid w:val="00AA63E4"/>
    <w:rsid w:val="00AA6952"/>
    <w:rsid w:val="00AA7BB8"/>
    <w:rsid w:val="00AB0C43"/>
    <w:rsid w:val="00AB24E9"/>
    <w:rsid w:val="00AB2CB4"/>
    <w:rsid w:val="00AB2CF5"/>
    <w:rsid w:val="00AB2DFD"/>
    <w:rsid w:val="00AB3FE9"/>
    <w:rsid w:val="00AB486A"/>
    <w:rsid w:val="00AB5472"/>
    <w:rsid w:val="00AB60C9"/>
    <w:rsid w:val="00AB6A1E"/>
    <w:rsid w:val="00AC06B4"/>
    <w:rsid w:val="00AC0891"/>
    <w:rsid w:val="00AC165F"/>
    <w:rsid w:val="00AC1C56"/>
    <w:rsid w:val="00AC1D69"/>
    <w:rsid w:val="00AC4C40"/>
    <w:rsid w:val="00AC619D"/>
    <w:rsid w:val="00AC63A6"/>
    <w:rsid w:val="00AC6F6C"/>
    <w:rsid w:val="00AC7B3D"/>
    <w:rsid w:val="00AD12C0"/>
    <w:rsid w:val="00AD3F60"/>
    <w:rsid w:val="00AD4078"/>
    <w:rsid w:val="00AD4107"/>
    <w:rsid w:val="00AD4587"/>
    <w:rsid w:val="00AD622E"/>
    <w:rsid w:val="00AD6414"/>
    <w:rsid w:val="00AD69B0"/>
    <w:rsid w:val="00AD720C"/>
    <w:rsid w:val="00AD77DF"/>
    <w:rsid w:val="00AE0245"/>
    <w:rsid w:val="00AE0952"/>
    <w:rsid w:val="00AE1690"/>
    <w:rsid w:val="00AE1706"/>
    <w:rsid w:val="00AE258F"/>
    <w:rsid w:val="00AE2C85"/>
    <w:rsid w:val="00AE347C"/>
    <w:rsid w:val="00AE43A6"/>
    <w:rsid w:val="00AE47BA"/>
    <w:rsid w:val="00AE4B52"/>
    <w:rsid w:val="00AE5BE9"/>
    <w:rsid w:val="00AE5C36"/>
    <w:rsid w:val="00AE5D87"/>
    <w:rsid w:val="00AE5E2C"/>
    <w:rsid w:val="00AE642E"/>
    <w:rsid w:val="00AE6CF3"/>
    <w:rsid w:val="00AE7650"/>
    <w:rsid w:val="00AF267B"/>
    <w:rsid w:val="00AF27FA"/>
    <w:rsid w:val="00AF32D9"/>
    <w:rsid w:val="00AF33EF"/>
    <w:rsid w:val="00AF3612"/>
    <w:rsid w:val="00AF4ACB"/>
    <w:rsid w:val="00AF61A8"/>
    <w:rsid w:val="00AF69D2"/>
    <w:rsid w:val="00AF7025"/>
    <w:rsid w:val="00B01751"/>
    <w:rsid w:val="00B022DD"/>
    <w:rsid w:val="00B024AC"/>
    <w:rsid w:val="00B032D1"/>
    <w:rsid w:val="00B03B9E"/>
    <w:rsid w:val="00B044BD"/>
    <w:rsid w:val="00B04B52"/>
    <w:rsid w:val="00B052DF"/>
    <w:rsid w:val="00B055D5"/>
    <w:rsid w:val="00B06471"/>
    <w:rsid w:val="00B07033"/>
    <w:rsid w:val="00B10116"/>
    <w:rsid w:val="00B10997"/>
    <w:rsid w:val="00B10AD6"/>
    <w:rsid w:val="00B10E42"/>
    <w:rsid w:val="00B11B97"/>
    <w:rsid w:val="00B1277C"/>
    <w:rsid w:val="00B12C33"/>
    <w:rsid w:val="00B13015"/>
    <w:rsid w:val="00B13711"/>
    <w:rsid w:val="00B138E7"/>
    <w:rsid w:val="00B13BF2"/>
    <w:rsid w:val="00B14139"/>
    <w:rsid w:val="00B15144"/>
    <w:rsid w:val="00B153DA"/>
    <w:rsid w:val="00B169E0"/>
    <w:rsid w:val="00B217DE"/>
    <w:rsid w:val="00B21E58"/>
    <w:rsid w:val="00B22318"/>
    <w:rsid w:val="00B225CA"/>
    <w:rsid w:val="00B23363"/>
    <w:rsid w:val="00B23849"/>
    <w:rsid w:val="00B23E05"/>
    <w:rsid w:val="00B248AA"/>
    <w:rsid w:val="00B256B4"/>
    <w:rsid w:val="00B26DBC"/>
    <w:rsid w:val="00B27424"/>
    <w:rsid w:val="00B27B52"/>
    <w:rsid w:val="00B306FA"/>
    <w:rsid w:val="00B307F7"/>
    <w:rsid w:val="00B3113C"/>
    <w:rsid w:val="00B31A74"/>
    <w:rsid w:val="00B31CF4"/>
    <w:rsid w:val="00B31DE0"/>
    <w:rsid w:val="00B3311B"/>
    <w:rsid w:val="00B343D2"/>
    <w:rsid w:val="00B35AF2"/>
    <w:rsid w:val="00B365C0"/>
    <w:rsid w:val="00B36C8B"/>
    <w:rsid w:val="00B37404"/>
    <w:rsid w:val="00B41044"/>
    <w:rsid w:val="00B415F9"/>
    <w:rsid w:val="00B41943"/>
    <w:rsid w:val="00B427D9"/>
    <w:rsid w:val="00B42841"/>
    <w:rsid w:val="00B42F1E"/>
    <w:rsid w:val="00B44A93"/>
    <w:rsid w:val="00B456E1"/>
    <w:rsid w:val="00B45CD6"/>
    <w:rsid w:val="00B4733F"/>
    <w:rsid w:val="00B4774C"/>
    <w:rsid w:val="00B479F7"/>
    <w:rsid w:val="00B5041C"/>
    <w:rsid w:val="00B51C18"/>
    <w:rsid w:val="00B52476"/>
    <w:rsid w:val="00B52F2B"/>
    <w:rsid w:val="00B5373B"/>
    <w:rsid w:val="00B53C5E"/>
    <w:rsid w:val="00B5445F"/>
    <w:rsid w:val="00B544E3"/>
    <w:rsid w:val="00B55194"/>
    <w:rsid w:val="00B554B0"/>
    <w:rsid w:val="00B56DBE"/>
    <w:rsid w:val="00B607C3"/>
    <w:rsid w:val="00B60A30"/>
    <w:rsid w:val="00B61271"/>
    <w:rsid w:val="00B63AAF"/>
    <w:rsid w:val="00B643B5"/>
    <w:rsid w:val="00B64F67"/>
    <w:rsid w:val="00B65C92"/>
    <w:rsid w:val="00B663B9"/>
    <w:rsid w:val="00B666CC"/>
    <w:rsid w:val="00B66B0F"/>
    <w:rsid w:val="00B70B1D"/>
    <w:rsid w:val="00B71130"/>
    <w:rsid w:val="00B711FF"/>
    <w:rsid w:val="00B7210D"/>
    <w:rsid w:val="00B72A11"/>
    <w:rsid w:val="00B72B65"/>
    <w:rsid w:val="00B73386"/>
    <w:rsid w:val="00B75369"/>
    <w:rsid w:val="00B75995"/>
    <w:rsid w:val="00B76763"/>
    <w:rsid w:val="00B76CCC"/>
    <w:rsid w:val="00B77F43"/>
    <w:rsid w:val="00B80A7B"/>
    <w:rsid w:val="00B80E76"/>
    <w:rsid w:val="00B81198"/>
    <w:rsid w:val="00B842D0"/>
    <w:rsid w:val="00B84675"/>
    <w:rsid w:val="00B846B3"/>
    <w:rsid w:val="00B84BDE"/>
    <w:rsid w:val="00B8594B"/>
    <w:rsid w:val="00B85C3A"/>
    <w:rsid w:val="00B8787E"/>
    <w:rsid w:val="00B91961"/>
    <w:rsid w:val="00B91AE0"/>
    <w:rsid w:val="00B91C08"/>
    <w:rsid w:val="00B92395"/>
    <w:rsid w:val="00B92A33"/>
    <w:rsid w:val="00B92E52"/>
    <w:rsid w:val="00B9366E"/>
    <w:rsid w:val="00B945D4"/>
    <w:rsid w:val="00B95445"/>
    <w:rsid w:val="00B96989"/>
    <w:rsid w:val="00B96D35"/>
    <w:rsid w:val="00B97A07"/>
    <w:rsid w:val="00B97B17"/>
    <w:rsid w:val="00BA0777"/>
    <w:rsid w:val="00BA1777"/>
    <w:rsid w:val="00BA1CF0"/>
    <w:rsid w:val="00BA2195"/>
    <w:rsid w:val="00BA2BF3"/>
    <w:rsid w:val="00BA49AA"/>
    <w:rsid w:val="00BA56B3"/>
    <w:rsid w:val="00BA5E2B"/>
    <w:rsid w:val="00BA5F2D"/>
    <w:rsid w:val="00BA6DEA"/>
    <w:rsid w:val="00BB01E3"/>
    <w:rsid w:val="00BB041D"/>
    <w:rsid w:val="00BB10CA"/>
    <w:rsid w:val="00BB1CF5"/>
    <w:rsid w:val="00BB1F06"/>
    <w:rsid w:val="00BB21D3"/>
    <w:rsid w:val="00BB35A0"/>
    <w:rsid w:val="00BB4982"/>
    <w:rsid w:val="00BB4E78"/>
    <w:rsid w:val="00BB5BC3"/>
    <w:rsid w:val="00BB6DC2"/>
    <w:rsid w:val="00BB7575"/>
    <w:rsid w:val="00BC1323"/>
    <w:rsid w:val="00BC218A"/>
    <w:rsid w:val="00BC39C1"/>
    <w:rsid w:val="00BC3D0B"/>
    <w:rsid w:val="00BC439E"/>
    <w:rsid w:val="00BC5417"/>
    <w:rsid w:val="00BD23C6"/>
    <w:rsid w:val="00BD2541"/>
    <w:rsid w:val="00BD3204"/>
    <w:rsid w:val="00BD37DC"/>
    <w:rsid w:val="00BD3EBD"/>
    <w:rsid w:val="00BD575C"/>
    <w:rsid w:val="00BD6C05"/>
    <w:rsid w:val="00BD7077"/>
    <w:rsid w:val="00BD7626"/>
    <w:rsid w:val="00BE092E"/>
    <w:rsid w:val="00BE0DB0"/>
    <w:rsid w:val="00BE1527"/>
    <w:rsid w:val="00BE1BEA"/>
    <w:rsid w:val="00BE2F8A"/>
    <w:rsid w:val="00BE36A9"/>
    <w:rsid w:val="00BE571A"/>
    <w:rsid w:val="00BE5769"/>
    <w:rsid w:val="00BE5A37"/>
    <w:rsid w:val="00BE6B07"/>
    <w:rsid w:val="00BE6F0A"/>
    <w:rsid w:val="00BE762E"/>
    <w:rsid w:val="00BE77D8"/>
    <w:rsid w:val="00BE7BA9"/>
    <w:rsid w:val="00BF019B"/>
    <w:rsid w:val="00BF1141"/>
    <w:rsid w:val="00BF2029"/>
    <w:rsid w:val="00BF2488"/>
    <w:rsid w:val="00BF24EE"/>
    <w:rsid w:val="00BF27D9"/>
    <w:rsid w:val="00BF2AE8"/>
    <w:rsid w:val="00BF39C4"/>
    <w:rsid w:val="00BF471E"/>
    <w:rsid w:val="00BF4AED"/>
    <w:rsid w:val="00BF55F8"/>
    <w:rsid w:val="00BF5A65"/>
    <w:rsid w:val="00BF787A"/>
    <w:rsid w:val="00C0070F"/>
    <w:rsid w:val="00C01287"/>
    <w:rsid w:val="00C02B25"/>
    <w:rsid w:val="00C0427A"/>
    <w:rsid w:val="00C04990"/>
    <w:rsid w:val="00C04BD6"/>
    <w:rsid w:val="00C04DFF"/>
    <w:rsid w:val="00C06021"/>
    <w:rsid w:val="00C063AF"/>
    <w:rsid w:val="00C07BCF"/>
    <w:rsid w:val="00C07E26"/>
    <w:rsid w:val="00C07E2F"/>
    <w:rsid w:val="00C12705"/>
    <w:rsid w:val="00C13013"/>
    <w:rsid w:val="00C14460"/>
    <w:rsid w:val="00C144EC"/>
    <w:rsid w:val="00C15745"/>
    <w:rsid w:val="00C15D8E"/>
    <w:rsid w:val="00C1650F"/>
    <w:rsid w:val="00C16733"/>
    <w:rsid w:val="00C16BC3"/>
    <w:rsid w:val="00C1760C"/>
    <w:rsid w:val="00C208CF"/>
    <w:rsid w:val="00C21FEB"/>
    <w:rsid w:val="00C22C19"/>
    <w:rsid w:val="00C22C37"/>
    <w:rsid w:val="00C23107"/>
    <w:rsid w:val="00C23B83"/>
    <w:rsid w:val="00C23D97"/>
    <w:rsid w:val="00C23F0E"/>
    <w:rsid w:val="00C24643"/>
    <w:rsid w:val="00C24F37"/>
    <w:rsid w:val="00C254C1"/>
    <w:rsid w:val="00C25622"/>
    <w:rsid w:val="00C25FEF"/>
    <w:rsid w:val="00C25FFA"/>
    <w:rsid w:val="00C26FD6"/>
    <w:rsid w:val="00C30B64"/>
    <w:rsid w:val="00C31FB2"/>
    <w:rsid w:val="00C320F2"/>
    <w:rsid w:val="00C32216"/>
    <w:rsid w:val="00C33860"/>
    <w:rsid w:val="00C343AA"/>
    <w:rsid w:val="00C34E73"/>
    <w:rsid w:val="00C363F6"/>
    <w:rsid w:val="00C36B1D"/>
    <w:rsid w:val="00C372EC"/>
    <w:rsid w:val="00C37B78"/>
    <w:rsid w:val="00C40308"/>
    <w:rsid w:val="00C408DE"/>
    <w:rsid w:val="00C40C26"/>
    <w:rsid w:val="00C40F3D"/>
    <w:rsid w:val="00C41441"/>
    <w:rsid w:val="00C41965"/>
    <w:rsid w:val="00C41F9E"/>
    <w:rsid w:val="00C42127"/>
    <w:rsid w:val="00C42537"/>
    <w:rsid w:val="00C4282C"/>
    <w:rsid w:val="00C428E3"/>
    <w:rsid w:val="00C43711"/>
    <w:rsid w:val="00C446F3"/>
    <w:rsid w:val="00C4486B"/>
    <w:rsid w:val="00C45073"/>
    <w:rsid w:val="00C453FB"/>
    <w:rsid w:val="00C45A2B"/>
    <w:rsid w:val="00C4694B"/>
    <w:rsid w:val="00C47AEC"/>
    <w:rsid w:val="00C505A8"/>
    <w:rsid w:val="00C50804"/>
    <w:rsid w:val="00C50E52"/>
    <w:rsid w:val="00C516CB"/>
    <w:rsid w:val="00C51C23"/>
    <w:rsid w:val="00C53380"/>
    <w:rsid w:val="00C53CA9"/>
    <w:rsid w:val="00C54FB9"/>
    <w:rsid w:val="00C55783"/>
    <w:rsid w:val="00C56328"/>
    <w:rsid w:val="00C564F7"/>
    <w:rsid w:val="00C57A05"/>
    <w:rsid w:val="00C6047D"/>
    <w:rsid w:val="00C60AFE"/>
    <w:rsid w:val="00C61355"/>
    <w:rsid w:val="00C62007"/>
    <w:rsid w:val="00C62F7F"/>
    <w:rsid w:val="00C63047"/>
    <w:rsid w:val="00C6326A"/>
    <w:rsid w:val="00C65B48"/>
    <w:rsid w:val="00C65B6F"/>
    <w:rsid w:val="00C6649F"/>
    <w:rsid w:val="00C6664B"/>
    <w:rsid w:val="00C66827"/>
    <w:rsid w:val="00C67366"/>
    <w:rsid w:val="00C70058"/>
    <w:rsid w:val="00C700DE"/>
    <w:rsid w:val="00C713E4"/>
    <w:rsid w:val="00C7265E"/>
    <w:rsid w:val="00C7297F"/>
    <w:rsid w:val="00C74BA6"/>
    <w:rsid w:val="00C74BAE"/>
    <w:rsid w:val="00C74C44"/>
    <w:rsid w:val="00C7602F"/>
    <w:rsid w:val="00C763CA"/>
    <w:rsid w:val="00C773BD"/>
    <w:rsid w:val="00C80418"/>
    <w:rsid w:val="00C827B2"/>
    <w:rsid w:val="00C82FD8"/>
    <w:rsid w:val="00C83B6D"/>
    <w:rsid w:val="00C850EF"/>
    <w:rsid w:val="00C85C6E"/>
    <w:rsid w:val="00C86A2E"/>
    <w:rsid w:val="00C86B49"/>
    <w:rsid w:val="00C8783A"/>
    <w:rsid w:val="00C878B5"/>
    <w:rsid w:val="00C87DEC"/>
    <w:rsid w:val="00C90558"/>
    <w:rsid w:val="00C92F24"/>
    <w:rsid w:val="00C93F3C"/>
    <w:rsid w:val="00C95D9B"/>
    <w:rsid w:val="00C9679A"/>
    <w:rsid w:val="00C96C34"/>
    <w:rsid w:val="00CA0E1C"/>
    <w:rsid w:val="00CA1331"/>
    <w:rsid w:val="00CA1647"/>
    <w:rsid w:val="00CA2DE3"/>
    <w:rsid w:val="00CA5153"/>
    <w:rsid w:val="00CA5403"/>
    <w:rsid w:val="00CA551D"/>
    <w:rsid w:val="00CA7638"/>
    <w:rsid w:val="00CB0D8A"/>
    <w:rsid w:val="00CB0E44"/>
    <w:rsid w:val="00CB1AF8"/>
    <w:rsid w:val="00CB1F91"/>
    <w:rsid w:val="00CB2C20"/>
    <w:rsid w:val="00CB2FEC"/>
    <w:rsid w:val="00CB4A80"/>
    <w:rsid w:val="00CB4D88"/>
    <w:rsid w:val="00CB4FF6"/>
    <w:rsid w:val="00CB6074"/>
    <w:rsid w:val="00CB6CBA"/>
    <w:rsid w:val="00CB6F5A"/>
    <w:rsid w:val="00CC0143"/>
    <w:rsid w:val="00CC0619"/>
    <w:rsid w:val="00CC0A4A"/>
    <w:rsid w:val="00CC149B"/>
    <w:rsid w:val="00CC1D69"/>
    <w:rsid w:val="00CC239D"/>
    <w:rsid w:val="00CC25F1"/>
    <w:rsid w:val="00CC2BBE"/>
    <w:rsid w:val="00CC3EF0"/>
    <w:rsid w:val="00CC4578"/>
    <w:rsid w:val="00CC4F8B"/>
    <w:rsid w:val="00CC6126"/>
    <w:rsid w:val="00CC6C6E"/>
    <w:rsid w:val="00CC6D5A"/>
    <w:rsid w:val="00CD0101"/>
    <w:rsid w:val="00CD0C4B"/>
    <w:rsid w:val="00CD12B9"/>
    <w:rsid w:val="00CD16B8"/>
    <w:rsid w:val="00CD2B9F"/>
    <w:rsid w:val="00CD2C15"/>
    <w:rsid w:val="00CD41DD"/>
    <w:rsid w:val="00CD4DFD"/>
    <w:rsid w:val="00CD542A"/>
    <w:rsid w:val="00CD58F3"/>
    <w:rsid w:val="00CD7F3A"/>
    <w:rsid w:val="00CE002B"/>
    <w:rsid w:val="00CE0C18"/>
    <w:rsid w:val="00CE1719"/>
    <w:rsid w:val="00CE1F14"/>
    <w:rsid w:val="00CE301C"/>
    <w:rsid w:val="00CE4580"/>
    <w:rsid w:val="00CE58C9"/>
    <w:rsid w:val="00CE5FF5"/>
    <w:rsid w:val="00CE71BE"/>
    <w:rsid w:val="00CE770F"/>
    <w:rsid w:val="00CF2896"/>
    <w:rsid w:val="00CF33F0"/>
    <w:rsid w:val="00CF3D78"/>
    <w:rsid w:val="00CF56E4"/>
    <w:rsid w:val="00CF5884"/>
    <w:rsid w:val="00CF5A2D"/>
    <w:rsid w:val="00CF6311"/>
    <w:rsid w:val="00CF6C32"/>
    <w:rsid w:val="00CF6CD9"/>
    <w:rsid w:val="00CF7255"/>
    <w:rsid w:val="00CF74B4"/>
    <w:rsid w:val="00D00242"/>
    <w:rsid w:val="00D004E4"/>
    <w:rsid w:val="00D013AC"/>
    <w:rsid w:val="00D0177B"/>
    <w:rsid w:val="00D0277E"/>
    <w:rsid w:val="00D02995"/>
    <w:rsid w:val="00D04168"/>
    <w:rsid w:val="00D0495B"/>
    <w:rsid w:val="00D0679F"/>
    <w:rsid w:val="00D10EAB"/>
    <w:rsid w:val="00D11C50"/>
    <w:rsid w:val="00D12D84"/>
    <w:rsid w:val="00D13941"/>
    <w:rsid w:val="00D13943"/>
    <w:rsid w:val="00D13D35"/>
    <w:rsid w:val="00D144AF"/>
    <w:rsid w:val="00D15C7B"/>
    <w:rsid w:val="00D1618B"/>
    <w:rsid w:val="00D166C6"/>
    <w:rsid w:val="00D16912"/>
    <w:rsid w:val="00D16D13"/>
    <w:rsid w:val="00D17029"/>
    <w:rsid w:val="00D171D9"/>
    <w:rsid w:val="00D17636"/>
    <w:rsid w:val="00D17ADE"/>
    <w:rsid w:val="00D20078"/>
    <w:rsid w:val="00D202E3"/>
    <w:rsid w:val="00D214A0"/>
    <w:rsid w:val="00D225D9"/>
    <w:rsid w:val="00D23310"/>
    <w:rsid w:val="00D271F6"/>
    <w:rsid w:val="00D27913"/>
    <w:rsid w:val="00D27A70"/>
    <w:rsid w:val="00D30926"/>
    <w:rsid w:val="00D30E69"/>
    <w:rsid w:val="00D31E1B"/>
    <w:rsid w:val="00D3328B"/>
    <w:rsid w:val="00D346FD"/>
    <w:rsid w:val="00D3574A"/>
    <w:rsid w:val="00D370A7"/>
    <w:rsid w:val="00D40931"/>
    <w:rsid w:val="00D40A29"/>
    <w:rsid w:val="00D40E72"/>
    <w:rsid w:val="00D42182"/>
    <w:rsid w:val="00D43A61"/>
    <w:rsid w:val="00D446BF"/>
    <w:rsid w:val="00D447AD"/>
    <w:rsid w:val="00D455CB"/>
    <w:rsid w:val="00D45C08"/>
    <w:rsid w:val="00D45E70"/>
    <w:rsid w:val="00D45F44"/>
    <w:rsid w:val="00D46027"/>
    <w:rsid w:val="00D468D4"/>
    <w:rsid w:val="00D51DEC"/>
    <w:rsid w:val="00D51FCB"/>
    <w:rsid w:val="00D52385"/>
    <w:rsid w:val="00D5332F"/>
    <w:rsid w:val="00D534BE"/>
    <w:rsid w:val="00D544F9"/>
    <w:rsid w:val="00D54A11"/>
    <w:rsid w:val="00D54CA8"/>
    <w:rsid w:val="00D54FA4"/>
    <w:rsid w:val="00D556A1"/>
    <w:rsid w:val="00D5577C"/>
    <w:rsid w:val="00D55967"/>
    <w:rsid w:val="00D55B67"/>
    <w:rsid w:val="00D56DF1"/>
    <w:rsid w:val="00D57155"/>
    <w:rsid w:val="00D615F8"/>
    <w:rsid w:val="00D62D27"/>
    <w:rsid w:val="00D62D8F"/>
    <w:rsid w:val="00D65565"/>
    <w:rsid w:val="00D659E3"/>
    <w:rsid w:val="00D65C8A"/>
    <w:rsid w:val="00D6662A"/>
    <w:rsid w:val="00D668F3"/>
    <w:rsid w:val="00D66AD5"/>
    <w:rsid w:val="00D701C5"/>
    <w:rsid w:val="00D70A13"/>
    <w:rsid w:val="00D7103F"/>
    <w:rsid w:val="00D71243"/>
    <w:rsid w:val="00D71983"/>
    <w:rsid w:val="00D71DFD"/>
    <w:rsid w:val="00D72C58"/>
    <w:rsid w:val="00D732BC"/>
    <w:rsid w:val="00D73578"/>
    <w:rsid w:val="00D73D46"/>
    <w:rsid w:val="00D73F1F"/>
    <w:rsid w:val="00D74E2D"/>
    <w:rsid w:val="00D74E9A"/>
    <w:rsid w:val="00D74EA6"/>
    <w:rsid w:val="00D756B5"/>
    <w:rsid w:val="00D76685"/>
    <w:rsid w:val="00D77A0A"/>
    <w:rsid w:val="00D804D9"/>
    <w:rsid w:val="00D80772"/>
    <w:rsid w:val="00D813E7"/>
    <w:rsid w:val="00D8188C"/>
    <w:rsid w:val="00D82222"/>
    <w:rsid w:val="00D8557C"/>
    <w:rsid w:val="00D900EA"/>
    <w:rsid w:val="00D9073D"/>
    <w:rsid w:val="00D90BE1"/>
    <w:rsid w:val="00D91142"/>
    <w:rsid w:val="00D92995"/>
    <w:rsid w:val="00D9451E"/>
    <w:rsid w:val="00D94BF2"/>
    <w:rsid w:val="00D94BFC"/>
    <w:rsid w:val="00D95BDE"/>
    <w:rsid w:val="00D9602A"/>
    <w:rsid w:val="00D97283"/>
    <w:rsid w:val="00D97374"/>
    <w:rsid w:val="00D97A02"/>
    <w:rsid w:val="00DA1472"/>
    <w:rsid w:val="00DA221D"/>
    <w:rsid w:val="00DA2A6F"/>
    <w:rsid w:val="00DA3173"/>
    <w:rsid w:val="00DA39F2"/>
    <w:rsid w:val="00DA3F2B"/>
    <w:rsid w:val="00DA5349"/>
    <w:rsid w:val="00DA61A3"/>
    <w:rsid w:val="00DA63D8"/>
    <w:rsid w:val="00DA6D67"/>
    <w:rsid w:val="00DA77FD"/>
    <w:rsid w:val="00DA7A1D"/>
    <w:rsid w:val="00DB0D74"/>
    <w:rsid w:val="00DB1966"/>
    <w:rsid w:val="00DB24EE"/>
    <w:rsid w:val="00DB250C"/>
    <w:rsid w:val="00DB4C4B"/>
    <w:rsid w:val="00DB4C9F"/>
    <w:rsid w:val="00DB6350"/>
    <w:rsid w:val="00DB6919"/>
    <w:rsid w:val="00DB6B5D"/>
    <w:rsid w:val="00DB6CDE"/>
    <w:rsid w:val="00DB6D7B"/>
    <w:rsid w:val="00DB73C7"/>
    <w:rsid w:val="00DB774B"/>
    <w:rsid w:val="00DB7890"/>
    <w:rsid w:val="00DB78FC"/>
    <w:rsid w:val="00DB7999"/>
    <w:rsid w:val="00DC0CF1"/>
    <w:rsid w:val="00DC162B"/>
    <w:rsid w:val="00DC1D15"/>
    <w:rsid w:val="00DC1D65"/>
    <w:rsid w:val="00DC2556"/>
    <w:rsid w:val="00DC2B9E"/>
    <w:rsid w:val="00DC4E41"/>
    <w:rsid w:val="00DC5432"/>
    <w:rsid w:val="00DC6941"/>
    <w:rsid w:val="00DC6E3E"/>
    <w:rsid w:val="00DC702A"/>
    <w:rsid w:val="00DC760F"/>
    <w:rsid w:val="00DC779D"/>
    <w:rsid w:val="00DC7DEA"/>
    <w:rsid w:val="00DD057B"/>
    <w:rsid w:val="00DD1B9C"/>
    <w:rsid w:val="00DD1E46"/>
    <w:rsid w:val="00DD284F"/>
    <w:rsid w:val="00DD36A8"/>
    <w:rsid w:val="00DD4090"/>
    <w:rsid w:val="00DD4EE5"/>
    <w:rsid w:val="00DD68EE"/>
    <w:rsid w:val="00DD6C41"/>
    <w:rsid w:val="00DE01AD"/>
    <w:rsid w:val="00DE0627"/>
    <w:rsid w:val="00DE08F4"/>
    <w:rsid w:val="00DE1F7C"/>
    <w:rsid w:val="00DE30F8"/>
    <w:rsid w:val="00DE3A90"/>
    <w:rsid w:val="00DE4179"/>
    <w:rsid w:val="00DE41CF"/>
    <w:rsid w:val="00DE4600"/>
    <w:rsid w:val="00DE525B"/>
    <w:rsid w:val="00DE6B16"/>
    <w:rsid w:val="00DE7804"/>
    <w:rsid w:val="00DE7C19"/>
    <w:rsid w:val="00DE7E00"/>
    <w:rsid w:val="00DF0199"/>
    <w:rsid w:val="00DF04FE"/>
    <w:rsid w:val="00DF089B"/>
    <w:rsid w:val="00DF18F4"/>
    <w:rsid w:val="00DF21B3"/>
    <w:rsid w:val="00DF30D8"/>
    <w:rsid w:val="00DF3290"/>
    <w:rsid w:val="00DF3D15"/>
    <w:rsid w:val="00DF5C71"/>
    <w:rsid w:val="00DF6275"/>
    <w:rsid w:val="00DF66A5"/>
    <w:rsid w:val="00DF6F59"/>
    <w:rsid w:val="00E00B62"/>
    <w:rsid w:val="00E01074"/>
    <w:rsid w:val="00E0293C"/>
    <w:rsid w:val="00E0642B"/>
    <w:rsid w:val="00E065BD"/>
    <w:rsid w:val="00E06743"/>
    <w:rsid w:val="00E06AA5"/>
    <w:rsid w:val="00E06B38"/>
    <w:rsid w:val="00E06ECD"/>
    <w:rsid w:val="00E10865"/>
    <w:rsid w:val="00E11E55"/>
    <w:rsid w:val="00E1211F"/>
    <w:rsid w:val="00E124DD"/>
    <w:rsid w:val="00E12A8B"/>
    <w:rsid w:val="00E12B69"/>
    <w:rsid w:val="00E12EC1"/>
    <w:rsid w:val="00E13304"/>
    <w:rsid w:val="00E13FC4"/>
    <w:rsid w:val="00E1482F"/>
    <w:rsid w:val="00E153BF"/>
    <w:rsid w:val="00E156C2"/>
    <w:rsid w:val="00E1575A"/>
    <w:rsid w:val="00E15C23"/>
    <w:rsid w:val="00E16834"/>
    <w:rsid w:val="00E17155"/>
    <w:rsid w:val="00E17944"/>
    <w:rsid w:val="00E17A91"/>
    <w:rsid w:val="00E20DD3"/>
    <w:rsid w:val="00E21ACC"/>
    <w:rsid w:val="00E2246F"/>
    <w:rsid w:val="00E23F79"/>
    <w:rsid w:val="00E24846"/>
    <w:rsid w:val="00E248FC"/>
    <w:rsid w:val="00E24ADD"/>
    <w:rsid w:val="00E26660"/>
    <w:rsid w:val="00E26985"/>
    <w:rsid w:val="00E27EDC"/>
    <w:rsid w:val="00E307DA"/>
    <w:rsid w:val="00E3080A"/>
    <w:rsid w:val="00E317D6"/>
    <w:rsid w:val="00E321EB"/>
    <w:rsid w:val="00E32637"/>
    <w:rsid w:val="00E32D9F"/>
    <w:rsid w:val="00E337B0"/>
    <w:rsid w:val="00E365E6"/>
    <w:rsid w:val="00E369AD"/>
    <w:rsid w:val="00E40156"/>
    <w:rsid w:val="00E40227"/>
    <w:rsid w:val="00E40781"/>
    <w:rsid w:val="00E40D84"/>
    <w:rsid w:val="00E41436"/>
    <w:rsid w:val="00E41A4C"/>
    <w:rsid w:val="00E42996"/>
    <w:rsid w:val="00E42D04"/>
    <w:rsid w:val="00E43239"/>
    <w:rsid w:val="00E44155"/>
    <w:rsid w:val="00E4473C"/>
    <w:rsid w:val="00E44B18"/>
    <w:rsid w:val="00E4590E"/>
    <w:rsid w:val="00E469BE"/>
    <w:rsid w:val="00E526AA"/>
    <w:rsid w:val="00E52756"/>
    <w:rsid w:val="00E52C99"/>
    <w:rsid w:val="00E54796"/>
    <w:rsid w:val="00E566C5"/>
    <w:rsid w:val="00E56B25"/>
    <w:rsid w:val="00E57001"/>
    <w:rsid w:val="00E57387"/>
    <w:rsid w:val="00E57AFC"/>
    <w:rsid w:val="00E57BBE"/>
    <w:rsid w:val="00E60C8F"/>
    <w:rsid w:val="00E60E34"/>
    <w:rsid w:val="00E60E51"/>
    <w:rsid w:val="00E610AA"/>
    <w:rsid w:val="00E6193A"/>
    <w:rsid w:val="00E6323A"/>
    <w:rsid w:val="00E6348B"/>
    <w:rsid w:val="00E64B65"/>
    <w:rsid w:val="00E64FE3"/>
    <w:rsid w:val="00E65D83"/>
    <w:rsid w:val="00E66992"/>
    <w:rsid w:val="00E6717C"/>
    <w:rsid w:val="00E7158C"/>
    <w:rsid w:val="00E71B2C"/>
    <w:rsid w:val="00E73215"/>
    <w:rsid w:val="00E73287"/>
    <w:rsid w:val="00E77288"/>
    <w:rsid w:val="00E778F6"/>
    <w:rsid w:val="00E77A93"/>
    <w:rsid w:val="00E813C6"/>
    <w:rsid w:val="00E82221"/>
    <w:rsid w:val="00E822E1"/>
    <w:rsid w:val="00E829B6"/>
    <w:rsid w:val="00E82F64"/>
    <w:rsid w:val="00E83DCD"/>
    <w:rsid w:val="00E83F19"/>
    <w:rsid w:val="00E840E1"/>
    <w:rsid w:val="00E845AA"/>
    <w:rsid w:val="00E84A6D"/>
    <w:rsid w:val="00E84D23"/>
    <w:rsid w:val="00E85158"/>
    <w:rsid w:val="00E865AC"/>
    <w:rsid w:val="00E86DC9"/>
    <w:rsid w:val="00E879AA"/>
    <w:rsid w:val="00E90719"/>
    <w:rsid w:val="00E909C8"/>
    <w:rsid w:val="00E90DBA"/>
    <w:rsid w:val="00E91228"/>
    <w:rsid w:val="00E91400"/>
    <w:rsid w:val="00E917F3"/>
    <w:rsid w:val="00E92663"/>
    <w:rsid w:val="00E9283E"/>
    <w:rsid w:val="00E94616"/>
    <w:rsid w:val="00E94C38"/>
    <w:rsid w:val="00E94FCA"/>
    <w:rsid w:val="00E95CAA"/>
    <w:rsid w:val="00EA0903"/>
    <w:rsid w:val="00EA1880"/>
    <w:rsid w:val="00EA18F5"/>
    <w:rsid w:val="00EA1DAB"/>
    <w:rsid w:val="00EA245B"/>
    <w:rsid w:val="00EA3138"/>
    <w:rsid w:val="00EA3674"/>
    <w:rsid w:val="00EA3A5D"/>
    <w:rsid w:val="00EA3C5B"/>
    <w:rsid w:val="00EA3E27"/>
    <w:rsid w:val="00EA4CFC"/>
    <w:rsid w:val="00EA509B"/>
    <w:rsid w:val="00EA678B"/>
    <w:rsid w:val="00EA7147"/>
    <w:rsid w:val="00EB0542"/>
    <w:rsid w:val="00EB089A"/>
    <w:rsid w:val="00EB0CC9"/>
    <w:rsid w:val="00EB0DA5"/>
    <w:rsid w:val="00EB2C78"/>
    <w:rsid w:val="00EB357A"/>
    <w:rsid w:val="00EB3C89"/>
    <w:rsid w:val="00EB4F4D"/>
    <w:rsid w:val="00EB594C"/>
    <w:rsid w:val="00EB71BB"/>
    <w:rsid w:val="00EB7E66"/>
    <w:rsid w:val="00EC04C6"/>
    <w:rsid w:val="00EC16C0"/>
    <w:rsid w:val="00EC2927"/>
    <w:rsid w:val="00EC423B"/>
    <w:rsid w:val="00EC5DCC"/>
    <w:rsid w:val="00EC7129"/>
    <w:rsid w:val="00ED0AC6"/>
    <w:rsid w:val="00ED0B5B"/>
    <w:rsid w:val="00ED0BC5"/>
    <w:rsid w:val="00ED125D"/>
    <w:rsid w:val="00ED22EE"/>
    <w:rsid w:val="00ED2B9F"/>
    <w:rsid w:val="00ED30AF"/>
    <w:rsid w:val="00ED3115"/>
    <w:rsid w:val="00ED4260"/>
    <w:rsid w:val="00ED4B8D"/>
    <w:rsid w:val="00ED5CF3"/>
    <w:rsid w:val="00ED64B4"/>
    <w:rsid w:val="00ED68EB"/>
    <w:rsid w:val="00ED6CAB"/>
    <w:rsid w:val="00ED711B"/>
    <w:rsid w:val="00ED7F07"/>
    <w:rsid w:val="00EE00FD"/>
    <w:rsid w:val="00EE03EB"/>
    <w:rsid w:val="00EE1AE9"/>
    <w:rsid w:val="00EE1B1E"/>
    <w:rsid w:val="00EE1FAC"/>
    <w:rsid w:val="00EE26D3"/>
    <w:rsid w:val="00EE2825"/>
    <w:rsid w:val="00EE3811"/>
    <w:rsid w:val="00EE4413"/>
    <w:rsid w:val="00EE5042"/>
    <w:rsid w:val="00EE6DF7"/>
    <w:rsid w:val="00EE6F7C"/>
    <w:rsid w:val="00EE7374"/>
    <w:rsid w:val="00EE7FA1"/>
    <w:rsid w:val="00EE7FF0"/>
    <w:rsid w:val="00EF0895"/>
    <w:rsid w:val="00EF0E7E"/>
    <w:rsid w:val="00EF30FF"/>
    <w:rsid w:val="00EF3451"/>
    <w:rsid w:val="00EF3631"/>
    <w:rsid w:val="00EF3EAD"/>
    <w:rsid w:val="00EF5212"/>
    <w:rsid w:val="00EF53CF"/>
    <w:rsid w:val="00EF6659"/>
    <w:rsid w:val="00EF6682"/>
    <w:rsid w:val="00EF6D34"/>
    <w:rsid w:val="00EF70F9"/>
    <w:rsid w:val="00EF7998"/>
    <w:rsid w:val="00EF79C7"/>
    <w:rsid w:val="00F0204A"/>
    <w:rsid w:val="00F023EE"/>
    <w:rsid w:val="00F02E4D"/>
    <w:rsid w:val="00F0301C"/>
    <w:rsid w:val="00F03021"/>
    <w:rsid w:val="00F035FB"/>
    <w:rsid w:val="00F03628"/>
    <w:rsid w:val="00F04C40"/>
    <w:rsid w:val="00F04D31"/>
    <w:rsid w:val="00F057FC"/>
    <w:rsid w:val="00F05B63"/>
    <w:rsid w:val="00F06088"/>
    <w:rsid w:val="00F0680D"/>
    <w:rsid w:val="00F07539"/>
    <w:rsid w:val="00F0790B"/>
    <w:rsid w:val="00F07DEA"/>
    <w:rsid w:val="00F11420"/>
    <w:rsid w:val="00F118D3"/>
    <w:rsid w:val="00F12421"/>
    <w:rsid w:val="00F132BF"/>
    <w:rsid w:val="00F14965"/>
    <w:rsid w:val="00F14DEE"/>
    <w:rsid w:val="00F14E23"/>
    <w:rsid w:val="00F15229"/>
    <w:rsid w:val="00F15ADE"/>
    <w:rsid w:val="00F208B7"/>
    <w:rsid w:val="00F21E14"/>
    <w:rsid w:val="00F21EBA"/>
    <w:rsid w:val="00F221DA"/>
    <w:rsid w:val="00F226D8"/>
    <w:rsid w:val="00F23416"/>
    <w:rsid w:val="00F23AB3"/>
    <w:rsid w:val="00F241F1"/>
    <w:rsid w:val="00F24404"/>
    <w:rsid w:val="00F24B85"/>
    <w:rsid w:val="00F24E1B"/>
    <w:rsid w:val="00F25503"/>
    <w:rsid w:val="00F25F84"/>
    <w:rsid w:val="00F26D4C"/>
    <w:rsid w:val="00F2716C"/>
    <w:rsid w:val="00F277AE"/>
    <w:rsid w:val="00F27814"/>
    <w:rsid w:val="00F27D83"/>
    <w:rsid w:val="00F3082A"/>
    <w:rsid w:val="00F31391"/>
    <w:rsid w:val="00F3232D"/>
    <w:rsid w:val="00F32566"/>
    <w:rsid w:val="00F3288D"/>
    <w:rsid w:val="00F32D07"/>
    <w:rsid w:val="00F33235"/>
    <w:rsid w:val="00F338ED"/>
    <w:rsid w:val="00F33A53"/>
    <w:rsid w:val="00F33C73"/>
    <w:rsid w:val="00F34100"/>
    <w:rsid w:val="00F343A6"/>
    <w:rsid w:val="00F344F0"/>
    <w:rsid w:val="00F34BDC"/>
    <w:rsid w:val="00F34BE7"/>
    <w:rsid w:val="00F35C38"/>
    <w:rsid w:val="00F35D9B"/>
    <w:rsid w:val="00F360E6"/>
    <w:rsid w:val="00F36403"/>
    <w:rsid w:val="00F36CC7"/>
    <w:rsid w:val="00F36FE3"/>
    <w:rsid w:val="00F37960"/>
    <w:rsid w:val="00F37F22"/>
    <w:rsid w:val="00F410C1"/>
    <w:rsid w:val="00F4206E"/>
    <w:rsid w:val="00F4322E"/>
    <w:rsid w:val="00F43BA2"/>
    <w:rsid w:val="00F44233"/>
    <w:rsid w:val="00F446DD"/>
    <w:rsid w:val="00F4563E"/>
    <w:rsid w:val="00F46055"/>
    <w:rsid w:val="00F46B8B"/>
    <w:rsid w:val="00F46C51"/>
    <w:rsid w:val="00F47768"/>
    <w:rsid w:val="00F47DCB"/>
    <w:rsid w:val="00F51148"/>
    <w:rsid w:val="00F51CB8"/>
    <w:rsid w:val="00F5226C"/>
    <w:rsid w:val="00F52C65"/>
    <w:rsid w:val="00F52E2A"/>
    <w:rsid w:val="00F53F0F"/>
    <w:rsid w:val="00F5490F"/>
    <w:rsid w:val="00F54E1D"/>
    <w:rsid w:val="00F5520C"/>
    <w:rsid w:val="00F5531A"/>
    <w:rsid w:val="00F55834"/>
    <w:rsid w:val="00F55842"/>
    <w:rsid w:val="00F56046"/>
    <w:rsid w:val="00F56668"/>
    <w:rsid w:val="00F56769"/>
    <w:rsid w:val="00F5796B"/>
    <w:rsid w:val="00F6135D"/>
    <w:rsid w:val="00F61D4D"/>
    <w:rsid w:val="00F61F7F"/>
    <w:rsid w:val="00F630A5"/>
    <w:rsid w:val="00F64889"/>
    <w:rsid w:val="00F64CA3"/>
    <w:rsid w:val="00F655C6"/>
    <w:rsid w:val="00F6650F"/>
    <w:rsid w:val="00F666E5"/>
    <w:rsid w:val="00F669CB"/>
    <w:rsid w:val="00F67063"/>
    <w:rsid w:val="00F67591"/>
    <w:rsid w:val="00F6784E"/>
    <w:rsid w:val="00F71284"/>
    <w:rsid w:val="00F7181B"/>
    <w:rsid w:val="00F71C61"/>
    <w:rsid w:val="00F71CDC"/>
    <w:rsid w:val="00F71F00"/>
    <w:rsid w:val="00F72A47"/>
    <w:rsid w:val="00F739D4"/>
    <w:rsid w:val="00F7481E"/>
    <w:rsid w:val="00F75A2F"/>
    <w:rsid w:val="00F7658D"/>
    <w:rsid w:val="00F765F2"/>
    <w:rsid w:val="00F76A88"/>
    <w:rsid w:val="00F76BCA"/>
    <w:rsid w:val="00F76EF8"/>
    <w:rsid w:val="00F77552"/>
    <w:rsid w:val="00F800B4"/>
    <w:rsid w:val="00F80867"/>
    <w:rsid w:val="00F80E58"/>
    <w:rsid w:val="00F81883"/>
    <w:rsid w:val="00F81A17"/>
    <w:rsid w:val="00F82171"/>
    <w:rsid w:val="00F8218D"/>
    <w:rsid w:val="00F82225"/>
    <w:rsid w:val="00F82F34"/>
    <w:rsid w:val="00F82F9E"/>
    <w:rsid w:val="00F83B13"/>
    <w:rsid w:val="00F8422A"/>
    <w:rsid w:val="00F84965"/>
    <w:rsid w:val="00F84AE9"/>
    <w:rsid w:val="00F85D2B"/>
    <w:rsid w:val="00F86E64"/>
    <w:rsid w:val="00F87B8E"/>
    <w:rsid w:val="00F91AB7"/>
    <w:rsid w:val="00F926BA"/>
    <w:rsid w:val="00F92EAB"/>
    <w:rsid w:val="00F93165"/>
    <w:rsid w:val="00F939FA"/>
    <w:rsid w:val="00F93A38"/>
    <w:rsid w:val="00F9419D"/>
    <w:rsid w:val="00F95D44"/>
    <w:rsid w:val="00F95DDD"/>
    <w:rsid w:val="00F960DF"/>
    <w:rsid w:val="00F9627F"/>
    <w:rsid w:val="00F964F9"/>
    <w:rsid w:val="00F9680F"/>
    <w:rsid w:val="00F976CC"/>
    <w:rsid w:val="00F979AA"/>
    <w:rsid w:val="00FA08C0"/>
    <w:rsid w:val="00FA13C4"/>
    <w:rsid w:val="00FA1EF0"/>
    <w:rsid w:val="00FA22E7"/>
    <w:rsid w:val="00FA4730"/>
    <w:rsid w:val="00FA54B8"/>
    <w:rsid w:val="00FA5B58"/>
    <w:rsid w:val="00FA5D12"/>
    <w:rsid w:val="00FA5D46"/>
    <w:rsid w:val="00FA6555"/>
    <w:rsid w:val="00FA667B"/>
    <w:rsid w:val="00FA6AB5"/>
    <w:rsid w:val="00FA6BD8"/>
    <w:rsid w:val="00FA6E08"/>
    <w:rsid w:val="00FA7D8D"/>
    <w:rsid w:val="00FB01CF"/>
    <w:rsid w:val="00FB1F3A"/>
    <w:rsid w:val="00FB29B7"/>
    <w:rsid w:val="00FB5913"/>
    <w:rsid w:val="00FB5916"/>
    <w:rsid w:val="00FB743C"/>
    <w:rsid w:val="00FB74BE"/>
    <w:rsid w:val="00FC0514"/>
    <w:rsid w:val="00FC0A08"/>
    <w:rsid w:val="00FC1070"/>
    <w:rsid w:val="00FC2270"/>
    <w:rsid w:val="00FC2346"/>
    <w:rsid w:val="00FC2646"/>
    <w:rsid w:val="00FC2F1C"/>
    <w:rsid w:val="00FC42C6"/>
    <w:rsid w:val="00FC50C6"/>
    <w:rsid w:val="00FC5D61"/>
    <w:rsid w:val="00FC6691"/>
    <w:rsid w:val="00FC6BFB"/>
    <w:rsid w:val="00FC7965"/>
    <w:rsid w:val="00FC79D7"/>
    <w:rsid w:val="00FC7F99"/>
    <w:rsid w:val="00FD02B0"/>
    <w:rsid w:val="00FD0578"/>
    <w:rsid w:val="00FD1A33"/>
    <w:rsid w:val="00FD2686"/>
    <w:rsid w:val="00FD3440"/>
    <w:rsid w:val="00FD3E05"/>
    <w:rsid w:val="00FD41CC"/>
    <w:rsid w:val="00FD7C1B"/>
    <w:rsid w:val="00FE0770"/>
    <w:rsid w:val="00FE13D7"/>
    <w:rsid w:val="00FE14CC"/>
    <w:rsid w:val="00FE2045"/>
    <w:rsid w:val="00FE2FF7"/>
    <w:rsid w:val="00FE3165"/>
    <w:rsid w:val="00FE378E"/>
    <w:rsid w:val="00FE4FDD"/>
    <w:rsid w:val="00FE5E68"/>
    <w:rsid w:val="00FE69BC"/>
    <w:rsid w:val="00FE7313"/>
    <w:rsid w:val="00FF0602"/>
    <w:rsid w:val="00FF0A11"/>
    <w:rsid w:val="00FF0CC9"/>
    <w:rsid w:val="00FF1614"/>
    <w:rsid w:val="00FF1844"/>
    <w:rsid w:val="00FF266D"/>
    <w:rsid w:val="00FF31B7"/>
    <w:rsid w:val="00FF38A9"/>
    <w:rsid w:val="00FF4215"/>
    <w:rsid w:val="00FF46A0"/>
    <w:rsid w:val="00FF4B87"/>
    <w:rsid w:val="00FF7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vertical-relative:line" fill="f" fillcolor="white" stroke="f">
      <v:fill color="white" on="f"/>
      <v:stroke on="f"/>
      <o:colormru v:ext="edit" colors="blue,#009"/>
    </o:shapedefaults>
    <o:shapelayout v:ext="edit">
      <o:idmap v:ext="edit" data="1"/>
    </o:shapelayout>
  </w:shapeDefaults>
  <w:decimalSymbol w:val="."/>
  <w:listSeparator w:val=","/>
  <w15:chartTrackingRefBased/>
  <w15:docId w15:val="{CC17DFCE-B4C7-4A29-B03B-8E2055073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03407A"/>
    <w:pPr>
      <w:widowControl w:val="0"/>
      <w:wordWrap w:val="0"/>
      <w:autoSpaceDE w:val="0"/>
      <w:autoSpaceDN w:val="0"/>
      <w:jc w:val="both"/>
    </w:pPr>
    <w:rPr>
      <w:rFonts w:ascii="바탕" w:eastAsia="맑은 고딕"/>
      <w:kern w:val="2"/>
      <w:szCs w:val="24"/>
    </w:rPr>
  </w:style>
  <w:style w:type="paragraph" w:styleId="1">
    <w:name w:val="heading 1"/>
    <w:basedOn w:val="a"/>
    <w:next w:val="a"/>
    <w:link w:val="1Char"/>
    <w:autoRedefine/>
    <w:rsid w:val="004221DF"/>
    <w:pPr>
      <w:keepNext/>
      <w:numPr>
        <w:numId w:val="1"/>
      </w:numPr>
      <w:outlineLvl w:val="0"/>
    </w:pPr>
    <w:rPr>
      <w:rFonts w:ascii="HY헤드라인M" w:eastAsia="HY헤드라인M" w:hAnsi="Arial"/>
      <w:sz w:val="28"/>
      <w:szCs w:val="28"/>
    </w:rPr>
  </w:style>
  <w:style w:type="paragraph" w:styleId="2">
    <w:name w:val="heading 2"/>
    <w:basedOn w:val="a"/>
    <w:next w:val="a"/>
    <w:link w:val="2Char"/>
    <w:autoRedefine/>
    <w:qFormat/>
    <w:rsid w:val="00233FC0"/>
    <w:pPr>
      <w:keepNext/>
      <w:numPr>
        <w:ilvl w:val="1"/>
        <w:numId w:val="1"/>
      </w:numPr>
      <w:outlineLvl w:val="1"/>
    </w:pPr>
    <w:rPr>
      <w:rFonts w:ascii="HY헤드라인M" w:eastAsia="HY헤드라인M" w:hAnsi="Arial"/>
      <w:sz w:val="24"/>
      <w:szCs w:val="20"/>
    </w:rPr>
  </w:style>
  <w:style w:type="paragraph" w:styleId="3">
    <w:name w:val="heading 3"/>
    <w:basedOn w:val="a"/>
    <w:next w:val="a"/>
    <w:autoRedefine/>
    <w:qFormat/>
    <w:rsid w:val="003C1E0F"/>
    <w:pPr>
      <w:keepNext/>
      <w:numPr>
        <w:ilvl w:val="2"/>
        <w:numId w:val="1"/>
      </w:numPr>
      <w:outlineLvl w:val="2"/>
    </w:pPr>
    <w:rPr>
      <w:rFonts w:ascii="HY헤드라인M" w:eastAsia="HY헤드라인M" w:hAnsi="HY헤드라인M"/>
      <w:sz w:val="22"/>
      <w:szCs w:val="20"/>
    </w:rPr>
  </w:style>
  <w:style w:type="paragraph" w:styleId="4">
    <w:name w:val="heading 4"/>
    <w:basedOn w:val="a"/>
    <w:next w:val="a"/>
    <w:autoRedefine/>
    <w:qFormat/>
    <w:rsid w:val="00DF0199"/>
    <w:pPr>
      <w:keepNext/>
      <w:outlineLvl w:val="3"/>
    </w:pPr>
    <w:rPr>
      <w:rFonts w:ascii="HY헤드라인M" w:eastAsia="HY헤드라인M" w:hAnsi="Arial"/>
      <w:bCs/>
      <w:szCs w:val="20"/>
    </w:rPr>
  </w:style>
  <w:style w:type="paragraph" w:styleId="5">
    <w:name w:val="heading 5"/>
    <w:basedOn w:val="a"/>
    <w:next w:val="a"/>
    <w:autoRedefine/>
    <w:qFormat/>
    <w:rsid w:val="006935B3"/>
    <w:pPr>
      <w:keepNext/>
      <w:ind w:leftChars="180" w:left="360"/>
      <w:outlineLvl w:val="4"/>
    </w:pPr>
    <w:rPr>
      <w:rFonts w:ascii="HY헤드라인M" w:eastAsia="HY헤드라인M" w:hAnsi="Arial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link w:val="1"/>
    <w:rsid w:val="004221DF"/>
    <w:rPr>
      <w:rFonts w:ascii="HY헤드라인M" w:eastAsia="HY헤드라인M" w:hAnsi="Arial"/>
      <w:kern w:val="2"/>
      <w:sz w:val="28"/>
      <w:szCs w:val="28"/>
    </w:rPr>
  </w:style>
  <w:style w:type="character" w:customStyle="1" w:styleId="2Char">
    <w:name w:val="제목 2 Char"/>
    <w:link w:val="2"/>
    <w:rsid w:val="00233FC0"/>
    <w:rPr>
      <w:rFonts w:ascii="HY헤드라인M" w:eastAsia="HY헤드라인M" w:hAnsi="Arial"/>
      <w:kern w:val="2"/>
      <w:sz w:val="24"/>
      <w:lang w:val="en-US" w:eastAsia="ko-KR" w:bidi="ar-SA"/>
    </w:rPr>
  </w:style>
  <w:style w:type="paragraph" w:styleId="a3">
    <w:name w:val="Document Map"/>
    <w:basedOn w:val="a"/>
    <w:semiHidden/>
    <w:rsid w:val="00FF4B87"/>
    <w:pPr>
      <w:shd w:val="clear" w:color="auto" w:fill="000080"/>
    </w:pPr>
    <w:rPr>
      <w:rFonts w:ascii="Arial" w:eastAsia="돋움" w:hAnsi="Arial"/>
    </w:rPr>
  </w:style>
  <w:style w:type="paragraph" w:customStyle="1" w:styleId="a4">
    <w:name w:val="목차 제목"/>
    <w:basedOn w:val="a"/>
    <w:rsid w:val="00D668F3"/>
    <w:pPr>
      <w:widowControl/>
      <w:wordWrap/>
      <w:autoSpaceDE/>
      <w:autoSpaceDN/>
      <w:spacing w:beforeAutospacing="1" w:afterAutospacing="1" w:line="384" w:lineRule="auto"/>
      <w:jc w:val="center"/>
    </w:pPr>
    <w:rPr>
      <w:rFonts w:ascii="HY견고딕" w:eastAsia="HY견고딕" w:hAnsi="돋움" w:cs="바탕"/>
      <w:kern w:val="0"/>
      <w:sz w:val="40"/>
      <w:szCs w:val="20"/>
    </w:rPr>
  </w:style>
  <w:style w:type="paragraph" w:styleId="a5">
    <w:name w:val="table of figures"/>
    <w:basedOn w:val="a"/>
    <w:next w:val="a"/>
    <w:semiHidden/>
    <w:rsid w:val="007E4ADD"/>
    <w:pPr>
      <w:ind w:left="200" w:hangingChars="200" w:hanging="200"/>
    </w:pPr>
  </w:style>
  <w:style w:type="paragraph" w:styleId="a6">
    <w:name w:val="header"/>
    <w:basedOn w:val="a"/>
    <w:link w:val="Char"/>
    <w:rsid w:val="00E917F3"/>
    <w:pPr>
      <w:tabs>
        <w:tab w:val="center" w:pos="4513"/>
        <w:tab w:val="right" w:pos="9026"/>
      </w:tabs>
      <w:snapToGrid w:val="0"/>
    </w:pPr>
  </w:style>
  <w:style w:type="paragraph" w:styleId="a7">
    <w:name w:val="Balloon Text"/>
    <w:basedOn w:val="a"/>
    <w:semiHidden/>
    <w:rsid w:val="00FF4B87"/>
    <w:rPr>
      <w:rFonts w:ascii="Arial" w:eastAsia="돋움" w:hAnsi="Arial"/>
      <w:sz w:val="18"/>
      <w:szCs w:val="18"/>
    </w:rPr>
  </w:style>
  <w:style w:type="character" w:customStyle="1" w:styleId="Char">
    <w:name w:val="머리글 Char"/>
    <w:link w:val="a6"/>
    <w:rsid w:val="00E917F3"/>
    <w:rPr>
      <w:rFonts w:ascii="바탕"/>
      <w:kern w:val="2"/>
      <w:szCs w:val="24"/>
    </w:rPr>
  </w:style>
  <w:style w:type="paragraph" w:styleId="a8">
    <w:name w:val="footer"/>
    <w:basedOn w:val="a"/>
    <w:link w:val="Char0"/>
    <w:rsid w:val="00E917F3"/>
    <w:pPr>
      <w:tabs>
        <w:tab w:val="center" w:pos="4513"/>
        <w:tab w:val="right" w:pos="9026"/>
      </w:tabs>
      <w:snapToGrid w:val="0"/>
    </w:pPr>
  </w:style>
  <w:style w:type="table" w:styleId="a9">
    <w:name w:val="Table Grid"/>
    <w:basedOn w:val="a1"/>
    <w:rsid w:val="00FF4B87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0">
    <w:name w:val="toc 1"/>
    <w:basedOn w:val="a"/>
    <w:next w:val="a"/>
    <w:autoRedefine/>
    <w:uiPriority w:val="39"/>
    <w:rsid w:val="008A302C"/>
    <w:pPr>
      <w:tabs>
        <w:tab w:val="left" w:pos="600"/>
        <w:tab w:val="right" w:leader="dot" w:pos="8494"/>
      </w:tabs>
      <w:jc w:val="left"/>
    </w:pPr>
    <w:rPr>
      <w:rFonts w:ascii="Times New Roman"/>
      <w:b/>
      <w:bCs/>
      <w:caps/>
      <w:szCs w:val="20"/>
    </w:rPr>
  </w:style>
  <w:style w:type="paragraph" w:styleId="20">
    <w:name w:val="toc 2"/>
    <w:basedOn w:val="a"/>
    <w:next w:val="a"/>
    <w:autoRedefine/>
    <w:uiPriority w:val="39"/>
    <w:rsid w:val="00FF4B87"/>
    <w:pPr>
      <w:ind w:left="200"/>
      <w:jc w:val="left"/>
    </w:pPr>
    <w:rPr>
      <w:rFonts w:ascii="Times New Roman"/>
      <w:smallCaps/>
      <w:szCs w:val="20"/>
    </w:rPr>
  </w:style>
  <w:style w:type="paragraph" w:styleId="30">
    <w:name w:val="toc 3"/>
    <w:basedOn w:val="a"/>
    <w:next w:val="a"/>
    <w:autoRedefine/>
    <w:uiPriority w:val="39"/>
    <w:rsid w:val="00EB0542"/>
    <w:pPr>
      <w:ind w:left="400"/>
      <w:jc w:val="left"/>
    </w:pPr>
    <w:rPr>
      <w:rFonts w:ascii="Times New Roman"/>
      <w:iCs/>
      <w:szCs w:val="20"/>
    </w:rPr>
  </w:style>
  <w:style w:type="paragraph" w:styleId="40">
    <w:name w:val="toc 4"/>
    <w:basedOn w:val="a"/>
    <w:next w:val="a"/>
    <w:autoRedefine/>
    <w:semiHidden/>
    <w:rsid w:val="00FF4B87"/>
    <w:pPr>
      <w:ind w:left="600"/>
      <w:jc w:val="left"/>
    </w:pPr>
    <w:rPr>
      <w:rFonts w:ascii="Times New Roman"/>
      <w:sz w:val="18"/>
      <w:szCs w:val="18"/>
    </w:rPr>
  </w:style>
  <w:style w:type="paragraph" w:styleId="50">
    <w:name w:val="toc 5"/>
    <w:basedOn w:val="a"/>
    <w:next w:val="a"/>
    <w:autoRedefine/>
    <w:semiHidden/>
    <w:rsid w:val="00D701C5"/>
    <w:pPr>
      <w:ind w:left="800"/>
      <w:jc w:val="left"/>
    </w:pPr>
    <w:rPr>
      <w:rFonts w:ascii="Times New Roman"/>
      <w:sz w:val="18"/>
      <w:szCs w:val="18"/>
    </w:rPr>
  </w:style>
  <w:style w:type="paragraph" w:styleId="6">
    <w:name w:val="toc 6"/>
    <w:basedOn w:val="a"/>
    <w:next w:val="a"/>
    <w:autoRedefine/>
    <w:semiHidden/>
    <w:rsid w:val="00D701C5"/>
    <w:pPr>
      <w:ind w:left="1000"/>
      <w:jc w:val="left"/>
    </w:pPr>
    <w:rPr>
      <w:rFonts w:ascii="Times New Roman"/>
      <w:sz w:val="18"/>
      <w:szCs w:val="18"/>
    </w:rPr>
  </w:style>
  <w:style w:type="paragraph" w:styleId="7">
    <w:name w:val="toc 7"/>
    <w:basedOn w:val="a"/>
    <w:next w:val="a"/>
    <w:autoRedefine/>
    <w:semiHidden/>
    <w:rsid w:val="00D701C5"/>
    <w:pPr>
      <w:ind w:left="1200"/>
      <w:jc w:val="left"/>
    </w:pPr>
    <w:rPr>
      <w:rFonts w:ascii="Times New Roman"/>
      <w:sz w:val="18"/>
      <w:szCs w:val="18"/>
    </w:rPr>
  </w:style>
  <w:style w:type="paragraph" w:styleId="8">
    <w:name w:val="toc 8"/>
    <w:basedOn w:val="a"/>
    <w:next w:val="a"/>
    <w:autoRedefine/>
    <w:semiHidden/>
    <w:rsid w:val="00D701C5"/>
    <w:pPr>
      <w:ind w:left="1400"/>
      <w:jc w:val="left"/>
    </w:pPr>
    <w:rPr>
      <w:rFonts w:ascii="Times New Roman"/>
      <w:sz w:val="18"/>
      <w:szCs w:val="18"/>
    </w:rPr>
  </w:style>
  <w:style w:type="paragraph" w:styleId="9">
    <w:name w:val="toc 9"/>
    <w:basedOn w:val="a"/>
    <w:next w:val="a"/>
    <w:autoRedefine/>
    <w:semiHidden/>
    <w:rsid w:val="00D701C5"/>
    <w:pPr>
      <w:ind w:left="1600"/>
      <w:jc w:val="left"/>
    </w:pPr>
    <w:rPr>
      <w:rFonts w:ascii="Times New Roman"/>
      <w:sz w:val="18"/>
      <w:szCs w:val="18"/>
    </w:rPr>
  </w:style>
  <w:style w:type="character" w:styleId="aa">
    <w:name w:val="annotation reference"/>
    <w:semiHidden/>
    <w:rsid w:val="004A0933"/>
    <w:rPr>
      <w:sz w:val="18"/>
      <w:szCs w:val="18"/>
    </w:rPr>
  </w:style>
  <w:style w:type="paragraph" w:styleId="ab">
    <w:name w:val="annotation text"/>
    <w:basedOn w:val="a"/>
    <w:semiHidden/>
    <w:rsid w:val="004A0933"/>
    <w:pPr>
      <w:jc w:val="left"/>
    </w:pPr>
  </w:style>
  <w:style w:type="paragraph" w:styleId="ac">
    <w:name w:val="annotation subject"/>
    <w:basedOn w:val="ab"/>
    <w:next w:val="ab"/>
    <w:semiHidden/>
    <w:rsid w:val="004A0933"/>
    <w:rPr>
      <w:b/>
      <w:bCs/>
    </w:rPr>
  </w:style>
  <w:style w:type="paragraph" w:customStyle="1" w:styleId="ad">
    <w:name w:val="문서 제목"/>
    <w:basedOn w:val="a"/>
    <w:rsid w:val="00C24643"/>
    <w:pPr>
      <w:jc w:val="right"/>
    </w:pPr>
    <w:rPr>
      <w:rFonts w:ascii="HY헤드라인M" w:eastAsia="HY헤드라인M"/>
      <w:b/>
      <w:sz w:val="40"/>
      <w:szCs w:val="40"/>
    </w:rPr>
  </w:style>
  <w:style w:type="character" w:customStyle="1" w:styleId="Char0">
    <w:name w:val="바닥글 Char"/>
    <w:link w:val="a8"/>
    <w:rsid w:val="00E917F3"/>
    <w:rPr>
      <w:rFonts w:ascii="바탕"/>
      <w:kern w:val="2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EE00FD"/>
    <w:pPr>
      <w:keepLines/>
      <w:widowControl/>
      <w:numPr>
        <w:numId w:val="0"/>
      </w:numPr>
      <w:wordWrap/>
      <w:autoSpaceDE/>
      <w:autoSpaceDN/>
      <w:spacing w:before="480" w:line="276" w:lineRule="auto"/>
      <w:jc w:val="left"/>
      <w:outlineLvl w:val="9"/>
    </w:pPr>
    <w:rPr>
      <w:rFonts w:ascii="맑은 고딕" w:eastAsia="맑은 고딕" w:hAnsi="맑은 고딕"/>
      <w:b/>
      <w:bCs/>
      <w:color w:val="365F91"/>
      <w:kern w:val="0"/>
    </w:rPr>
  </w:style>
  <w:style w:type="character" w:customStyle="1" w:styleId="ae">
    <w:name w:val="주석"/>
    <w:rsid w:val="005127C2"/>
    <w:rPr>
      <w:color w:val="C00000"/>
    </w:rPr>
  </w:style>
  <w:style w:type="paragraph" w:customStyle="1" w:styleId="af">
    <w:name w:val="표 항목"/>
    <w:basedOn w:val="a"/>
    <w:rsid w:val="005A4497"/>
    <w:pPr>
      <w:jc w:val="center"/>
    </w:pPr>
    <w:rPr>
      <w:rFonts w:ascii="돋움" w:eastAsia="돋움" w:hAnsi="돋움" w:cs="바탕"/>
      <w:b/>
      <w:szCs w:val="20"/>
    </w:rPr>
  </w:style>
  <w:style w:type="paragraph" w:customStyle="1" w:styleId="af0">
    <w:name w:val="표 제목"/>
    <w:basedOn w:val="a"/>
    <w:rsid w:val="008A302C"/>
    <w:pPr>
      <w:jc w:val="center"/>
    </w:pPr>
    <w:rPr>
      <w:rFonts w:ascii="돋움" w:eastAsia="돋움" w:hAnsi="돋움" w:cs="바탕"/>
      <w:b/>
      <w:bCs/>
      <w:kern w:val="0"/>
      <w:szCs w:val="20"/>
    </w:rPr>
  </w:style>
  <w:style w:type="paragraph" w:customStyle="1" w:styleId="af1">
    <w:name w:val="팀명"/>
    <w:basedOn w:val="a"/>
    <w:rsid w:val="008A302C"/>
    <w:pPr>
      <w:jc w:val="right"/>
    </w:pPr>
    <w:rPr>
      <w:rFonts w:ascii="돋움" w:eastAsia="돋움" w:hAnsi="돋움" w:cs="바탕"/>
      <w:sz w:val="48"/>
      <w:szCs w:val="20"/>
    </w:rPr>
  </w:style>
  <w:style w:type="character" w:styleId="af2">
    <w:name w:val="Hyperlink"/>
    <w:uiPriority w:val="99"/>
    <w:rsid w:val="00DD36A8"/>
    <w:rPr>
      <w:color w:val="0000FF"/>
      <w:u w:val="single"/>
    </w:rPr>
  </w:style>
  <w:style w:type="numbering" w:styleId="111111">
    <w:name w:val="Outline List 2"/>
    <w:basedOn w:val="a2"/>
    <w:rsid w:val="000704AB"/>
  </w:style>
  <w:style w:type="paragraph" w:styleId="af3">
    <w:name w:val="List Paragraph"/>
    <w:basedOn w:val="a"/>
    <w:uiPriority w:val="34"/>
    <w:qFormat/>
    <w:rsid w:val="003B500D"/>
    <w:pPr>
      <w:ind w:leftChars="400" w:left="800"/>
    </w:pPr>
  </w:style>
  <w:style w:type="paragraph" w:styleId="af4">
    <w:name w:val="Normal (Web)"/>
    <w:basedOn w:val="a"/>
    <w:uiPriority w:val="99"/>
    <w:unhideWhenUsed/>
    <w:rsid w:val="00911EB0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paragraph" w:styleId="af5">
    <w:name w:val="Title"/>
    <w:basedOn w:val="a"/>
    <w:next w:val="a"/>
    <w:link w:val="Char1"/>
    <w:qFormat/>
    <w:rsid w:val="00DF0199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f5"/>
    <w:rsid w:val="00DF0199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86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2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6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27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4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59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7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8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2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5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8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4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0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97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2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03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13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8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6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93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6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63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61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1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81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9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5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0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79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02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2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7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48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4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88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1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45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24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32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3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4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9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9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92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11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0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52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2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1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87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8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49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96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93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7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04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6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02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69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8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76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7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5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26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1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7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32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6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3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5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56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00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30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8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26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20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7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663320">
          <w:marLeft w:val="1195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89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5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5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4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6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6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2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93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40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0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55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7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86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1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3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8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9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22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30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9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99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98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8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60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0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3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3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44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3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8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3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75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9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9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75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2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9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2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99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2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89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6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21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03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95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7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8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9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footer" Target="footer5.xml"/><Relationship Id="rId26" Type="http://schemas.openxmlformats.org/officeDocument/2006/relationships/image" Target="media/image6.png"/><Relationship Id="rId3" Type="http://schemas.openxmlformats.org/officeDocument/2006/relationships/numbering" Target="numbering.xml"/><Relationship Id="rId21" Type="http://schemas.openxmlformats.org/officeDocument/2006/relationships/footer" Target="footer8.xml"/><Relationship Id="rId34" Type="http://schemas.openxmlformats.org/officeDocument/2006/relationships/footer" Target="footer12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header" Target="header2.xml"/><Relationship Id="rId25" Type="http://schemas.openxmlformats.org/officeDocument/2006/relationships/image" Target="media/image5.png"/><Relationship Id="rId33" Type="http://schemas.openxmlformats.org/officeDocument/2006/relationships/footer" Target="footer11.xml"/><Relationship Id="rId2" Type="http://schemas.openxmlformats.org/officeDocument/2006/relationships/customXml" Target="../customXml/item1.xml"/><Relationship Id="rId16" Type="http://schemas.openxmlformats.org/officeDocument/2006/relationships/footer" Target="footer4.xml"/><Relationship Id="rId20" Type="http://schemas.openxmlformats.org/officeDocument/2006/relationships/footer" Target="footer7.xml"/><Relationship Id="rId29" Type="http://schemas.openxmlformats.org/officeDocument/2006/relationships/image" Target="media/image9.png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4.png"/><Relationship Id="rId32" Type="http://schemas.openxmlformats.org/officeDocument/2006/relationships/image" Target="media/image12.png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23" Type="http://schemas.openxmlformats.org/officeDocument/2006/relationships/footer" Target="footer10.xml"/><Relationship Id="rId28" Type="http://schemas.openxmlformats.org/officeDocument/2006/relationships/image" Target="media/image8.png"/><Relationship Id="rId36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footer" Target="footer6.xml"/><Relationship Id="rId31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Relationship Id="rId22" Type="http://schemas.openxmlformats.org/officeDocument/2006/relationships/footer" Target="footer9.xml"/><Relationship Id="rId27" Type="http://schemas.openxmlformats.org/officeDocument/2006/relationships/image" Target="media/image7.png"/><Relationship Id="rId30" Type="http://schemas.openxmlformats.org/officeDocument/2006/relationships/image" Target="media/image10.png"/><Relationship Id="rId35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hangho%20Yoo\My%20Documents\01%20&#47928;&#49436;%20&#53596;&#54540;&#47551;\&#51648;&#52840;&#49436;&#53596;&#54540;&#47551;_Snowdrop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5F6011-36D6-4920-B811-BF008B8075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지침서템플릿_Snowdrop.dot</Template>
  <TotalTime>16</TotalTime>
  <Pages>26</Pages>
  <Words>1372</Words>
  <Characters>7825</Characters>
  <Application>Microsoft Office Word</Application>
  <DocSecurity>0</DocSecurity>
  <Lines>65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9179</CharactersWithSpaces>
  <SharedDoc>false</SharedDoc>
  <HLinks>
    <vt:vector size="78" baseType="variant">
      <vt:variant>
        <vt:i4>1638451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_Toc447209014</vt:lpwstr>
      </vt:variant>
      <vt:variant>
        <vt:i4>1638451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_Toc447209013</vt:lpwstr>
      </vt:variant>
      <vt:variant>
        <vt:i4>1638451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_Toc447209012</vt:lpwstr>
      </vt:variant>
      <vt:variant>
        <vt:i4>1638451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_Toc447209011</vt:lpwstr>
      </vt:variant>
      <vt:variant>
        <vt:i4>1638451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_Toc447209010</vt:lpwstr>
      </vt:variant>
      <vt:variant>
        <vt:i4>1572915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_Toc447209009</vt:lpwstr>
      </vt:variant>
      <vt:variant>
        <vt:i4>1572915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_Toc447209008</vt:lpwstr>
      </vt:variant>
      <vt:variant>
        <vt:i4>1572915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_Toc447209007</vt:lpwstr>
      </vt:variant>
      <vt:variant>
        <vt:i4>1572915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_Toc447209006</vt:lpwstr>
      </vt:variant>
      <vt:variant>
        <vt:i4>1572915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_Toc447209005</vt:lpwstr>
      </vt:variant>
      <vt:variant>
        <vt:i4>1572915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_Toc447209004</vt:lpwstr>
      </vt:variant>
      <vt:variant>
        <vt:i4>1572915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_Toc447209003</vt:lpwstr>
      </vt:variant>
      <vt:variant>
        <vt:i4>1572915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_Toc447209002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Changho Yoo</dc:creator>
  <cp:keywords/>
  <cp:lastModifiedBy>kimkwangyeon</cp:lastModifiedBy>
  <cp:revision>7</cp:revision>
  <cp:lastPrinted>2008-01-26T04:17:00Z</cp:lastPrinted>
  <dcterms:created xsi:type="dcterms:W3CDTF">2017-12-02T05:04:00Z</dcterms:created>
  <dcterms:modified xsi:type="dcterms:W3CDTF">2017-12-07T10:25:00Z</dcterms:modified>
</cp:coreProperties>
</file>